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08D9" w14:textId="28B868FB" w:rsidR="00F8511C" w:rsidRPr="003A4219" w:rsidRDefault="00F8511C" w:rsidP="00F8511C">
      <w:pPr>
        <w:pStyle w:val="EdenredTitle"/>
        <w:ind w:left="-709"/>
        <w:jc w:val="left"/>
        <w:rPr>
          <w:b/>
          <w:sz w:val="48"/>
        </w:rPr>
      </w:pPr>
      <w:r w:rsidRPr="003A4219">
        <w:rPr>
          <w:b/>
          <w:sz w:val="48"/>
        </w:rPr>
        <w:t xml:space="preserve">Annual appraisal interview </w:t>
      </w:r>
    </w:p>
    <w:p w14:paraId="1BE41F0C" w14:textId="77777777" w:rsidR="00AE083D" w:rsidRPr="003A4219" w:rsidRDefault="00F0677A" w:rsidP="007F36CF">
      <w:pPr>
        <w:pStyle w:val="Edenredsubtitle"/>
        <w:ind w:left="-709"/>
        <w:rPr>
          <w:b/>
          <w:color w:val="0085CA"/>
          <w:sz w:val="32"/>
        </w:rPr>
      </w:pPr>
      <w:r w:rsidRPr="003A4219">
        <w:rPr>
          <w:b/>
          <w:color w:val="0085CA"/>
          <w:sz w:val="32"/>
        </w:rPr>
        <w:t xml:space="preserve">Employee Form </w:t>
      </w:r>
    </w:p>
    <w:p w14:paraId="1987C5FC" w14:textId="4B773F65" w:rsidR="00F0677A" w:rsidRPr="003A4219" w:rsidRDefault="00B36459" w:rsidP="007F36CF">
      <w:pPr>
        <w:pStyle w:val="Edenredsubtitle"/>
        <w:ind w:left="-709"/>
        <w:rPr>
          <w:color w:val="0085CA"/>
          <w:sz w:val="32"/>
        </w:rPr>
      </w:pPr>
      <w:r w:rsidRPr="003A4219">
        <w:rPr>
          <w:color w:val="0085CA"/>
          <w:sz w:val="32"/>
        </w:rPr>
        <w:t>20</w:t>
      </w:r>
      <w:r w:rsidR="006E304E">
        <w:rPr>
          <w:color w:val="0085CA"/>
          <w:sz w:val="32"/>
        </w:rPr>
        <w:t>20</w:t>
      </w:r>
      <w:r w:rsidRPr="003A4219">
        <w:rPr>
          <w:color w:val="0085CA"/>
          <w:sz w:val="32"/>
        </w:rPr>
        <w:t>-20</w:t>
      </w:r>
      <w:r w:rsidR="005B31F2" w:rsidRPr="003A4219">
        <w:rPr>
          <w:color w:val="0085CA"/>
          <w:sz w:val="32"/>
        </w:rPr>
        <w:t>2</w:t>
      </w:r>
      <w:r w:rsidR="006E304E">
        <w:rPr>
          <w:color w:val="0085CA"/>
          <w:sz w:val="32"/>
        </w:rPr>
        <w:t>1</w:t>
      </w:r>
    </w:p>
    <w:p w14:paraId="08C317FC" w14:textId="77777777" w:rsidR="00F0677A" w:rsidRPr="003A4219" w:rsidRDefault="00F0677A" w:rsidP="007F36CF">
      <w:pPr>
        <w:pStyle w:val="Edenredsubtitle"/>
        <w:ind w:left="-709"/>
        <w:rPr>
          <w:color w:val="0085CA"/>
          <w:sz w:val="32"/>
        </w:rPr>
      </w:pPr>
    </w:p>
    <w:p w14:paraId="3F7BE44E" w14:textId="10C5B669" w:rsidR="00F0677A" w:rsidRPr="003A4219" w:rsidRDefault="00F0677A" w:rsidP="007F36CF">
      <w:pPr>
        <w:ind w:left="-709"/>
        <w:rPr>
          <w:rFonts w:ascii="Century Gothic" w:hAnsi="Century Gothic"/>
          <w:lang w:val="en-US"/>
        </w:rPr>
      </w:pPr>
      <w:r w:rsidRPr="003A4219">
        <w:rPr>
          <w:rFonts w:ascii="Century Gothic" w:hAnsi="Century Gothic"/>
          <w:b/>
          <w:sz w:val="22"/>
          <w:lang w:val="en-US"/>
        </w:rPr>
        <w:t>Interview date</w:t>
      </w:r>
      <w:r w:rsidRPr="003A4219">
        <w:rPr>
          <w:rFonts w:ascii="Century Gothic" w:hAnsi="Century Gothic"/>
          <w:lang w:val="en-US"/>
        </w:rPr>
        <w:t xml:space="preserve">: </w:t>
      </w:r>
      <w:r w:rsidR="00D37A5D">
        <w:rPr>
          <w:rFonts w:ascii="Century Gothic" w:hAnsi="Century Gothic"/>
          <w:lang w:val="en-US"/>
        </w:rPr>
        <w:t>dd</w:t>
      </w:r>
      <w:r w:rsidRPr="003A4219">
        <w:rPr>
          <w:rFonts w:ascii="Century Gothic" w:hAnsi="Century Gothic"/>
          <w:lang w:val="en-US"/>
        </w:rPr>
        <w:t>/</w:t>
      </w:r>
      <w:r w:rsidR="00D37A5D">
        <w:rPr>
          <w:rFonts w:ascii="Century Gothic" w:hAnsi="Century Gothic"/>
          <w:lang w:val="en-US"/>
        </w:rPr>
        <w:t>mm</w:t>
      </w:r>
      <w:r w:rsidRPr="003A4219">
        <w:rPr>
          <w:rFonts w:ascii="Century Gothic" w:hAnsi="Century Gothic"/>
          <w:lang w:val="en-US"/>
        </w:rPr>
        <w:t>/</w:t>
      </w:r>
      <w:r w:rsidR="00616364">
        <w:rPr>
          <w:rFonts w:ascii="Century Gothic" w:hAnsi="Century Gothic"/>
          <w:lang w:val="en-US"/>
        </w:rPr>
        <w:t>202</w:t>
      </w:r>
      <w:r w:rsidR="00B23AF5">
        <w:rPr>
          <w:rFonts w:ascii="Century Gothic" w:hAnsi="Century Gothic"/>
          <w:lang w:val="en-US"/>
        </w:rPr>
        <w:t>1</w:t>
      </w:r>
    </w:p>
    <w:p w14:paraId="0EF2624D" w14:textId="0F3153B5" w:rsidR="004B1A25" w:rsidRPr="003A4219" w:rsidRDefault="004B1A25" w:rsidP="00F0677A">
      <w:pPr>
        <w:ind w:left="-709"/>
        <w:rPr>
          <w:rFonts w:asciiTheme="majorHAnsi" w:hAnsiTheme="majorHAnsi" w:cstheme="majorHAnsi"/>
          <w:b/>
          <w:smallCaps/>
          <w:color w:val="002060"/>
          <w:sz w:val="28"/>
          <w:lang w:val="en-US"/>
        </w:rPr>
      </w:pPr>
    </w:p>
    <w:tbl>
      <w:tblPr>
        <w:tblW w:w="1062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74"/>
        <w:gridCol w:w="3554"/>
        <w:gridCol w:w="1938"/>
        <w:gridCol w:w="2882"/>
        <w:gridCol w:w="272"/>
      </w:tblGrid>
      <w:tr w:rsidR="004B1A25" w:rsidRPr="003A4219" w14:paraId="575B7731" w14:textId="77777777" w:rsidTr="00DA0278">
        <w:trPr>
          <w:gridAfter w:val="1"/>
          <w:wAfter w:w="272" w:type="dxa"/>
          <w:trHeight w:val="330"/>
        </w:trPr>
        <w:tc>
          <w:tcPr>
            <w:tcW w:w="10348" w:type="dxa"/>
            <w:gridSpan w:val="4"/>
            <w:tcBorders>
              <w:top w:val="nil"/>
              <w:left w:val="nil"/>
              <w:bottom w:val="nil"/>
              <w:right w:val="nil"/>
            </w:tcBorders>
            <w:shd w:val="clear" w:color="auto" w:fill="FFFFFF" w:themeFill="background1"/>
            <w:vAlign w:val="center"/>
          </w:tcPr>
          <w:p w14:paraId="03B1CEE9" w14:textId="77777777" w:rsidR="004B1A25" w:rsidRPr="003A4219" w:rsidRDefault="004B1A25" w:rsidP="00DA0278">
            <w:pPr>
              <w:spacing w:line="240" w:lineRule="auto"/>
              <w:rPr>
                <w:rFonts w:cs="Arial"/>
                <w:b/>
                <w:sz w:val="28"/>
                <w:szCs w:val="22"/>
                <w:lang w:val="en-US" w:eastAsia="fr-FR"/>
              </w:rPr>
            </w:pPr>
            <w:r w:rsidRPr="003A4219">
              <w:rPr>
                <w:rFonts w:asciiTheme="majorHAnsi" w:hAnsiTheme="majorHAnsi" w:cstheme="majorHAnsi"/>
                <w:b/>
                <w:smallCaps/>
                <w:color w:val="002060"/>
                <w:sz w:val="28"/>
                <w:lang w:val="en-US"/>
              </w:rPr>
              <w:t>Interviewee</w:t>
            </w:r>
            <w:r w:rsidRPr="003A4219">
              <w:rPr>
                <w:rFonts w:cs="Arial"/>
                <w:b/>
                <w:sz w:val="24"/>
                <w:szCs w:val="22"/>
                <w:lang w:val="en-US" w:eastAsia="fr-FR"/>
              </w:rPr>
              <w:t xml:space="preserve"> </w:t>
            </w:r>
          </w:p>
        </w:tc>
      </w:tr>
      <w:tr w:rsidR="00D37A5D" w:rsidRPr="003A4219" w14:paraId="274CC4A7" w14:textId="77777777" w:rsidTr="00255864">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AF875A1"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8C591BB" w14:textId="447171EE" w:rsidR="00D37A5D" w:rsidRPr="00AE2086" w:rsidRDefault="00D37A5D" w:rsidP="00D37A5D">
            <w:pPr>
              <w:spacing w:line="240" w:lineRule="auto"/>
              <w:ind w:left="141"/>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 xml:space="preserve">KHARAZI ESFAHANI </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E7490AC"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8DED2E0" w14:textId="3A66926F" w:rsidR="00D37A5D" w:rsidRPr="00AE2086" w:rsidRDefault="008E797C" w:rsidP="00D37A5D">
            <w:pPr>
              <w:spacing w:line="240" w:lineRule="auto"/>
              <w:rPr>
                <w:rFonts w:ascii="Calibri" w:hAnsi="Calibri" w:cs="Calibri"/>
                <w:color w:val="auto"/>
                <w:lang w:val="en-US" w:eastAsia="fr-FR"/>
              </w:rPr>
            </w:pPr>
            <w:r>
              <w:rPr>
                <w:rFonts w:ascii="Calibri" w:hAnsi="Calibri" w:cs="Calibri"/>
                <w:color w:val="000000"/>
                <w:sz w:val="22"/>
                <w:szCs w:val="22"/>
                <w:lang w:val="en-US"/>
              </w:rPr>
              <w:t xml:space="preserve">   </w:t>
            </w:r>
            <w:r w:rsidR="00D37A5D">
              <w:rPr>
                <w:rFonts w:ascii="Calibri" w:hAnsi="Calibri" w:cs="Calibri"/>
                <w:color w:val="000000"/>
                <w:sz w:val="22"/>
                <w:szCs w:val="22"/>
                <w:lang w:val="en-US"/>
              </w:rPr>
              <w:t>Technical Project Lead</w:t>
            </w:r>
          </w:p>
        </w:tc>
      </w:tr>
      <w:tr w:rsidR="00D37A5D" w:rsidRPr="003A4219" w14:paraId="791FF3A5" w14:textId="77777777" w:rsidTr="00255864">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720F603"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123F692A" w14:textId="38DB3271" w:rsidR="00D37A5D" w:rsidRPr="00AE2086" w:rsidRDefault="008E797C" w:rsidP="00D37A5D">
            <w:pPr>
              <w:pStyle w:val="TableParagraph"/>
              <w:spacing w:before="9"/>
              <w:rPr>
                <w:rFonts w:ascii="Calibri" w:hAnsi="Calibri" w:cs="Calibri"/>
                <w:b/>
              </w:rPr>
            </w:pPr>
            <w:r>
              <w:rPr>
                <w:rFonts w:ascii="Calibri" w:hAnsi="Calibri" w:cs="Calibri"/>
                <w:lang w:eastAsia="fr-FR"/>
              </w:rPr>
              <w:t xml:space="preserve">   </w:t>
            </w:r>
            <w:r w:rsidR="00D37A5D" w:rsidRPr="00734E8D">
              <w:rPr>
                <w:rFonts w:ascii="Calibri" w:hAnsi="Calibri" w:cs="Calibri"/>
                <w:lang w:eastAsia="fr-FR"/>
              </w:rPr>
              <w:t>Mohsen</w:t>
            </w:r>
          </w:p>
          <w:p w14:paraId="568AA588" w14:textId="0BAA1950" w:rsidR="00D37A5D" w:rsidRPr="00AE2086" w:rsidRDefault="00D37A5D" w:rsidP="00D37A5D">
            <w:pPr>
              <w:spacing w:line="240" w:lineRule="auto"/>
              <w:ind w:left="141"/>
              <w:rPr>
                <w:rFonts w:ascii="Calibri" w:hAnsi="Calibri" w:cs="Calibri"/>
                <w:color w:val="auto"/>
                <w:sz w:val="22"/>
                <w:szCs w:val="22"/>
                <w:lang w:val="en-US" w:eastAsia="fr-FR"/>
              </w:rPr>
            </w:pP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FFD4772"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Seniority in the 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2AAAF9D" w14:textId="0AC965C3" w:rsidR="00D37A5D" w:rsidRPr="00AE2086" w:rsidRDefault="00645815" w:rsidP="00D37A5D">
            <w:pPr>
              <w:spacing w:line="240" w:lineRule="auto"/>
              <w:ind w:left="178"/>
              <w:rPr>
                <w:rFonts w:ascii="Calibri" w:hAnsi="Calibri" w:cs="Calibri"/>
                <w:color w:val="auto"/>
                <w:lang w:val="en-US" w:eastAsia="fr-FR"/>
              </w:rPr>
            </w:pPr>
            <w:r>
              <w:rPr>
                <w:rFonts w:ascii="Calibri" w:hAnsi="Calibri" w:cs="Calibri"/>
                <w:color w:val="auto"/>
                <w:lang w:val="en-US" w:eastAsia="fr-FR"/>
              </w:rPr>
              <w:t>6 years Lead – 10 years SE</w:t>
            </w:r>
          </w:p>
        </w:tc>
      </w:tr>
      <w:tr w:rsidR="00D37A5D" w:rsidRPr="003A4219" w14:paraId="4362C2DD" w14:textId="77777777" w:rsidTr="00255864">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D30A6F"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Department:</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3E22F431" w14:textId="6DED1B56" w:rsidR="00D37A5D" w:rsidRPr="00AE2086" w:rsidRDefault="00D37A5D" w:rsidP="00D37A5D">
            <w:pPr>
              <w:pStyle w:val="TableParagraph"/>
              <w:spacing w:before="8"/>
              <w:rPr>
                <w:rFonts w:ascii="Calibri" w:hAnsi="Calibri" w:cs="Calibri"/>
                <w:b/>
              </w:rPr>
            </w:pPr>
          </w:p>
          <w:p w14:paraId="10442A28" w14:textId="33C34072" w:rsidR="00D37A5D" w:rsidRPr="00AE2086" w:rsidRDefault="00D37A5D" w:rsidP="008E797C">
            <w:pPr>
              <w:spacing w:line="240" w:lineRule="auto"/>
              <w:ind w:left="141"/>
              <w:rPr>
                <w:rFonts w:ascii="Calibri" w:hAnsi="Calibri" w:cs="Calibri"/>
                <w:color w:val="auto"/>
                <w:sz w:val="22"/>
                <w:szCs w:val="22"/>
                <w:lang w:val="en-MY" w:eastAsia="fr-FR"/>
              </w:rPr>
            </w:pPr>
            <w:r w:rsidRPr="00AE2086">
              <w:rPr>
                <w:rFonts w:ascii="Calibri" w:hAnsi="Calibri" w:cs="Calibri"/>
                <w:color w:val="auto"/>
                <w:sz w:val="22"/>
                <w:szCs w:val="22"/>
                <w:lang w:val="en-MY"/>
              </w:rPr>
              <w:t>IT - Technical</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211EE3D"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Seniority in the company:</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4ED6C5C" w14:textId="37A0B1D9" w:rsidR="00D37A5D" w:rsidRPr="00AE2086" w:rsidRDefault="007A64B4" w:rsidP="00D37A5D">
            <w:pPr>
              <w:spacing w:line="240" w:lineRule="auto"/>
              <w:ind w:left="178"/>
              <w:rPr>
                <w:rFonts w:ascii="Calibri" w:hAnsi="Calibri" w:cs="Calibri"/>
                <w:color w:val="auto"/>
                <w:lang w:val="en-US" w:eastAsia="fr-FR"/>
              </w:rPr>
            </w:pPr>
            <w:r>
              <w:rPr>
                <w:rFonts w:ascii="Calibri" w:hAnsi="Calibri" w:cs="Calibri"/>
                <w:color w:val="auto"/>
                <w:lang w:val="en-US" w:eastAsia="fr-FR"/>
              </w:rPr>
              <w:t>4 years</w:t>
            </w:r>
          </w:p>
        </w:tc>
      </w:tr>
      <w:tr w:rsidR="00D37A5D" w:rsidRPr="003A4219" w14:paraId="6DA1B08C" w14:textId="77777777" w:rsidTr="00DA0278">
        <w:trPr>
          <w:trHeight w:val="633"/>
        </w:trPr>
        <w:tc>
          <w:tcPr>
            <w:tcW w:w="10620" w:type="dxa"/>
            <w:gridSpan w:val="5"/>
            <w:tcBorders>
              <w:top w:val="single" w:sz="4" w:space="0" w:color="A6A6A6" w:themeColor="background1" w:themeShade="A6"/>
              <w:left w:val="single" w:sz="4" w:space="0" w:color="FFFFFF"/>
              <w:bottom w:val="nil"/>
              <w:right w:val="single" w:sz="4" w:space="0" w:color="FFFFFF"/>
            </w:tcBorders>
            <w:shd w:val="clear" w:color="auto" w:fill="auto"/>
          </w:tcPr>
          <w:p w14:paraId="3EDA7007" w14:textId="77777777" w:rsidR="00D37A5D" w:rsidRPr="003A4219" w:rsidRDefault="00D37A5D" w:rsidP="00D37A5D">
            <w:pPr>
              <w:spacing w:line="240" w:lineRule="auto"/>
              <w:rPr>
                <w:rFonts w:cs="Arial"/>
                <w:sz w:val="16"/>
                <w:szCs w:val="22"/>
                <w:lang w:val="en-US" w:eastAsia="fr-FR"/>
              </w:rPr>
            </w:pPr>
          </w:p>
          <w:p w14:paraId="5D088AEB" w14:textId="77777777" w:rsidR="00D37A5D" w:rsidRPr="003A4219" w:rsidRDefault="00D37A5D" w:rsidP="00D37A5D">
            <w:pPr>
              <w:spacing w:line="240" w:lineRule="auto"/>
              <w:rPr>
                <w:rFonts w:cs="Arial"/>
                <w:sz w:val="16"/>
                <w:szCs w:val="22"/>
                <w:lang w:val="en-US" w:eastAsia="fr-FR"/>
              </w:rPr>
            </w:pPr>
          </w:p>
          <w:p w14:paraId="2BC63310" w14:textId="77777777" w:rsidR="00D37A5D" w:rsidRPr="003A4219" w:rsidRDefault="00D37A5D" w:rsidP="00D37A5D">
            <w:pPr>
              <w:spacing w:line="240" w:lineRule="auto"/>
              <w:rPr>
                <w:rFonts w:cs="Arial"/>
                <w:sz w:val="16"/>
                <w:szCs w:val="22"/>
                <w:lang w:val="en-US" w:eastAsia="fr-FR"/>
              </w:rPr>
            </w:pPr>
          </w:p>
        </w:tc>
      </w:tr>
      <w:tr w:rsidR="00D37A5D" w:rsidRPr="003A4219" w14:paraId="3FF7CB53" w14:textId="77777777" w:rsidTr="00DA0278">
        <w:trPr>
          <w:gridAfter w:val="1"/>
          <w:wAfter w:w="272" w:type="dxa"/>
          <w:trHeight w:val="142"/>
        </w:trPr>
        <w:tc>
          <w:tcPr>
            <w:tcW w:w="10348" w:type="dxa"/>
            <w:gridSpan w:val="4"/>
            <w:tcBorders>
              <w:top w:val="nil"/>
              <w:left w:val="nil"/>
              <w:bottom w:val="nil"/>
              <w:right w:val="nil"/>
            </w:tcBorders>
            <w:shd w:val="clear" w:color="auto" w:fill="FFFFFF" w:themeFill="background1"/>
            <w:vAlign w:val="center"/>
          </w:tcPr>
          <w:p w14:paraId="6EFECC7D" w14:textId="77777777" w:rsidR="00D37A5D" w:rsidRPr="003A4219" w:rsidRDefault="00D37A5D" w:rsidP="00D37A5D">
            <w:pPr>
              <w:spacing w:line="240" w:lineRule="auto"/>
              <w:rPr>
                <w:rFonts w:cs="Arial"/>
                <w:b/>
                <w:sz w:val="28"/>
                <w:szCs w:val="22"/>
                <w:lang w:val="en-US" w:eastAsia="fr-FR"/>
              </w:rPr>
            </w:pPr>
            <w:r w:rsidRPr="003A4219">
              <w:rPr>
                <w:rFonts w:asciiTheme="majorHAnsi" w:hAnsiTheme="majorHAnsi" w:cstheme="majorHAnsi"/>
                <w:b/>
                <w:smallCaps/>
                <w:color w:val="002060"/>
                <w:sz w:val="28"/>
                <w:lang w:val="en-US"/>
              </w:rPr>
              <w:t>Interviewer</w:t>
            </w:r>
            <w:r w:rsidRPr="003A4219">
              <w:rPr>
                <w:rFonts w:cs="Arial"/>
                <w:b/>
                <w:sz w:val="24"/>
                <w:szCs w:val="22"/>
                <w:lang w:val="en-US" w:eastAsia="fr-FR"/>
              </w:rPr>
              <w:t xml:space="preserve"> </w:t>
            </w:r>
          </w:p>
        </w:tc>
      </w:tr>
      <w:tr w:rsidR="00D37A5D" w:rsidRPr="003A4219" w14:paraId="26F9D811"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4008FE"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3A5C9F2" w14:textId="6DBF9F15" w:rsidR="00D37A5D" w:rsidRPr="003A4219" w:rsidRDefault="00D37A5D" w:rsidP="00D37A5D">
            <w:pPr>
              <w:spacing w:line="240" w:lineRule="auto"/>
              <w:ind w:left="141"/>
              <w:rPr>
                <w:rFonts w:cs="Arial"/>
                <w:color w:val="auto"/>
                <w:lang w:val="en-US" w:eastAsia="fr-FR"/>
              </w:rPr>
            </w:pPr>
            <w:proofErr w:type="spellStart"/>
            <w:r>
              <w:rPr>
                <w:rFonts w:cs="Arial"/>
                <w:color w:val="auto"/>
                <w:lang w:val="en-US" w:eastAsia="fr-FR"/>
              </w:rPr>
              <w:t>Siddeeq</w:t>
            </w:r>
            <w:proofErr w:type="spellEnd"/>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A41224E"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FCDD88F" w14:textId="76785F9F" w:rsidR="00D37A5D" w:rsidRPr="003A4219" w:rsidRDefault="00D37A5D" w:rsidP="00D37A5D">
            <w:pPr>
              <w:spacing w:line="240" w:lineRule="auto"/>
              <w:ind w:left="178"/>
              <w:rPr>
                <w:rFonts w:cs="Arial"/>
                <w:color w:val="auto"/>
                <w:lang w:val="en-US" w:eastAsia="fr-FR"/>
              </w:rPr>
            </w:pPr>
            <w:r>
              <w:rPr>
                <w:rFonts w:cs="Arial"/>
                <w:color w:val="auto"/>
                <w:lang w:val="en-US" w:eastAsia="fr-FR"/>
              </w:rPr>
              <w:t>CTO</w:t>
            </w:r>
          </w:p>
        </w:tc>
      </w:tr>
      <w:tr w:rsidR="00D37A5D" w:rsidRPr="003A4219" w14:paraId="222388C7"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E2D027" w14:textId="77777777" w:rsidR="00D37A5D" w:rsidRPr="003A4219" w:rsidRDefault="00D37A5D" w:rsidP="00D37A5D">
            <w:pPr>
              <w:spacing w:line="240" w:lineRule="auto"/>
              <w:ind w:left="130"/>
              <w:rPr>
                <w:rFonts w:cs="Arial"/>
                <w:b/>
                <w:lang w:val="en-US" w:eastAsia="fr-FR"/>
              </w:rPr>
            </w:pPr>
            <w:r w:rsidRPr="003A4219">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D58490C" w14:textId="66F4425C" w:rsidR="00D37A5D" w:rsidRPr="003A4219" w:rsidRDefault="00D37A5D" w:rsidP="00D37A5D">
            <w:pPr>
              <w:spacing w:line="240" w:lineRule="auto"/>
              <w:ind w:left="141"/>
              <w:rPr>
                <w:rFonts w:cs="Arial"/>
                <w:color w:val="auto"/>
                <w:lang w:val="en-US" w:eastAsia="fr-FR"/>
              </w:rPr>
            </w:pPr>
            <w:proofErr w:type="spellStart"/>
            <w:r>
              <w:rPr>
                <w:rFonts w:cs="Arial"/>
                <w:color w:val="auto"/>
                <w:lang w:val="en-US" w:eastAsia="fr-FR"/>
              </w:rPr>
              <w:t>Shaheer</w:t>
            </w:r>
            <w:proofErr w:type="spellEnd"/>
            <w:r>
              <w:rPr>
                <w:rFonts w:cs="Arial"/>
                <w:color w:val="auto"/>
                <w:lang w:val="en-US" w:eastAsia="fr-FR"/>
              </w:rPr>
              <w:t xml:space="preserve"> Muhammad</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EF74C3D" w14:textId="77777777" w:rsidR="00D37A5D" w:rsidRPr="003A4219" w:rsidRDefault="00D37A5D" w:rsidP="00D37A5D">
            <w:pPr>
              <w:spacing w:line="240" w:lineRule="auto"/>
              <w:ind w:left="131"/>
              <w:rPr>
                <w:rFonts w:cs="Arial"/>
                <w:b/>
                <w:lang w:val="en-US" w:eastAsia="fr-FR"/>
              </w:rPr>
            </w:pPr>
            <w:r w:rsidRPr="003A4219">
              <w:rPr>
                <w:rFonts w:cs="Arial"/>
                <w:b/>
                <w:lang w:val="en-US" w:eastAsia="fr-FR"/>
              </w:rPr>
              <w:t>Department:</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34BC2B" w14:textId="2FF7D12B" w:rsidR="00D37A5D" w:rsidRPr="003A4219" w:rsidRDefault="00D37A5D" w:rsidP="00D37A5D">
            <w:pPr>
              <w:spacing w:line="240" w:lineRule="auto"/>
              <w:ind w:left="178"/>
              <w:rPr>
                <w:rFonts w:cs="Arial"/>
                <w:color w:val="auto"/>
                <w:lang w:val="en-US" w:eastAsia="fr-FR"/>
              </w:rPr>
            </w:pPr>
            <w:r>
              <w:rPr>
                <w:rFonts w:cs="Arial"/>
                <w:color w:val="auto"/>
                <w:lang w:val="en-US" w:eastAsia="fr-FR"/>
              </w:rPr>
              <w:t>IT</w:t>
            </w:r>
          </w:p>
        </w:tc>
      </w:tr>
    </w:tbl>
    <w:p w14:paraId="4842F4E3" w14:textId="77777777" w:rsidR="004B1A25" w:rsidRPr="003A4219" w:rsidRDefault="004B1A25" w:rsidP="004B1A25">
      <w:pPr>
        <w:ind w:left="-709"/>
        <w:rPr>
          <w:rFonts w:asciiTheme="majorHAnsi" w:hAnsiTheme="majorHAnsi" w:cstheme="majorHAnsi"/>
          <w:b/>
          <w:smallCaps/>
          <w:color w:val="002060"/>
          <w:sz w:val="40"/>
          <w:lang w:val="en-US"/>
        </w:rPr>
      </w:pPr>
    </w:p>
    <w:p w14:paraId="4BB983F4" w14:textId="77777777" w:rsidR="00F0677A" w:rsidRPr="003A4219" w:rsidRDefault="00F0677A" w:rsidP="00F0677A">
      <w:pPr>
        <w:ind w:left="-709"/>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Position’s key responsibilities and scope</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3A4219" w14:paraId="7802F5C4" w14:textId="77777777" w:rsidTr="00DA0278">
        <w:tc>
          <w:tcPr>
            <w:tcW w:w="10700" w:type="dxa"/>
          </w:tcPr>
          <w:p w14:paraId="5F7982A3"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The Technical Project Leader leads a team on project basis. Through coaching and mentorship, the Technical Project Leader guides the teammates on development efforts to deliver high quality Card Management System (Fuel, Loyalty and Gift Card) within project scopes and scheduled time frames.</w:t>
            </w:r>
          </w:p>
          <w:p w14:paraId="53959369" w14:textId="77777777" w:rsidR="00D37A5D" w:rsidRPr="001C6604" w:rsidRDefault="00D37A5D" w:rsidP="00D37A5D">
            <w:pPr>
              <w:rPr>
                <w:rFonts w:ascii="Calibri" w:hAnsi="Calibri" w:cs="Calibri"/>
                <w:color w:val="auto"/>
                <w:sz w:val="22"/>
                <w:szCs w:val="22"/>
                <w:lang w:val="en-US"/>
              </w:rPr>
            </w:pPr>
          </w:p>
          <w:p w14:paraId="2C450813"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1.</w:t>
            </w:r>
            <w:r w:rsidRPr="001C6604">
              <w:rPr>
                <w:rFonts w:ascii="Calibri" w:hAnsi="Calibri" w:cs="Calibri"/>
                <w:color w:val="auto"/>
                <w:sz w:val="22"/>
                <w:szCs w:val="22"/>
                <w:lang w:val="en-US"/>
              </w:rPr>
              <w:tab/>
              <w:t>Translate Business Functional Needs into Technical Brief.</w:t>
            </w:r>
          </w:p>
          <w:p w14:paraId="6F538E13"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Understand business requirements and translate business functional needs into highly specified technical brief.</w:t>
            </w:r>
          </w:p>
          <w:p w14:paraId="737E728C"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Pr>
                <w:rFonts w:ascii="Calibri" w:hAnsi="Calibri" w:cs="Calibri"/>
                <w:color w:val="auto"/>
                <w:sz w:val="22"/>
                <w:szCs w:val="22"/>
                <w:lang w:val="en-US"/>
              </w:rPr>
              <w:t>P</w:t>
            </w:r>
            <w:r w:rsidRPr="001C6604">
              <w:rPr>
                <w:rFonts w:ascii="Calibri" w:hAnsi="Calibri" w:cs="Calibri"/>
                <w:color w:val="auto"/>
                <w:sz w:val="22"/>
                <w:szCs w:val="22"/>
                <w:lang w:val="en-US"/>
              </w:rPr>
              <w:t xml:space="preserve">lan </w:t>
            </w:r>
            <w:r>
              <w:rPr>
                <w:rFonts w:ascii="Calibri" w:hAnsi="Calibri" w:cs="Calibri"/>
                <w:color w:val="auto"/>
                <w:sz w:val="22"/>
                <w:szCs w:val="22"/>
                <w:lang w:val="en-US"/>
              </w:rPr>
              <w:t>P</w:t>
            </w:r>
            <w:r w:rsidRPr="001C6604">
              <w:rPr>
                <w:rFonts w:ascii="Calibri" w:hAnsi="Calibri" w:cs="Calibri"/>
                <w:color w:val="auto"/>
                <w:sz w:val="22"/>
                <w:szCs w:val="22"/>
                <w:lang w:val="en-US"/>
              </w:rPr>
              <w:t>roject timeline</w:t>
            </w:r>
            <w:r>
              <w:rPr>
                <w:rFonts w:ascii="Calibri" w:hAnsi="Calibri" w:cs="Calibri"/>
                <w:color w:val="auto"/>
                <w:sz w:val="22"/>
                <w:szCs w:val="22"/>
                <w:lang w:val="en-US"/>
              </w:rPr>
              <w:t xml:space="preserve"> and deliverables with Business Solution Team</w:t>
            </w:r>
            <w:r w:rsidRPr="001C6604">
              <w:rPr>
                <w:rFonts w:ascii="Calibri" w:hAnsi="Calibri" w:cs="Calibri"/>
                <w:color w:val="auto"/>
                <w:sz w:val="22"/>
                <w:szCs w:val="22"/>
                <w:lang w:val="en-US"/>
              </w:rPr>
              <w:t xml:space="preserve">. </w:t>
            </w:r>
          </w:p>
          <w:p w14:paraId="54FD6A9B"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Define and assign technical tasks to project teammates and monitor project progress.</w:t>
            </w:r>
          </w:p>
          <w:p w14:paraId="18EF9EFE"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Define and document system gap analysis with other teams.</w:t>
            </w:r>
          </w:p>
          <w:p w14:paraId="3BB33237"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Identify and assists on technical specifications / proposals as and when required.</w:t>
            </w:r>
          </w:p>
          <w:p w14:paraId="649A4DCE" w14:textId="77777777" w:rsidR="00D37A5D" w:rsidRPr="001C6604" w:rsidRDefault="00D37A5D" w:rsidP="00D37A5D">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Work closely with other teams (Business Development, Architecture, Support and Infrastructure / Hosting) to achieve common understanding and to ensure project delivery is smooth.</w:t>
            </w:r>
          </w:p>
          <w:p w14:paraId="0EA7D246"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2.</w:t>
            </w:r>
            <w:r w:rsidRPr="001C6604">
              <w:rPr>
                <w:rFonts w:ascii="Calibri" w:hAnsi="Calibri" w:cs="Calibri"/>
                <w:color w:val="auto"/>
                <w:sz w:val="22"/>
                <w:szCs w:val="22"/>
                <w:lang w:val="en-US"/>
              </w:rPr>
              <w:tab/>
              <w:t>System Development Lead.</w:t>
            </w:r>
          </w:p>
          <w:p w14:paraId="573A7343"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Be a technical mentor / coach to developers and ensure they execute their assigned tasks according to the business needs and timeline.</w:t>
            </w:r>
          </w:p>
          <w:p w14:paraId="7864B524"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Contribute to programming development of the technical competence as and when required.</w:t>
            </w:r>
          </w:p>
          <w:p w14:paraId="4A86242F"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Maintain effective and cooperative working relationships with teammates.</w:t>
            </w:r>
          </w:p>
          <w:p w14:paraId="1726ED87"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Monitor system bug progress raised by quality assurance team.</w:t>
            </w:r>
          </w:p>
          <w:p w14:paraId="4B730E56" w14:textId="77777777" w:rsidR="00D37A5D" w:rsidRPr="001C6604" w:rsidRDefault="00D37A5D" w:rsidP="00D37A5D">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lastRenderedPageBreak/>
              <w:t>Participate in internal project progress meeting.</w:t>
            </w:r>
          </w:p>
          <w:p w14:paraId="17F9DF39" w14:textId="77777777" w:rsidR="00D37A5D" w:rsidRPr="001C6604" w:rsidRDefault="00D37A5D" w:rsidP="00D37A5D">
            <w:pPr>
              <w:rPr>
                <w:rFonts w:ascii="Calibri" w:hAnsi="Calibri" w:cs="Calibri"/>
                <w:color w:val="auto"/>
                <w:sz w:val="22"/>
                <w:szCs w:val="22"/>
                <w:lang w:val="en-US"/>
              </w:rPr>
            </w:pPr>
            <w:r w:rsidRPr="001C6604">
              <w:rPr>
                <w:rFonts w:ascii="Calibri" w:hAnsi="Calibri" w:cs="Calibri"/>
                <w:color w:val="auto"/>
                <w:sz w:val="22"/>
                <w:szCs w:val="22"/>
                <w:lang w:val="en-US"/>
              </w:rPr>
              <w:t>3.</w:t>
            </w:r>
            <w:r w:rsidRPr="001C6604">
              <w:rPr>
                <w:rFonts w:ascii="Calibri" w:hAnsi="Calibri" w:cs="Calibri"/>
                <w:color w:val="auto"/>
                <w:sz w:val="22"/>
                <w:szCs w:val="22"/>
                <w:lang w:val="en-US"/>
              </w:rPr>
              <w:tab/>
              <w:t>System Implementation Lead.</w:t>
            </w:r>
          </w:p>
          <w:p w14:paraId="67F54959" w14:textId="77777777" w:rsidR="00D37A5D" w:rsidRPr="001C6604" w:rsidRDefault="00D37A5D" w:rsidP="00D37A5D">
            <w:pPr>
              <w:pStyle w:val="ListParagraph"/>
              <w:numPr>
                <w:ilvl w:val="0"/>
                <w:numId w:val="32"/>
              </w:numPr>
              <w:rPr>
                <w:rFonts w:ascii="Calibri" w:hAnsi="Calibri" w:cs="Calibri"/>
                <w:color w:val="auto"/>
                <w:sz w:val="22"/>
                <w:szCs w:val="22"/>
                <w:lang w:val="en-US"/>
              </w:rPr>
            </w:pPr>
            <w:r w:rsidRPr="001C6604">
              <w:rPr>
                <w:rFonts w:ascii="Calibri" w:hAnsi="Calibri" w:cs="Calibri"/>
                <w:color w:val="auto"/>
                <w:sz w:val="22"/>
                <w:szCs w:val="22"/>
                <w:lang w:val="en-US"/>
              </w:rPr>
              <w:t>Provide system functionality training</w:t>
            </w:r>
            <w:r>
              <w:rPr>
                <w:rFonts w:ascii="Calibri" w:hAnsi="Calibri" w:cs="Calibri"/>
                <w:color w:val="auto"/>
                <w:sz w:val="22"/>
                <w:szCs w:val="22"/>
                <w:lang w:val="en-US"/>
              </w:rPr>
              <w:t>, workshops</w:t>
            </w:r>
            <w:r w:rsidRPr="001C6604">
              <w:rPr>
                <w:rFonts w:ascii="Calibri" w:hAnsi="Calibri" w:cs="Calibri"/>
                <w:color w:val="auto"/>
                <w:sz w:val="22"/>
                <w:szCs w:val="22"/>
                <w:lang w:val="en-US"/>
              </w:rPr>
              <w:t xml:space="preserve"> and prepare troubleshoot guideline to helpdesk / support team.</w:t>
            </w:r>
          </w:p>
          <w:p w14:paraId="480BCBA6" w14:textId="77777777" w:rsidR="00D37A5D" w:rsidRPr="001C6604" w:rsidRDefault="00D37A5D" w:rsidP="00D37A5D">
            <w:pPr>
              <w:pStyle w:val="ListParagraph"/>
              <w:numPr>
                <w:ilvl w:val="0"/>
                <w:numId w:val="32"/>
              </w:numPr>
              <w:rPr>
                <w:rFonts w:ascii="Calibri" w:hAnsi="Calibri" w:cs="Calibri"/>
                <w:color w:val="auto"/>
                <w:sz w:val="22"/>
                <w:szCs w:val="22"/>
                <w:lang w:val="en-US"/>
              </w:rPr>
            </w:pPr>
            <w:r w:rsidRPr="001C6604">
              <w:rPr>
                <w:rFonts w:ascii="Calibri" w:hAnsi="Calibri" w:cs="Calibri"/>
                <w:color w:val="auto"/>
                <w:sz w:val="22"/>
                <w:szCs w:val="22"/>
                <w:lang w:val="en-US"/>
              </w:rPr>
              <w:t>Lead the system implementation phase of testing and production environment, which include installation setup and data migration.</w:t>
            </w:r>
          </w:p>
          <w:p w14:paraId="6E4F6C84" w14:textId="5F344A74" w:rsidR="00F0677A" w:rsidRPr="003A4219" w:rsidRDefault="00D37A5D" w:rsidP="00D37A5D">
            <w:pPr>
              <w:pStyle w:val="Paragraphestandard"/>
              <w:spacing w:line="240" w:lineRule="auto"/>
              <w:jc w:val="both"/>
              <w:rPr>
                <w:rFonts w:asciiTheme="majorHAnsi" w:hAnsiTheme="majorHAnsi" w:cstheme="majorHAnsi"/>
                <w:color w:val="auto"/>
                <w:sz w:val="20"/>
                <w:szCs w:val="20"/>
                <w:lang w:val="en-US"/>
              </w:rPr>
            </w:pPr>
            <w:r w:rsidRPr="001C6604">
              <w:rPr>
                <w:rFonts w:ascii="Calibri" w:hAnsi="Calibri" w:cs="Calibri"/>
                <w:color w:val="auto"/>
                <w:sz w:val="22"/>
                <w:szCs w:val="22"/>
                <w:lang w:val="en-US"/>
              </w:rPr>
              <w:t xml:space="preserve">Carry out a </w:t>
            </w:r>
            <w:r w:rsidR="00D454A8" w:rsidRPr="001C6604">
              <w:rPr>
                <w:rFonts w:ascii="Calibri" w:hAnsi="Calibri" w:cs="Calibri"/>
                <w:color w:val="auto"/>
                <w:sz w:val="22"/>
                <w:szCs w:val="22"/>
                <w:lang w:val="en-US"/>
              </w:rPr>
              <w:t>high-level</w:t>
            </w:r>
            <w:r w:rsidRPr="001C6604">
              <w:rPr>
                <w:rFonts w:ascii="Calibri" w:hAnsi="Calibri" w:cs="Calibri"/>
                <w:color w:val="auto"/>
                <w:sz w:val="22"/>
                <w:szCs w:val="22"/>
                <w:lang w:val="en-US"/>
              </w:rPr>
              <w:t xml:space="preserve"> testing plan on post-installation</w:t>
            </w:r>
            <w:r>
              <w:rPr>
                <w:rFonts w:ascii="Calibri" w:hAnsi="Calibri" w:cs="Calibri"/>
                <w:color w:val="auto"/>
                <w:sz w:val="22"/>
                <w:szCs w:val="22"/>
                <w:lang w:val="en-US"/>
              </w:rPr>
              <w:t xml:space="preserve"> with diagnostic steps</w:t>
            </w:r>
            <w:r w:rsidRPr="001C6604">
              <w:rPr>
                <w:rFonts w:ascii="Calibri" w:hAnsi="Calibri" w:cs="Calibri"/>
                <w:color w:val="auto"/>
                <w:sz w:val="22"/>
                <w:szCs w:val="22"/>
                <w:lang w:val="en-US"/>
              </w:rPr>
              <w:t xml:space="preserve"> and identify problem root cause if any.</w:t>
            </w:r>
          </w:p>
        </w:tc>
      </w:tr>
    </w:tbl>
    <w:p w14:paraId="249B5D1C" w14:textId="77777777" w:rsidR="00F0677A" w:rsidRPr="003A4219" w:rsidRDefault="00F0677A" w:rsidP="00F0677A">
      <w:pPr>
        <w:ind w:left="-709"/>
        <w:rPr>
          <w:rFonts w:asciiTheme="majorHAnsi" w:hAnsiTheme="majorHAnsi" w:cstheme="majorHAnsi"/>
          <w:b/>
          <w:smallCaps/>
          <w:color w:val="002060"/>
          <w:sz w:val="28"/>
          <w:lang w:val="en-US"/>
        </w:rPr>
      </w:pPr>
    </w:p>
    <w:p w14:paraId="774FCD37" w14:textId="77777777" w:rsidR="00DB0F03" w:rsidRPr="003A4219" w:rsidRDefault="00DB0F03" w:rsidP="00F0677A">
      <w:pPr>
        <w:ind w:left="-709"/>
        <w:rPr>
          <w:rFonts w:asciiTheme="majorHAnsi" w:hAnsiTheme="majorHAnsi" w:cstheme="majorHAnsi"/>
          <w:b/>
          <w:smallCaps/>
          <w:color w:val="002060"/>
          <w:sz w:val="28"/>
          <w:lang w:val="en-US"/>
        </w:rPr>
      </w:pPr>
    </w:p>
    <w:p w14:paraId="4B80B336" w14:textId="77777777" w:rsidR="00DB0F03" w:rsidRPr="003A4219" w:rsidRDefault="00DB0F03" w:rsidP="00F0677A">
      <w:pPr>
        <w:ind w:left="-709"/>
        <w:rPr>
          <w:rFonts w:asciiTheme="majorHAnsi" w:hAnsiTheme="majorHAnsi" w:cstheme="majorHAnsi"/>
          <w:b/>
          <w:smallCaps/>
          <w:color w:val="002060"/>
          <w:sz w:val="28"/>
          <w:lang w:val="en-US"/>
        </w:rPr>
      </w:pPr>
    </w:p>
    <w:p w14:paraId="4B13E436" w14:textId="77777777" w:rsidR="00DB0F03" w:rsidRPr="003A4219" w:rsidRDefault="00DB0F03" w:rsidP="00BF1F6B">
      <w:pPr>
        <w:rPr>
          <w:rFonts w:asciiTheme="majorHAnsi" w:hAnsiTheme="majorHAnsi" w:cstheme="majorHAnsi"/>
          <w:b/>
          <w:smallCaps/>
          <w:color w:val="002060"/>
          <w:sz w:val="28"/>
          <w:lang w:val="en-US"/>
        </w:rPr>
      </w:pPr>
    </w:p>
    <w:p w14:paraId="5526D976" w14:textId="77777777" w:rsidR="00F0677A" w:rsidRPr="003A4219" w:rsidRDefault="00F0677A" w:rsidP="00F0677A">
      <w:pPr>
        <w:ind w:left="-709"/>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Context &amp; exceptional events of the year</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3A4219" w14:paraId="76392505" w14:textId="77777777" w:rsidTr="00DA0278">
        <w:trPr>
          <w:trHeight w:val="2353"/>
        </w:trPr>
        <w:tc>
          <w:tcPr>
            <w:tcW w:w="10700" w:type="dxa"/>
          </w:tcPr>
          <w:p w14:paraId="4E7168A5" w14:textId="0A1389FF" w:rsidR="00F0677A" w:rsidRDefault="00F0677A" w:rsidP="00DA0278">
            <w:pPr>
              <w:pStyle w:val="Paragraphestandard"/>
              <w:spacing w:line="240" w:lineRule="auto"/>
              <w:jc w:val="both"/>
              <w:rPr>
                <w:rFonts w:asciiTheme="majorHAnsi" w:hAnsiTheme="majorHAnsi" w:cstheme="majorHAnsi"/>
                <w:color w:val="002060"/>
                <w:sz w:val="20"/>
                <w:szCs w:val="20"/>
                <w:lang w:val="en-US"/>
              </w:rPr>
            </w:pPr>
            <w:r w:rsidRPr="003A4219">
              <w:rPr>
                <w:rFonts w:asciiTheme="majorHAnsi" w:hAnsiTheme="majorHAnsi" w:cstheme="majorHAnsi"/>
                <w:color w:val="002060"/>
                <w:sz w:val="20"/>
                <w:szCs w:val="20"/>
                <w:lang w:val="en-US"/>
              </w:rPr>
              <w:t>Circumstances/changes that had an impact on regular responsibilities</w:t>
            </w:r>
          </w:p>
          <w:p w14:paraId="2AA1BBC7" w14:textId="77777777" w:rsidR="000A0A55" w:rsidRPr="003A4219" w:rsidRDefault="000A0A55" w:rsidP="00DA0278">
            <w:pPr>
              <w:pStyle w:val="Paragraphestandard"/>
              <w:spacing w:line="240" w:lineRule="auto"/>
              <w:jc w:val="both"/>
              <w:rPr>
                <w:rFonts w:asciiTheme="majorHAnsi" w:hAnsiTheme="majorHAnsi" w:cstheme="majorHAnsi"/>
                <w:color w:val="auto"/>
                <w:sz w:val="20"/>
                <w:szCs w:val="20"/>
                <w:lang w:val="en-US"/>
              </w:rPr>
            </w:pPr>
          </w:p>
          <w:p w14:paraId="6FC8678B" w14:textId="7B22A28B" w:rsidR="005E5500" w:rsidRPr="003A4219" w:rsidRDefault="005E5500" w:rsidP="00E72A8C">
            <w:pPr>
              <w:pStyle w:val="Paragraphestandard"/>
              <w:spacing w:line="240" w:lineRule="auto"/>
              <w:ind w:left="720"/>
              <w:jc w:val="both"/>
              <w:rPr>
                <w:rFonts w:asciiTheme="majorHAnsi" w:hAnsiTheme="majorHAnsi" w:cstheme="majorHAnsi"/>
                <w:color w:val="auto"/>
                <w:sz w:val="20"/>
                <w:szCs w:val="20"/>
                <w:lang w:val="en-US"/>
              </w:rPr>
            </w:pPr>
          </w:p>
        </w:tc>
      </w:tr>
    </w:tbl>
    <w:p w14:paraId="094E35D1" w14:textId="77777777" w:rsidR="00A868D2" w:rsidRPr="003A4219" w:rsidRDefault="00A868D2">
      <w:pPr>
        <w:spacing w:line="240" w:lineRule="auto"/>
        <w:rPr>
          <w:rFonts w:asciiTheme="majorHAnsi" w:hAnsiTheme="majorHAnsi" w:cstheme="majorHAnsi"/>
          <w:color w:val="0085CA" w:themeColor="accent4"/>
          <w:sz w:val="16"/>
          <w:szCs w:val="16"/>
          <w:lang w:val="en-US"/>
        </w:rPr>
      </w:pPr>
      <w:r w:rsidRPr="003A4219">
        <w:rPr>
          <w:rFonts w:asciiTheme="majorHAnsi" w:hAnsiTheme="majorHAnsi" w:cstheme="majorHAnsi"/>
          <w:color w:val="0085CA" w:themeColor="accent4"/>
          <w:sz w:val="16"/>
          <w:szCs w:val="16"/>
          <w:lang w:val="en-US"/>
        </w:rPr>
        <w:br w:type="page"/>
      </w:r>
    </w:p>
    <w:p w14:paraId="1027694A" w14:textId="7740D8B1" w:rsidR="0082281B" w:rsidRPr="003A4219" w:rsidRDefault="00A868D2" w:rsidP="0082281B">
      <w:pPr>
        <w:pStyle w:val="Paragraphestandard"/>
        <w:spacing w:line="240" w:lineRule="auto"/>
        <w:rPr>
          <w:rFonts w:asciiTheme="majorHAnsi" w:hAnsiTheme="majorHAnsi" w:cstheme="majorHAnsi"/>
          <w:color w:val="0085CA" w:themeColor="accent4"/>
          <w:sz w:val="16"/>
          <w:szCs w:val="16"/>
          <w:lang w:val="en-US"/>
        </w:rPr>
      </w:pPr>
      <w:r w:rsidRPr="003A4219">
        <w:rPr>
          <w:rFonts w:asciiTheme="majorHAnsi" w:hAnsiTheme="majorHAnsi" w:cstheme="majorHAnsi"/>
          <w:noProof/>
          <w:color w:val="0085CA" w:themeColor="accent4"/>
          <w:sz w:val="16"/>
          <w:szCs w:val="16"/>
          <w:lang w:val="en-US"/>
        </w:rPr>
        <w:lastRenderedPageBreak/>
        <mc:AlternateContent>
          <mc:Choice Requires="wps">
            <w:drawing>
              <wp:anchor distT="45720" distB="45720" distL="114300" distR="114300" simplePos="0" relativeHeight="251764736" behindDoc="0" locked="0" layoutInCell="1" allowOverlap="1" wp14:anchorId="59470F02" wp14:editId="16179885">
                <wp:simplePos x="0" y="0"/>
                <wp:positionH relativeFrom="column">
                  <wp:posOffset>-122555</wp:posOffset>
                </wp:positionH>
                <wp:positionV relativeFrom="paragraph">
                  <wp:posOffset>-95885</wp:posOffset>
                </wp:positionV>
                <wp:extent cx="5989320" cy="140462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35418CC4" w14:textId="6252E28B" w:rsidR="00D9552A" w:rsidRPr="006F0A2F" w:rsidRDefault="00D9552A"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470F02" id="_x0000_t202" coordsize="21600,21600" o:spt="202" path="m,l,21600r21600,l21600,xe">
                <v:stroke joinstyle="miter"/>
                <v:path gradientshapeok="t" o:connecttype="rect"/>
              </v:shapetype>
              <v:shape id="Zone de texte 2" o:spid="_x0000_s1026" type="#_x0000_t202" style="position:absolute;margin-left:-9.65pt;margin-top:-7.55pt;width:471.6pt;height:110.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AIAAPkDAAAOAAAAZHJzL2Uyb0RvYy54bWysU02P0zAQvSPxHyzfaZLSljZqulp2KUJa&#10;PqSFCzfXdhoL22Nst0n59YydbreCGyKHyPbMPM9787y+GYwmR+mDAtvQalJSIi0Hoey+od++bl8t&#10;KQmRWcE0WNnQkwz0ZvPyxbp3tZxCB1pITxDEhrp3De1idHVRBN5Jw8IEnLQYbMEbFnHr94XwrEd0&#10;o4tpWS6KHrxwHrgMAU/vxyDdZPy2lTx+btsgI9ENxd5i/vv836V/sVmzeu+Z6xQ/t8H+oQvDlMVL&#10;L1D3LDJy8OovKKO4hwBtnHAwBbSt4jJzQDZV+Qebx445mbmgOMFdZAr/D5Z/On7xRAmc3YISywzO&#10;6DtOighJohyiJNOkUe9CjamPDpPj8BYGzM98g3sA/iMQC3cds3t56z30nWQCe6xSZXFVOuKEBLLr&#10;P4LAu9ghQgYaWm+SgCgJQXSc1ekyH+yDcDycr5ar11MMcYxVs3K2wE26g9VP5c6H+F6CIWnRUI8G&#10;yPDs+BDimPqUkm6zsFVa4zmrtSV9Q1fz6TwXXEWMiuhRrUxDl2X6Rtcklu+syMWRKT2usRdtz7QT&#10;05FzHHYDJiYtdiBOKICH0Yv4dnDRgf9FSY8+bGj4eWBeUqI/WBRxVc1mybh5M5u/SfT9dWR3HWGW&#10;I1RDIyXj8i5msyeCwd2i2FuVZXju5Nwr+isLeX4LycDX+5z1/GI3vwEAAP//AwBQSwMEFAAGAAgA&#10;AAAhAK9qOBvfAAAACwEAAA8AAABkcnMvZG93bnJldi54bWxMj8tOwzAQRfdI/IM1SOxa26lakRCn&#10;qnhILNhQwt6Np3HUeBzFbpP+Pe4KdjOaozvnltvZ9eyCY+g8KZBLAQyp8aajVkH9/b54AhaiJqN7&#10;T6jgigG21f1dqQvjJ/rCyz62LIVQKLQCG+NQcB4ai06HpR+Q0u3oR6djWseWm1FPKdz1PBNiw53u&#10;KH2wesAXi81pf3YKYjQ7ea3fXPj4mT9fJyuata6VenyYd8/AIs7xD4abflKHKjkd/JlMYL2ChcxX&#10;Cb0NawksEXm2yoEdFGRiI4FXJf/fofoFAAD//wMAUEsBAi0AFAAGAAgAAAAhALaDOJL+AAAA4QEA&#10;ABMAAAAAAAAAAAAAAAAAAAAAAFtDb250ZW50X1R5cGVzXS54bWxQSwECLQAUAAYACAAAACEAOP0h&#10;/9YAAACUAQAACwAAAAAAAAAAAAAAAAAvAQAAX3JlbHMvLnJlbHNQSwECLQAUAAYACAAAACEASWJH&#10;fxACAAD5AwAADgAAAAAAAAAAAAAAAAAuAgAAZHJzL2Uyb0RvYy54bWxQSwECLQAUAAYACAAAACEA&#10;r2o4G98AAAALAQAADwAAAAAAAAAAAAAAAABqBAAAZHJzL2Rvd25yZXYueG1sUEsFBgAAAAAEAAQA&#10;8wAAAHYFAAAAAA==&#10;" filled="f" stroked="f">
                <v:textbox style="mso-fit-shape-to-text:t">
                  <w:txbxContent>
                    <w:p w14:paraId="35418CC4" w14:textId="6252E28B" w:rsidR="00D9552A" w:rsidRPr="006F0A2F" w:rsidRDefault="00D9552A"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v:textbox>
                <w10:wrap type="square"/>
              </v:shape>
            </w:pict>
          </mc:Fallback>
        </mc:AlternateContent>
      </w:r>
      <w:r w:rsidRPr="003A4219">
        <w:rPr>
          <w:rFonts w:asciiTheme="majorHAnsi" w:hAnsiTheme="majorHAnsi" w:cstheme="majorHAnsi"/>
          <w:noProof/>
          <w:color w:val="0085CA" w:themeColor="accent4"/>
          <w:sz w:val="16"/>
          <w:szCs w:val="16"/>
          <w:lang w:val="en-US"/>
        </w:rPr>
        <mc:AlternateContent>
          <mc:Choice Requires="wps">
            <w:drawing>
              <wp:anchor distT="0" distB="0" distL="114300" distR="114300" simplePos="0" relativeHeight="251634688" behindDoc="0" locked="0" layoutInCell="1" allowOverlap="1" wp14:anchorId="2242E329" wp14:editId="7B116240">
                <wp:simplePos x="0" y="0"/>
                <wp:positionH relativeFrom="column">
                  <wp:posOffset>2603817</wp:posOffset>
                </wp:positionH>
                <wp:positionV relativeFrom="paragraph">
                  <wp:posOffset>-3016568</wp:posOffset>
                </wp:positionV>
                <wp:extent cx="626110" cy="6229985"/>
                <wp:effectExtent l="0" t="1588" r="953" b="952"/>
                <wp:wrapNone/>
                <wp:docPr id="11"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8EC8" w14:textId="77777777" w:rsidR="00D9552A" w:rsidRPr="0082281B" w:rsidRDefault="00D9552A" w:rsidP="00A868D2">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2242E329" id="Rectangle : coins arrondis 11" o:spid="_x0000_s1027" style="position:absolute;margin-left:205pt;margin-top:-237.55pt;width:49.3pt;height:490.55pt;rotation:9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8ptQIAAJQFAAAOAAAAZHJzL2Uyb0RvYy54bWysVEtu2zAQ3RfoHQjtFX0iy7YQObAcqyhQ&#10;tEHSHoAhKUsFRQok4w+C3qVn6ck6JGUlabsoinpBk9TMm3lvZnh1few52jOlOynKILmIA8QEkbQT&#10;uzL48rkOFwHSBguKuRSsDE5MB9ert2+uDkPBUtlKTplCACJ0cRjKoDVmKKJIk5b1WF/IgQn42EjV&#10;YwNHtYuowgdA73mUxnEeHaSig5KEaQ23N/5jsHL4TcOI+dQ0mhnEywByM25Vbn2wa7S6wsVO4aHt&#10;yJgG/ocsetwJCDpB3WCD0aPqfoPqO6Kklo25ILKPZNN0hDkOwCaJf2Fz3+KBOS4gjh4mmfT/gyUf&#10;97cKdRRqlwRI4B5qdAeqYbHj7Mf3AhHZCY2wUlLQTiOwsjTZ0XzQZtx5ok91nVazbZ2FNezCLK6y&#10;sNpmy7BOLxfbdF5v0sv8m/VO8oIohg20zHt6Fj3J/47UWH4rVxY52V32T9t6u5hv1/Nwma5vwmyz&#10;rsLFuqrCWZVX88t4liWb+Jstd+SyP/87FtFh0IVTwvaN294PtwqM7UnD1jI9NqpHSkILzbLY/pwS&#10;UEJ0dP10mvoJ1EEELvM0TxLoOgKf8jRdLhezMQOLZTEHpc07JntkN2Wg5KOgVn4Hjfejxjs6VgbT&#10;rwFqeg4tuscczVwWntNoDOzOmBZfS97RuuPcHexQsQ1XCJzLwBzTMZtXVlxYWyGtl4e2N04ir4TT&#10;xJw4s3Zc3LEGKgBsU5e0m9znIJgQJoxvGt1iynzsl5lPHq4mDtAiNxB/wh4BXhM4Y/ssR3vrytzg&#10;T86+UFMYn8Fr58nDRZbCTM59J6T6EzMOrMbI3v4skpfGqmSOD0c/W9bS3jxIeoJ5gwcTqm3XdA79&#10;oQzfSP9AYUFaCe8TMcqhWycYfSfN+EzZt+Xl2cV9fkxXPwEAAP//AwBQSwMEFAAGAAgAAAAhANBI&#10;WLXgAAAACgEAAA8AAABkcnMvZG93bnJldi54bWxMj8FqwzAQRO+F/oPYQm+J7Do1iWs5JAEXSig0&#10;iT9AtlTb1FoZSUncv+/mlN5m2MfsTL6ezMAu2vneooB4HgHT2FjVYyugOpWzJTAfJCo5WNQCfrWH&#10;dfH4kMtM2Sse9OUYWkYh6DMpoAthzDj3TaeN9HM7aqTbt3VGBrKu5crJK4Wbgb9EUcqN7JE+dHLU&#10;u043P8ezEfD1Wn3ydLON63K/d6fq41Du3rdCPD9NmzdgQU/hDsOtPlWHgjrV9ozKs0HALIkTQm8i&#10;oQ1ErBYrErWAdLEEXuT8/4TiDwAA//8DAFBLAQItABQABgAIAAAAIQC2gziS/gAAAOEBAAATAAAA&#10;AAAAAAAAAAAAAAAAAABbQ29udGVudF9UeXBlc10ueG1sUEsBAi0AFAAGAAgAAAAhADj9If/WAAAA&#10;lAEAAAsAAAAAAAAAAAAAAAAALwEAAF9yZWxzLy5yZWxzUEsBAi0AFAAGAAgAAAAhAALZPym1AgAA&#10;lAUAAA4AAAAAAAAAAAAAAAAALgIAAGRycy9lMm9Eb2MueG1sUEsBAi0AFAAGAAgAAAAhANBIWLXg&#10;AAAACgEAAA8AAAAAAAAAAAAAAAAADwUAAGRycy9kb3ducmV2LnhtbFBLBQYAAAAABAAEAPMAAAAc&#10;BgAAAAA=&#10;" fillcolor="#162056 [3215]" stroked="f" strokeweight="1pt">
                <v:stroke joinstyle="miter"/>
                <v:textbox style="layout-flow:vertical;mso-layout-flow-alt:bottom-to-top">
                  <w:txbxContent>
                    <w:p w14:paraId="64C28EC8" w14:textId="77777777" w:rsidR="00D9552A" w:rsidRPr="0082281B" w:rsidRDefault="00D9552A" w:rsidP="00A868D2">
                      <w:pPr>
                        <w:pStyle w:val="NormalWeb"/>
                        <w:spacing w:before="0" w:beforeAutospacing="0" w:after="0" w:afterAutospacing="0"/>
                        <w:jc w:val="center"/>
                        <w:rPr>
                          <w:lang w:val="en-US"/>
                        </w:rPr>
                      </w:pPr>
                    </w:p>
                  </w:txbxContent>
                </v:textbox>
              </v:roundrect>
            </w:pict>
          </mc:Fallback>
        </mc:AlternateContent>
      </w:r>
      <w:bookmarkStart w:id="0" w:name="_GoBack"/>
      <w:bookmarkEnd w:id="0"/>
    </w:p>
    <w:p w14:paraId="52FEF2CE" w14:textId="77777777" w:rsidR="0082281B" w:rsidRPr="003A4219" w:rsidRDefault="0082281B" w:rsidP="0082281B">
      <w:pPr>
        <w:pStyle w:val="Paragraphestandard"/>
        <w:spacing w:line="240" w:lineRule="auto"/>
        <w:rPr>
          <w:rFonts w:asciiTheme="majorHAnsi" w:hAnsiTheme="majorHAnsi" w:cstheme="majorHAnsi"/>
          <w:color w:val="0085CA" w:themeColor="accent4"/>
          <w:sz w:val="3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72"/>
        <w:gridCol w:w="1422"/>
        <w:gridCol w:w="1388"/>
      </w:tblGrid>
      <w:tr w:rsidR="0082281B" w:rsidRPr="003A4219" w14:paraId="31B9AF56" w14:textId="77777777" w:rsidTr="001B31D5">
        <w:trPr>
          <w:trHeight w:val="454"/>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9B5A826"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Qualitative objectives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9006F14"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 xml:space="preserve">Assessment of objectives fulfilment </w:t>
            </w:r>
          </w:p>
          <w:p w14:paraId="50B231B9" w14:textId="77777777" w:rsidR="0082281B" w:rsidRPr="003A4219" w:rsidRDefault="0082281B" w:rsidP="00DA0278">
            <w:pPr>
              <w:ind w:left="-99"/>
              <w:jc w:val="center"/>
              <w:rPr>
                <w:rFonts w:asciiTheme="majorHAnsi" w:hAnsiTheme="majorHAnsi" w:cstheme="majorHAnsi"/>
                <w:color w:val="002060"/>
                <w:szCs w:val="22"/>
                <w:lang w:val="en-US"/>
              </w:rPr>
            </w:pPr>
            <w:r w:rsidRPr="003A4219">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2A6FC8"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Target (%)</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0F22DF"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Result (%)</w:t>
            </w:r>
          </w:p>
        </w:tc>
      </w:tr>
      <w:tr w:rsidR="003F5939" w:rsidRPr="003A4219" w14:paraId="478D537B" w14:textId="77777777" w:rsidTr="0053768B">
        <w:trPr>
          <w:trHeight w:val="7377"/>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EEA58C" w14:textId="77777777" w:rsidR="003F5939" w:rsidRPr="003A4219" w:rsidRDefault="003F5939" w:rsidP="003F5939">
            <w:pPr>
              <w:pStyle w:val="TableParagraph"/>
              <w:tabs>
                <w:tab w:val="left" w:pos="777"/>
                <w:tab w:val="left" w:pos="778"/>
              </w:tabs>
              <w:spacing w:before="7" w:line="256" w:lineRule="auto"/>
              <w:ind w:right="333"/>
              <w:rPr>
                <w:rFonts w:ascii="Calibri" w:hAnsi="Calibri" w:cs="Calibri"/>
                <w:b/>
                <w:bCs/>
              </w:rPr>
            </w:pPr>
            <w:r w:rsidRPr="003A4219">
              <w:rPr>
                <w:rFonts w:ascii="Calibri" w:hAnsi="Calibri" w:cs="Calibri"/>
                <w:b/>
                <w:bCs/>
              </w:rPr>
              <w:t>Technical Delivery</w:t>
            </w:r>
            <w:r>
              <w:rPr>
                <w:rFonts w:ascii="Calibri" w:hAnsi="Calibri" w:cs="Calibri"/>
                <w:b/>
                <w:bCs/>
              </w:rPr>
              <w:t xml:space="preserve"> </w:t>
            </w:r>
          </w:p>
          <w:p w14:paraId="3951B43E" w14:textId="77777777" w:rsidR="003F5939" w:rsidRPr="003A4219" w:rsidRDefault="003F5939" w:rsidP="003F5939">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Exhibit understanding of business requirements and translate system FIT and GAP into highly specified technical brief / document.</w:t>
            </w:r>
          </w:p>
          <w:p w14:paraId="0E7C73D6" w14:textId="77777777" w:rsidR="003F5939" w:rsidRPr="003A4219" w:rsidRDefault="003F5939" w:rsidP="003F5939">
            <w:pPr>
              <w:pStyle w:val="TableParagraph"/>
              <w:tabs>
                <w:tab w:val="left" w:pos="777"/>
                <w:tab w:val="left" w:pos="778"/>
              </w:tabs>
              <w:spacing w:before="7" w:line="256" w:lineRule="auto"/>
              <w:ind w:right="333"/>
              <w:rPr>
                <w:rFonts w:ascii="Calibri" w:hAnsi="Calibri" w:cs="Calibri"/>
              </w:rPr>
            </w:pPr>
          </w:p>
          <w:p w14:paraId="57748CE4" w14:textId="77777777" w:rsidR="003F5939" w:rsidRPr="003A4219" w:rsidRDefault="003F5939" w:rsidP="003F5939">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 xml:space="preserve">Ensure </w:t>
            </w:r>
            <w:r>
              <w:rPr>
                <w:rFonts w:ascii="Calibri" w:hAnsi="Calibri" w:cs="Calibri"/>
              </w:rPr>
              <w:t>assigned tasks are</w:t>
            </w:r>
            <w:r w:rsidRPr="003A4219">
              <w:rPr>
                <w:rFonts w:ascii="Calibri" w:hAnsi="Calibri" w:cs="Calibri"/>
              </w:rPr>
              <w:t xml:space="preserve"> delivered in a thorough, accurate, and timely manner that achieves expected and required outcomes.</w:t>
            </w:r>
          </w:p>
          <w:p w14:paraId="2D4DF0DA" w14:textId="77777777" w:rsidR="003F5939" w:rsidRPr="003A4219" w:rsidRDefault="003F5939" w:rsidP="003F5939">
            <w:pPr>
              <w:pStyle w:val="ListParagraph"/>
              <w:rPr>
                <w:rFonts w:ascii="Calibri" w:hAnsi="Calibri" w:cs="Calibri"/>
                <w:sz w:val="22"/>
                <w:szCs w:val="22"/>
                <w:lang w:val="en-US"/>
              </w:rPr>
            </w:pPr>
          </w:p>
          <w:p w14:paraId="3B88467E" w14:textId="221DB5DC" w:rsidR="003F5939" w:rsidRPr="00F46458" w:rsidRDefault="003F5939" w:rsidP="003F5939">
            <w:pPr>
              <w:tabs>
                <w:tab w:val="left" w:pos="777"/>
                <w:tab w:val="left" w:pos="778"/>
              </w:tabs>
              <w:spacing w:before="7" w:line="256" w:lineRule="auto"/>
              <w:ind w:left="360" w:right="333"/>
              <w:rPr>
                <w:rFonts w:ascii="Calibri" w:hAnsi="Calibri" w:cs="Calibri"/>
                <w:lang w:val="en-US"/>
              </w:rPr>
            </w:pPr>
            <w:r w:rsidRPr="00D52F8A">
              <w:rPr>
                <w:rFonts w:ascii="Calibri" w:hAnsi="Calibri" w:cs="Calibri"/>
                <w:color w:val="auto"/>
                <w:sz w:val="22"/>
                <w:szCs w:val="22"/>
                <w:lang w:val="en-US"/>
              </w:rPr>
              <w:t>Ensure check-in check-out source code in GIT repository, and manage the branching</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629D54E" w14:textId="70D3E885" w:rsidR="003F5939" w:rsidRPr="00BB32B2" w:rsidRDefault="003F5939" w:rsidP="003F5939">
            <w:pPr>
              <w:pStyle w:val="ListParagraph"/>
              <w:numPr>
                <w:ilvl w:val="0"/>
                <w:numId w:val="26"/>
              </w:numPr>
              <w:rPr>
                <w:rFonts w:ascii="Calibri" w:hAnsi="Calibri" w:cs="Calibri"/>
                <w:color w:val="auto"/>
                <w:sz w:val="22"/>
                <w:szCs w:val="22"/>
                <w:lang w:val="en-US"/>
              </w:rPr>
            </w:pPr>
            <w:r w:rsidRPr="00BB32B2">
              <w:rPr>
                <w:rFonts w:ascii="Calibri" w:hAnsi="Calibri" w:cs="Calibri"/>
                <w:color w:val="auto"/>
                <w:sz w:val="22"/>
                <w:szCs w:val="22"/>
                <w:lang w:val="en-US"/>
              </w:rPr>
              <w:t>Delivery on Scope (</w:t>
            </w:r>
            <w:r>
              <w:rPr>
                <w:rFonts w:ascii="Calibri" w:hAnsi="Calibri" w:cs="Calibri"/>
                <w:color w:val="auto"/>
                <w:sz w:val="22"/>
                <w:szCs w:val="22"/>
                <w:lang w:val="en-US"/>
              </w:rPr>
              <w:t>90% of Total Planned Projects) as assigned</w:t>
            </w:r>
          </w:p>
          <w:p w14:paraId="4DE8DAB1" w14:textId="77777777" w:rsidR="003F5939" w:rsidRDefault="003F5939" w:rsidP="003F5939">
            <w:pPr>
              <w:rPr>
                <w:rFonts w:ascii="Calibri" w:hAnsi="Calibri" w:cs="Calibri"/>
                <w:color w:val="auto"/>
                <w:sz w:val="22"/>
                <w:szCs w:val="22"/>
                <w:lang w:val="en-US"/>
              </w:rPr>
            </w:pPr>
          </w:p>
          <w:p w14:paraId="791A8B78" w14:textId="33A8397E" w:rsidR="003F5939" w:rsidRPr="00BB32B2" w:rsidRDefault="003F5939" w:rsidP="003F5939">
            <w:pPr>
              <w:pStyle w:val="ListParagraph"/>
              <w:numPr>
                <w:ilvl w:val="0"/>
                <w:numId w:val="26"/>
              </w:numPr>
              <w:rPr>
                <w:rFonts w:ascii="Calibri" w:hAnsi="Calibri" w:cs="Calibri"/>
                <w:color w:val="auto"/>
                <w:sz w:val="22"/>
                <w:szCs w:val="22"/>
                <w:lang w:val="en-US"/>
              </w:rPr>
            </w:pPr>
            <w:r w:rsidRPr="00BB5685">
              <w:rPr>
                <w:rFonts w:ascii="Calibri" w:hAnsi="Calibri" w:cs="Calibri"/>
                <w:color w:val="auto"/>
                <w:sz w:val="22"/>
                <w:szCs w:val="22"/>
                <w:lang w:val="en-US"/>
              </w:rPr>
              <w:t>Delivery on Time</w:t>
            </w:r>
            <w:r>
              <w:rPr>
                <w:rFonts w:ascii="Calibri" w:hAnsi="Calibri" w:cs="Calibri"/>
                <w:color w:val="auto"/>
                <w:sz w:val="22"/>
                <w:szCs w:val="22"/>
                <w:lang w:val="en-US"/>
              </w:rPr>
              <w:t xml:space="preserve"> </w:t>
            </w:r>
            <w:r w:rsidRPr="00BB32B2">
              <w:rPr>
                <w:rFonts w:ascii="Calibri" w:hAnsi="Calibri" w:cs="Calibri"/>
                <w:color w:val="auto"/>
                <w:sz w:val="22"/>
                <w:szCs w:val="22"/>
                <w:lang w:val="en-US"/>
              </w:rPr>
              <w:t>(</w:t>
            </w:r>
            <w:r>
              <w:rPr>
                <w:rFonts w:ascii="Calibri" w:hAnsi="Calibri" w:cs="Calibri"/>
                <w:color w:val="auto"/>
                <w:sz w:val="22"/>
                <w:szCs w:val="22"/>
                <w:lang w:val="en-US"/>
              </w:rPr>
              <w:t>90% of Total Planned Projects) as assigned</w:t>
            </w:r>
          </w:p>
          <w:p w14:paraId="0A656C43" w14:textId="77777777" w:rsidR="003F5939" w:rsidRPr="00BB32B2" w:rsidRDefault="003F5939" w:rsidP="003F5939">
            <w:pPr>
              <w:ind w:left="360"/>
              <w:rPr>
                <w:rFonts w:ascii="Calibri" w:hAnsi="Calibri" w:cs="Calibri"/>
                <w:color w:val="auto"/>
                <w:sz w:val="22"/>
                <w:szCs w:val="22"/>
                <w:lang w:val="en-US"/>
              </w:rPr>
            </w:pPr>
          </w:p>
          <w:p w14:paraId="6FF70EF1" w14:textId="76B604DC" w:rsidR="003F5939" w:rsidRPr="00BB5685"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Provide Release Note for Planned Deployment detailing process of clean implementation of code, services, SQL where applicable with rollback plan, Diagnostic of delivery to ITO for smooth handover and transition.</w:t>
            </w:r>
          </w:p>
          <w:p w14:paraId="74053420" w14:textId="77777777" w:rsidR="003F5939" w:rsidRPr="001B1354" w:rsidRDefault="003F5939" w:rsidP="003F5939">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06ADA424" w14:textId="12B20187" w:rsidR="003F5939" w:rsidRPr="003A4219" w:rsidRDefault="003F5939" w:rsidP="003F5939">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Follow </w:t>
            </w:r>
            <w:r w:rsidRPr="003A4219">
              <w:rPr>
                <w:rFonts w:ascii="Calibri" w:hAnsi="Calibri" w:cs="Calibri"/>
                <w:color w:val="auto"/>
                <w:sz w:val="22"/>
              </w:rPr>
              <w:t>source</w:t>
            </w:r>
            <w:r w:rsidRPr="003A4219">
              <w:rPr>
                <w:rFonts w:ascii="Calibri" w:hAnsi="Calibri" w:cs="Calibri"/>
                <w:color w:val="auto"/>
                <w:spacing w:val="-12"/>
                <w:sz w:val="22"/>
              </w:rPr>
              <w:t xml:space="preserve"> </w:t>
            </w:r>
            <w:r w:rsidRPr="003A4219">
              <w:rPr>
                <w:rFonts w:ascii="Calibri" w:hAnsi="Calibri" w:cs="Calibri"/>
                <w:color w:val="auto"/>
                <w:sz w:val="22"/>
              </w:rPr>
              <w:t>code</w:t>
            </w:r>
            <w:r w:rsidRPr="003A4219">
              <w:rPr>
                <w:rFonts w:ascii="Calibri" w:hAnsi="Calibri" w:cs="Calibri"/>
                <w:color w:val="auto"/>
                <w:spacing w:val="-16"/>
                <w:sz w:val="22"/>
              </w:rPr>
              <w:t xml:space="preserve"> </w:t>
            </w:r>
            <w:r w:rsidRPr="003A4219">
              <w:rPr>
                <w:rFonts w:ascii="Calibri" w:hAnsi="Calibri" w:cs="Calibri"/>
                <w:color w:val="auto"/>
                <w:sz w:val="22"/>
              </w:rPr>
              <w:t>version</w:t>
            </w:r>
            <w:r w:rsidRPr="003A4219">
              <w:rPr>
                <w:rFonts w:ascii="Calibri" w:hAnsi="Calibri" w:cs="Calibri"/>
                <w:color w:val="auto"/>
                <w:spacing w:val="-17"/>
                <w:sz w:val="22"/>
              </w:rPr>
              <w:t xml:space="preserve"> </w:t>
            </w:r>
            <w:r w:rsidRPr="003A4219">
              <w:rPr>
                <w:rFonts w:ascii="Calibri" w:hAnsi="Calibri" w:cs="Calibri"/>
                <w:color w:val="auto"/>
                <w:sz w:val="22"/>
              </w:rPr>
              <w:t>control</w:t>
            </w:r>
            <w:r>
              <w:rPr>
                <w:rFonts w:ascii="Calibri" w:hAnsi="Calibri" w:cs="Calibri"/>
                <w:color w:val="auto"/>
                <w:sz w:val="22"/>
              </w:rPr>
              <w:t xml:space="preserve"> standards (Branching, Code Ethics, Golden rules defined)</w:t>
            </w:r>
            <w:r w:rsidRPr="003A4219">
              <w:rPr>
                <w:rFonts w:ascii="Calibri" w:hAnsi="Calibri" w:cs="Calibri"/>
                <w:color w:val="auto"/>
                <w:sz w:val="22"/>
              </w:rPr>
              <w:t>.</w:t>
            </w:r>
          </w:p>
          <w:p w14:paraId="4E7EBDF0" w14:textId="77777777" w:rsidR="003F5939" w:rsidRDefault="003F5939" w:rsidP="003F5939">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6F497740" w14:textId="77777777" w:rsidR="003F5939" w:rsidRPr="00BB32B2" w:rsidRDefault="003F5939" w:rsidP="003F5939">
            <w:pPr>
              <w:pStyle w:val="ListParagraph"/>
              <w:numPr>
                <w:ilvl w:val="0"/>
                <w:numId w:val="26"/>
              </w:numPr>
              <w:jc w:val="both"/>
              <w:rPr>
                <w:rFonts w:asciiTheme="majorHAnsi" w:hAnsiTheme="majorHAnsi" w:cstheme="majorHAnsi"/>
                <w:color w:val="auto"/>
                <w:szCs w:val="22"/>
                <w:lang w:val="en-US"/>
              </w:rPr>
            </w:pPr>
            <w:r w:rsidRPr="00BB32B2">
              <w:rPr>
                <w:rFonts w:ascii="Calibri" w:hAnsi="Calibri" w:cs="Calibri"/>
                <w:color w:val="auto"/>
                <w:sz w:val="22"/>
              </w:rPr>
              <w:t xml:space="preserve">Document, </w:t>
            </w:r>
            <w:proofErr w:type="spellStart"/>
            <w:r w:rsidRPr="00BB32B2">
              <w:rPr>
                <w:rFonts w:ascii="Calibri" w:hAnsi="Calibri" w:cs="Calibri"/>
                <w:color w:val="auto"/>
                <w:sz w:val="22"/>
              </w:rPr>
              <w:t>Develop</w:t>
            </w:r>
            <w:proofErr w:type="spellEnd"/>
            <w:r w:rsidRPr="00BB32B2">
              <w:rPr>
                <w:rFonts w:ascii="Calibri" w:hAnsi="Calibri" w:cs="Calibri"/>
                <w:color w:val="auto"/>
                <w:sz w:val="22"/>
              </w:rPr>
              <w:t xml:space="preserve"> and </w:t>
            </w:r>
            <w:proofErr w:type="spellStart"/>
            <w:r w:rsidRPr="00BB32B2">
              <w:rPr>
                <w:rFonts w:ascii="Calibri" w:hAnsi="Calibri" w:cs="Calibri"/>
                <w:color w:val="auto"/>
                <w:sz w:val="22"/>
              </w:rPr>
              <w:t>maintain</w:t>
            </w:r>
            <w:proofErr w:type="spellEnd"/>
            <w:r w:rsidRPr="00BB32B2">
              <w:rPr>
                <w:rFonts w:ascii="Calibri" w:hAnsi="Calibri" w:cs="Calibri"/>
                <w:color w:val="auto"/>
                <w:sz w:val="22"/>
              </w:rPr>
              <w:t xml:space="preserve"> applications, interfaces and batch services </w:t>
            </w:r>
            <w:proofErr w:type="spellStart"/>
            <w:r w:rsidRPr="00BB32B2">
              <w:rPr>
                <w:rFonts w:ascii="Calibri" w:hAnsi="Calibri" w:cs="Calibri"/>
                <w:color w:val="auto"/>
                <w:sz w:val="22"/>
              </w:rPr>
              <w:t>according</w:t>
            </w:r>
            <w:proofErr w:type="spellEnd"/>
            <w:r w:rsidRPr="00BB32B2">
              <w:rPr>
                <w:rFonts w:ascii="Calibri" w:hAnsi="Calibri" w:cs="Calibri"/>
                <w:color w:val="auto"/>
                <w:sz w:val="22"/>
              </w:rPr>
              <w:t xml:space="preserve"> to the </w:t>
            </w:r>
            <w:proofErr w:type="spellStart"/>
            <w:r w:rsidRPr="00BB32B2">
              <w:rPr>
                <w:rFonts w:ascii="Calibri" w:hAnsi="Calibri" w:cs="Calibri"/>
                <w:color w:val="auto"/>
                <w:sz w:val="22"/>
              </w:rPr>
              <w:t>coding</w:t>
            </w:r>
            <w:proofErr w:type="spellEnd"/>
            <w:r w:rsidRPr="00BB32B2">
              <w:rPr>
                <w:rFonts w:ascii="Calibri" w:hAnsi="Calibri" w:cs="Calibri"/>
                <w:color w:val="auto"/>
                <w:sz w:val="22"/>
              </w:rPr>
              <w:t xml:space="preserve"> standard</w:t>
            </w:r>
            <w:r w:rsidRPr="00BB32B2">
              <w:rPr>
                <w:rFonts w:ascii="Calibri" w:hAnsi="Calibri" w:cs="Calibri"/>
                <w:color w:val="auto"/>
                <w:spacing w:val="-17"/>
                <w:sz w:val="22"/>
              </w:rPr>
              <w:t xml:space="preserve"> </w:t>
            </w:r>
            <w:r w:rsidRPr="00BB32B2">
              <w:rPr>
                <w:rFonts w:ascii="Calibri" w:hAnsi="Calibri" w:cs="Calibri"/>
                <w:color w:val="auto"/>
                <w:sz w:val="22"/>
              </w:rPr>
              <w:t>and</w:t>
            </w:r>
            <w:r w:rsidRPr="00BB32B2">
              <w:rPr>
                <w:rFonts w:ascii="Calibri" w:hAnsi="Calibri" w:cs="Calibri"/>
                <w:color w:val="auto"/>
                <w:spacing w:val="-17"/>
                <w:sz w:val="22"/>
              </w:rPr>
              <w:t xml:space="preserve"> </w:t>
            </w:r>
            <w:proofErr w:type="spellStart"/>
            <w:r w:rsidRPr="00BB32B2">
              <w:rPr>
                <w:rFonts w:ascii="Calibri" w:hAnsi="Calibri" w:cs="Calibri"/>
                <w:color w:val="auto"/>
                <w:sz w:val="22"/>
              </w:rPr>
              <w:t>pre-defined</w:t>
            </w:r>
            <w:proofErr w:type="spellEnd"/>
            <w:r w:rsidRPr="00BB32B2">
              <w:rPr>
                <w:rFonts w:ascii="Calibri" w:hAnsi="Calibri" w:cs="Calibri"/>
                <w:color w:val="auto"/>
                <w:spacing w:val="-16"/>
                <w:sz w:val="22"/>
              </w:rPr>
              <w:t xml:space="preserve"> </w:t>
            </w:r>
            <w:r w:rsidRPr="00BB32B2">
              <w:rPr>
                <w:rFonts w:ascii="Calibri" w:hAnsi="Calibri" w:cs="Calibri"/>
                <w:color w:val="auto"/>
                <w:sz w:val="22"/>
              </w:rPr>
              <w:t>architecture</w:t>
            </w:r>
            <w:r w:rsidRPr="00BB32B2">
              <w:rPr>
                <w:rFonts w:ascii="Calibri" w:hAnsi="Calibri" w:cs="Calibri"/>
                <w:color w:val="auto"/>
                <w:spacing w:val="-17"/>
                <w:sz w:val="22"/>
              </w:rPr>
              <w:t xml:space="preserve"> </w:t>
            </w:r>
            <w:r w:rsidRPr="00BB32B2">
              <w:rPr>
                <w:rFonts w:ascii="Calibri" w:hAnsi="Calibri" w:cs="Calibri"/>
                <w:color w:val="auto"/>
                <w:sz w:val="22"/>
              </w:rPr>
              <w:t>/</w:t>
            </w:r>
            <w:r w:rsidRPr="00BB32B2">
              <w:rPr>
                <w:rFonts w:ascii="Calibri" w:hAnsi="Calibri" w:cs="Calibri"/>
                <w:color w:val="auto"/>
                <w:spacing w:val="-16"/>
                <w:sz w:val="22"/>
              </w:rPr>
              <w:t xml:space="preserve"> </w:t>
            </w:r>
            <w:r w:rsidRPr="00BB32B2">
              <w:rPr>
                <w:rFonts w:ascii="Calibri" w:hAnsi="Calibri" w:cs="Calibri"/>
                <w:color w:val="auto"/>
                <w:sz w:val="22"/>
              </w:rPr>
              <w:t>design.</w:t>
            </w:r>
          </w:p>
          <w:p w14:paraId="760517DA" w14:textId="196168A1" w:rsidR="003F5939" w:rsidRPr="003F5939" w:rsidRDefault="003F5939" w:rsidP="003F5939">
            <w:pPr>
              <w:ind w:left="360"/>
              <w:jc w:val="both"/>
              <w:rPr>
                <w:rFonts w:ascii="Calibri" w:hAnsi="Calibri" w:cs="Calibri"/>
                <w:color w:val="auto"/>
                <w:sz w:val="22"/>
              </w:rPr>
            </w:pP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70FC5C" w14:textId="07F5C19F"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30%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8E1A21" w14:textId="36A24914"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30%</w:t>
            </w:r>
          </w:p>
        </w:tc>
      </w:tr>
      <w:tr w:rsidR="003F5939" w:rsidRPr="003A4219" w14:paraId="5E629A2C"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98B8CBA" w14:textId="77777777" w:rsidR="003F5939" w:rsidRDefault="003F5939" w:rsidP="003F5939">
            <w:pPr>
              <w:rPr>
                <w:rFonts w:ascii="Calibri" w:hAnsi="Calibri" w:cs="Calibri"/>
                <w:b/>
                <w:bCs/>
                <w:color w:val="auto"/>
                <w:sz w:val="22"/>
                <w:szCs w:val="22"/>
                <w:lang w:val="en-US"/>
              </w:rPr>
            </w:pPr>
            <w:r>
              <w:rPr>
                <w:rFonts w:ascii="Calibri" w:hAnsi="Calibri" w:cs="Calibri"/>
                <w:b/>
                <w:bCs/>
                <w:color w:val="auto"/>
                <w:sz w:val="22"/>
                <w:szCs w:val="22"/>
                <w:lang w:val="en-US"/>
              </w:rPr>
              <w:t>Professional / Technical Knowledge and Skills</w:t>
            </w:r>
          </w:p>
          <w:p w14:paraId="49A283E0" w14:textId="77777777" w:rsidR="003F5939" w:rsidRDefault="003F5939" w:rsidP="003F5939">
            <w:pPr>
              <w:rPr>
                <w:rFonts w:ascii="Calibri" w:hAnsi="Calibri" w:cs="Calibri"/>
                <w:color w:val="auto"/>
                <w:sz w:val="22"/>
                <w:szCs w:val="22"/>
                <w:lang w:val="en-US"/>
              </w:rPr>
            </w:pPr>
          </w:p>
          <w:p w14:paraId="7AAA0D13" w14:textId="002E9D63" w:rsidR="003F5939"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Display positive, cooperative attitude and willingness to share knowledge with others, teamwork, simple and effective communication.</w:t>
            </w:r>
          </w:p>
          <w:p w14:paraId="68C496E6" w14:textId="77777777" w:rsidR="003F5939" w:rsidRDefault="003F5939" w:rsidP="003F5939">
            <w:pPr>
              <w:pStyle w:val="ListParagraph"/>
              <w:rPr>
                <w:rFonts w:ascii="Calibri" w:hAnsi="Calibri" w:cs="Calibri"/>
                <w:color w:val="auto"/>
                <w:sz w:val="22"/>
                <w:szCs w:val="22"/>
                <w:lang w:val="en-US"/>
              </w:rPr>
            </w:pPr>
          </w:p>
          <w:p w14:paraId="58DDDF47" w14:textId="77777777" w:rsidR="003F5939"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Effectively adapts to change with new ideas, process even in the most difficult job situations.</w:t>
            </w:r>
          </w:p>
          <w:p w14:paraId="52CB8BF2" w14:textId="77777777" w:rsidR="003F5939" w:rsidRDefault="003F5939" w:rsidP="003F5939">
            <w:pPr>
              <w:pStyle w:val="ListParagraph"/>
              <w:rPr>
                <w:rFonts w:ascii="Calibri" w:hAnsi="Calibri" w:cs="Calibri"/>
                <w:color w:val="auto"/>
                <w:sz w:val="22"/>
                <w:szCs w:val="22"/>
                <w:lang w:val="en-US"/>
              </w:rPr>
            </w:pPr>
          </w:p>
          <w:p w14:paraId="65C4A4FE" w14:textId="77777777" w:rsidR="003F5939"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Work closely with Technical Leads on the platform designs.</w:t>
            </w:r>
          </w:p>
          <w:p w14:paraId="20F38A0A" w14:textId="77777777" w:rsidR="003F5939" w:rsidRDefault="003F5939" w:rsidP="003F5939">
            <w:pPr>
              <w:pStyle w:val="ListParagraph"/>
              <w:rPr>
                <w:rFonts w:ascii="Calibri" w:hAnsi="Calibri" w:cs="Calibri"/>
                <w:color w:val="auto"/>
                <w:sz w:val="22"/>
                <w:szCs w:val="22"/>
                <w:lang w:val="en-US"/>
              </w:rPr>
            </w:pPr>
          </w:p>
          <w:p w14:paraId="63BDB91F" w14:textId="2498C44B" w:rsidR="003F5939" w:rsidRPr="003A4219" w:rsidRDefault="003F5939" w:rsidP="003F5939">
            <w:pPr>
              <w:pStyle w:val="TableParagraph"/>
              <w:tabs>
                <w:tab w:val="left" w:pos="777"/>
                <w:tab w:val="left" w:pos="778"/>
              </w:tabs>
              <w:spacing w:before="7" w:line="256" w:lineRule="auto"/>
              <w:ind w:left="360" w:right="333"/>
              <w:rPr>
                <w:rFonts w:ascii="Calibri" w:hAnsi="Calibri" w:cs="Calibri"/>
                <w:b/>
                <w:bCs/>
              </w:rPr>
            </w:pP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49C14EE" w14:textId="77777777" w:rsidR="003F5939" w:rsidRPr="00944AE4" w:rsidRDefault="003F5939" w:rsidP="003F5939">
            <w:pPr>
              <w:pStyle w:val="ListParagraph"/>
              <w:numPr>
                <w:ilvl w:val="0"/>
                <w:numId w:val="26"/>
              </w:numPr>
              <w:jc w:val="both"/>
              <w:rPr>
                <w:rFonts w:asciiTheme="majorHAnsi" w:hAnsiTheme="majorHAnsi" w:cstheme="majorHAnsi"/>
                <w:color w:val="auto"/>
                <w:szCs w:val="22"/>
                <w:lang w:val="en-US"/>
              </w:rPr>
            </w:pPr>
            <w:r w:rsidRPr="00944AE4">
              <w:rPr>
                <w:rFonts w:ascii="Calibri" w:hAnsi="Calibri" w:cs="Calibri"/>
                <w:color w:val="auto"/>
                <w:sz w:val="22"/>
                <w:szCs w:val="22"/>
                <w:lang w:val="en-US"/>
              </w:rPr>
              <w:t>100% Participation in Technical Workshops organized by TPL and Senior Managers</w:t>
            </w:r>
          </w:p>
          <w:p w14:paraId="52DBD124" w14:textId="77777777" w:rsidR="003F5939" w:rsidRDefault="003F5939" w:rsidP="003F5939">
            <w:pPr>
              <w:pStyle w:val="ListParagraph"/>
              <w:numPr>
                <w:ilvl w:val="0"/>
                <w:numId w:val="26"/>
              </w:numPr>
              <w:jc w:val="both"/>
              <w:rPr>
                <w:rFonts w:ascii="Calibri" w:hAnsi="Calibri" w:cs="Calibri"/>
                <w:color w:val="auto"/>
                <w:sz w:val="22"/>
                <w:szCs w:val="22"/>
                <w:lang w:val="en-US"/>
              </w:rPr>
            </w:pPr>
            <w:r w:rsidRPr="00944AE4">
              <w:rPr>
                <w:rFonts w:ascii="Calibri" w:hAnsi="Calibri" w:cs="Calibri"/>
                <w:color w:val="auto"/>
                <w:sz w:val="22"/>
                <w:szCs w:val="22"/>
                <w:lang w:val="en-US"/>
              </w:rPr>
              <w:t>Follow Organization Best practices for coding aligned with Platform Development framework, structures, agreed naming convention, adding comment, and writing technical document in Jira and Confluence.</w:t>
            </w:r>
          </w:p>
          <w:p w14:paraId="55F33462" w14:textId="0A6B86FF" w:rsidR="003F5939" w:rsidRDefault="003F5939" w:rsidP="003F5939">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 xml:space="preserve">Contribution to Confluence on Domain knowledge acquired during fixes, enhancements and training in consultation with TPL or Senior Managers </w:t>
            </w:r>
            <w:r>
              <w:rPr>
                <w:rFonts w:ascii="Calibri" w:hAnsi="Calibri" w:cs="Calibri"/>
                <w:color w:val="auto"/>
                <w:sz w:val="22"/>
                <w:szCs w:val="22"/>
                <w:lang w:val="en-US"/>
              </w:rPr>
              <w:lastRenderedPageBreak/>
              <w:t>to share with other functional units</w:t>
            </w:r>
          </w:p>
          <w:p w14:paraId="6E2D796D" w14:textId="77777777" w:rsidR="003F5939"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Meeting Minutes of all discussions to confirm scope of requirements</w:t>
            </w:r>
          </w:p>
          <w:p w14:paraId="0073CB2F" w14:textId="5D4BCC97" w:rsidR="003F5939" w:rsidRDefault="003F5939" w:rsidP="003F5939">
            <w:pPr>
              <w:ind w:left="360"/>
              <w:rPr>
                <w:rFonts w:ascii="Calibri" w:hAnsi="Calibri" w:cs="Calibri"/>
                <w:color w:val="auto"/>
                <w:sz w:val="22"/>
                <w:szCs w:val="22"/>
                <w:lang w:val="en-US"/>
              </w:rPr>
            </w:pPr>
            <w:r>
              <w:rPr>
                <w:rFonts w:ascii="Calibri" w:hAnsi="Calibri" w:cs="Calibri"/>
                <w:color w:val="auto"/>
                <w:sz w:val="22"/>
                <w:szCs w:val="22"/>
                <w:lang w:val="en-US"/>
              </w:rPr>
              <w:t xml:space="preserve">       </w:t>
            </w:r>
            <w:r w:rsidRPr="0058708B">
              <w:rPr>
                <w:rFonts w:ascii="Calibri" w:hAnsi="Calibri" w:cs="Calibri"/>
                <w:color w:val="auto"/>
                <w:sz w:val="22"/>
                <w:szCs w:val="22"/>
                <w:lang w:val="en-US"/>
              </w:rPr>
              <w:t xml:space="preserve">JIRA Timesheet log on time </w:t>
            </w:r>
            <w:r>
              <w:rPr>
                <w:rFonts w:ascii="Calibri" w:hAnsi="Calibri" w:cs="Calibri"/>
                <w:color w:val="auto"/>
                <w:sz w:val="22"/>
                <w:szCs w:val="22"/>
                <w:lang w:val="en-US"/>
              </w:rPr>
              <w:t xml:space="preserve">             </w:t>
            </w:r>
            <w:r w:rsidRPr="0058708B">
              <w:rPr>
                <w:rFonts w:ascii="Calibri" w:hAnsi="Calibri" w:cs="Calibri"/>
                <w:color w:val="auto"/>
                <w:sz w:val="22"/>
                <w:szCs w:val="22"/>
                <w:lang w:val="en-US"/>
              </w:rPr>
              <w:t>without supervision</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467348" w14:textId="5D8FAA0E"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lastRenderedPageBreak/>
              <w:t>30%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AC18D9D" w14:textId="1735C5A1" w:rsidR="003F593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30%</w:t>
            </w:r>
          </w:p>
        </w:tc>
      </w:tr>
      <w:tr w:rsidR="003F5939" w:rsidRPr="003A4219" w14:paraId="6A0F6A3B"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222C77" w14:textId="77777777" w:rsidR="003F5939" w:rsidRDefault="003F5939" w:rsidP="003F5939">
            <w:pPr>
              <w:ind w:left="58"/>
              <w:rPr>
                <w:rFonts w:ascii="Calibri" w:hAnsi="Calibri" w:cs="Calibri"/>
                <w:color w:val="auto"/>
                <w:sz w:val="22"/>
                <w:szCs w:val="22"/>
                <w:lang w:val="en-US"/>
              </w:rPr>
            </w:pPr>
            <w:r>
              <w:rPr>
                <w:rFonts w:ascii="Calibri" w:hAnsi="Calibri" w:cs="Calibri"/>
                <w:b/>
                <w:bCs/>
                <w:color w:val="auto"/>
                <w:sz w:val="22"/>
                <w:szCs w:val="22"/>
                <w:lang w:val="en-US"/>
              </w:rPr>
              <w:t>Quality and Support</w:t>
            </w:r>
          </w:p>
          <w:p w14:paraId="5810993C" w14:textId="77777777" w:rsidR="003F5939"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Exhibit concern for the tickets raised by customer and business support; proactive to handle multiple responsibilities in an effective manner.</w:t>
            </w:r>
          </w:p>
          <w:p w14:paraId="0FD381FE" w14:textId="77777777" w:rsidR="003F5939" w:rsidRDefault="003F5939" w:rsidP="003F5939">
            <w:pPr>
              <w:rPr>
                <w:rFonts w:ascii="Calibri" w:hAnsi="Calibri" w:cs="Calibri"/>
                <w:color w:val="auto"/>
                <w:sz w:val="22"/>
                <w:szCs w:val="22"/>
                <w:lang w:val="en-US"/>
              </w:rPr>
            </w:pPr>
          </w:p>
          <w:p w14:paraId="13C87A51" w14:textId="402EB607" w:rsidR="003F5939" w:rsidRPr="003A4219" w:rsidRDefault="003F5939" w:rsidP="003F5939">
            <w:pPr>
              <w:pStyle w:val="TableParagraph"/>
              <w:tabs>
                <w:tab w:val="left" w:pos="777"/>
                <w:tab w:val="left" w:pos="778"/>
              </w:tabs>
              <w:spacing w:before="7" w:line="256" w:lineRule="auto"/>
              <w:ind w:left="720" w:right="333"/>
              <w:rPr>
                <w:rFonts w:ascii="Calibri" w:hAnsi="Calibri" w:cs="Calibri"/>
              </w:rPr>
            </w:pPr>
            <w:r w:rsidRPr="00D52F8A">
              <w:rPr>
                <w:rFonts w:ascii="Calibri" w:hAnsi="Calibri" w:cs="Calibri"/>
              </w:rPr>
              <w:t>Ability to understand and resolve challenges considering all areas of impact rather than resolution via case by case basis.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503755" w14:textId="77777777" w:rsidR="003F5939" w:rsidRPr="00944AE4" w:rsidRDefault="003F5939" w:rsidP="003F5939">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Actively contribute to Reducing No of Tickets for Incident by 50% (Incidents Qualified as CTS Related)</w:t>
            </w:r>
          </w:p>
          <w:p w14:paraId="1D678535" w14:textId="77777777" w:rsidR="003F5939" w:rsidRDefault="003F5939" w:rsidP="003F5939">
            <w:pPr>
              <w:jc w:val="both"/>
              <w:rPr>
                <w:rFonts w:ascii="Calibri" w:hAnsi="Calibri" w:cs="Calibri"/>
                <w:color w:val="auto"/>
                <w:sz w:val="22"/>
                <w:szCs w:val="22"/>
                <w:lang w:val="en-US"/>
              </w:rPr>
            </w:pPr>
          </w:p>
          <w:p w14:paraId="0D0926BB" w14:textId="46E4D70E" w:rsidR="003F5939" w:rsidRPr="003A4219" w:rsidRDefault="003F5939" w:rsidP="003F5939">
            <w:pPr>
              <w:rPr>
                <w:rFonts w:ascii="Calibri" w:hAnsi="Calibri" w:cs="Calibri"/>
                <w:color w:val="auto"/>
                <w:sz w:val="22"/>
                <w:szCs w:val="22"/>
                <w:lang w:val="en-US"/>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F9B57" w14:textId="2EC46916"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10%</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97366A" w14:textId="4B1C778E"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10%</w:t>
            </w:r>
          </w:p>
        </w:tc>
      </w:tr>
      <w:tr w:rsidR="003F5939" w:rsidRPr="003A4219" w14:paraId="385FC775"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8BB5821" w14:textId="77777777" w:rsidR="003F5939" w:rsidRDefault="003F5939" w:rsidP="003F5939">
            <w:pPr>
              <w:rPr>
                <w:rFonts w:ascii="Calibri" w:hAnsi="Calibri" w:cs="Calibri"/>
                <w:b/>
                <w:bCs/>
                <w:color w:val="auto"/>
                <w:sz w:val="22"/>
                <w:szCs w:val="22"/>
                <w:lang w:val="en-US"/>
              </w:rPr>
            </w:pPr>
            <w:r>
              <w:rPr>
                <w:rFonts w:ascii="Calibri" w:hAnsi="Calibri" w:cs="Calibri"/>
                <w:b/>
                <w:bCs/>
                <w:color w:val="auto"/>
                <w:sz w:val="22"/>
                <w:szCs w:val="22"/>
                <w:lang w:val="en-US"/>
              </w:rPr>
              <w:t>HR Rules and Policies</w:t>
            </w:r>
          </w:p>
          <w:p w14:paraId="6C6B3E96" w14:textId="3630A748" w:rsidR="003F5939" w:rsidRPr="00F46458" w:rsidRDefault="003F5939" w:rsidP="003F5939">
            <w:pPr>
              <w:ind w:left="360"/>
              <w:rPr>
                <w:rFonts w:ascii="Calibri" w:hAnsi="Calibri" w:cs="Calibri"/>
                <w:color w:val="auto"/>
                <w:sz w:val="22"/>
                <w:szCs w:val="22"/>
                <w:lang w:val="en-US"/>
              </w:rPr>
            </w:pPr>
            <w:r>
              <w:rPr>
                <w:rFonts w:ascii="Calibri" w:hAnsi="Calibri" w:cs="Calibri"/>
                <w:color w:val="auto"/>
                <w:sz w:val="22"/>
                <w:szCs w:val="22"/>
                <w:lang w:val="en-US"/>
              </w:rPr>
              <w:t>Compliance to organization human resources rules and policies.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2E0A1" w14:textId="77777777" w:rsidR="003F5939" w:rsidRDefault="003F5939" w:rsidP="003F5939">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Punctuality Weight Rates &lt; 5% (40%) - refer to the Clock-in/Clock-out Report</w:t>
            </w:r>
          </w:p>
          <w:p w14:paraId="677086AF" w14:textId="77777777" w:rsidR="003F5939" w:rsidRDefault="003F5939" w:rsidP="003F5939">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Actively participate company’s events (30%)</w:t>
            </w:r>
          </w:p>
          <w:p w14:paraId="694CE292" w14:textId="3B1DDFBC" w:rsidR="003F5939" w:rsidRPr="00BB5685" w:rsidRDefault="003F5939" w:rsidP="003F5939">
            <w:pPr>
              <w:rPr>
                <w:rFonts w:ascii="Calibri" w:hAnsi="Calibri" w:cs="Calibri"/>
                <w:color w:val="auto"/>
                <w:sz w:val="22"/>
                <w:szCs w:val="22"/>
                <w:lang w:val="en-US"/>
              </w:rPr>
            </w:pPr>
            <w:r>
              <w:rPr>
                <w:rFonts w:ascii="Calibri" w:hAnsi="Calibri" w:cs="Calibri"/>
                <w:color w:val="auto"/>
                <w:sz w:val="22"/>
                <w:szCs w:val="22"/>
                <w:lang w:val="en-US"/>
              </w:rPr>
              <w:t xml:space="preserve">              </w:t>
            </w:r>
            <w:r w:rsidRPr="0058708B">
              <w:rPr>
                <w:rFonts w:ascii="Calibri" w:hAnsi="Calibri" w:cs="Calibri"/>
                <w:color w:val="auto"/>
                <w:sz w:val="22"/>
                <w:szCs w:val="22"/>
                <w:lang w:val="en-US"/>
              </w:rPr>
              <w:t xml:space="preserve">Zero warning letter / </w:t>
            </w:r>
            <w:r>
              <w:rPr>
                <w:rFonts w:ascii="Calibri" w:hAnsi="Calibri" w:cs="Calibri"/>
                <w:color w:val="auto"/>
                <w:sz w:val="22"/>
                <w:szCs w:val="22"/>
                <w:lang w:val="en-US"/>
              </w:rPr>
              <w:t xml:space="preserve">    </w:t>
            </w:r>
            <w:r w:rsidRPr="0058708B">
              <w:rPr>
                <w:rFonts w:ascii="Calibri" w:hAnsi="Calibri" w:cs="Calibri"/>
                <w:color w:val="auto"/>
                <w:sz w:val="22"/>
                <w:szCs w:val="22"/>
                <w:lang w:val="en-US"/>
              </w:rPr>
              <w:t>equivalent discipline actions (30%)</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CF266" w14:textId="5D0ADBDF"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10%</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C1A75" w14:textId="79E6A3A9"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10%</w:t>
            </w:r>
          </w:p>
        </w:tc>
      </w:tr>
      <w:tr w:rsidR="003F5939" w:rsidRPr="003A4219" w14:paraId="3B3159C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555200" w14:textId="69DD2AE9" w:rsidR="003F5939" w:rsidRPr="0053768B" w:rsidRDefault="003F5939" w:rsidP="003F5939">
            <w:pPr>
              <w:ind w:left="360"/>
              <w:rPr>
                <w:rFonts w:ascii="Calibri" w:hAnsi="Calibri" w:cs="Calibri"/>
                <w:b/>
                <w:bCs/>
                <w:color w:val="auto"/>
                <w:sz w:val="22"/>
                <w:szCs w:val="22"/>
                <w:lang w:val="en-US"/>
              </w:rPr>
            </w:pPr>
            <w:r w:rsidRPr="0053768B">
              <w:rPr>
                <w:rFonts w:asciiTheme="majorHAnsi" w:hAnsiTheme="majorHAnsi" w:cstheme="majorHAnsi"/>
                <w:b/>
                <w:bCs/>
                <w:color w:val="auto"/>
                <w:lang w:val="en-US"/>
              </w:rPr>
              <w:t>Innovation</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A6E0C1" w14:textId="77777777" w:rsidR="003F5939" w:rsidRDefault="003F5939" w:rsidP="003F5939">
            <w:pPr>
              <w:pStyle w:val="ListParagraph"/>
              <w:numPr>
                <w:ilvl w:val="0"/>
                <w:numId w:val="26"/>
              </w:numPr>
              <w:jc w:val="both"/>
              <w:rPr>
                <w:rFonts w:asciiTheme="majorHAnsi" w:hAnsiTheme="majorHAnsi" w:cstheme="majorHAnsi"/>
                <w:color w:val="auto"/>
                <w:lang w:val="en-US"/>
              </w:rPr>
            </w:pPr>
            <w:r>
              <w:rPr>
                <w:rFonts w:asciiTheme="majorHAnsi" w:hAnsiTheme="majorHAnsi" w:cstheme="majorHAnsi"/>
                <w:color w:val="auto"/>
                <w:lang w:val="en-US"/>
              </w:rPr>
              <w:t>C</w:t>
            </w:r>
            <w:r w:rsidRPr="0058708B">
              <w:rPr>
                <w:rFonts w:asciiTheme="majorHAnsi" w:hAnsiTheme="majorHAnsi" w:cstheme="majorHAnsi"/>
                <w:color w:val="auto"/>
                <w:lang w:val="en-US"/>
              </w:rPr>
              <w:t>ontinually shows innovative mindset, culture and out of the box thinking.</w:t>
            </w:r>
          </w:p>
          <w:p w14:paraId="12093A09" w14:textId="77777777" w:rsidR="003F5939" w:rsidRDefault="003F5939" w:rsidP="003F5939">
            <w:pPr>
              <w:pStyle w:val="ListParagraph"/>
              <w:numPr>
                <w:ilvl w:val="0"/>
                <w:numId w:val="26"/>
              </w:numPr>
              <w:jc w:val="both"/>
              <w:rPr>
                <w:rFonts w:asciiTheme="majorHAnsi" w:hAnsiTheme="majorHAnsi" w:cstheme="majorHAnsi"/>
                <w:color w:val="auto"/>
                <w:lang w:val="en-US"/>
              </w:rPr>
            </w:pPr>
            <w:r w:rsidRPr="0058708B">
              <w:rPr>
                <w:rFonts w:asciiTheme="majorHAnsi" w:hAnsiTheme="majorHAnsi" w:cstheme="majorHAnsi"/>
                <w:color w:val="auto"/>
                <w:lang w:val="en-US"/>
              </w:rPr>
              <w:t>Acts to permanently improve processes, products, services and solutions for the benefits of all</w:t>
            </w:r>
          </w:p>
          <w:p w14:paraId="5737875D" w14:textId="070430BB" w:rsidR="003F5939" w:rsidRPr="00F46458" w:rsidRDefault="003F5939" w:rsidP="003F5939">
            <w:pPr>
              <w:ind w:left="360"/>
              <w:rPr>
                <w:rFonts w:ascii="Calibri" w:hAnsi="Calibri" w:cs="Calibri"/>
                <w:color w:val="auto"/>
                <w:sz w:val="22"/>
                <w:szCs w:val="22"/>
                <w:lang w:val="en-US"/>
              </w:rPr>
            </w:pPr>
            <w:r>
              <w:rPr>
                <w:rFonts w:asciiTheme="majorHAnsi" w:hAnsiTheme="majorHAnsi" w:cstheme="majorHAnsi"/>
                <w:color w:val="auto"/>
                <w:lang w:val="en-US"/>
              </w:rPr>
              <w:t xml:space="preserve">Provide Creative resolution to assist Support with Incident Management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0F1ED" w14:textId="3923A84D"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20%</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5DBD3C" w14:textId="5E81C578" w:rsidR="003F5939" w:rsidRPr="003A4219" w:rsidRDefault="003F5939" w:rsidP="003F5939">
            <w:pPr>
              <w:jc w:val="center"/>
              <w:rPr>
                <w:rFonts w:ascii="Calibri" w:hAnsi="Calibri" w:cs="Calibri"/>
                <w:color w:val="auto"/>
                <w:sz w:val="22"/>
                <w:szCs w:val="22"/>
                <w:lang w:val="en-US"/>
              </w:rPr>
            </w:pPr>
            <w:r>
              <w:rPr>
                <w:rFonts w:ascii="Calibri" w:hAnsi="Calibri" w:cs="Calibri"/>
                <w:color w:val="auto"/>
                <w:sz w:val="22"/>
                <w:szCs w:val="22"/>
                <w:lang w:val="en-US"/>
              </w:rPr>
              <w:t>20%</w:t>
            </w:r>
          </w:p>
        </w:tc>
      </w:tr>
    </w:tbl>
    <w:p w14:paraId="4D739BE2" w14:textId="77777777" w:rsidR="0082281B" w:rsidRPr="003A4219"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673018C5" w14:textId="77777777" w:rsidR="0082281B" w:rsidRPr="003A4219" w:rsidRDefault="0082281B" w:rsidP="0082281B">
      <w:pPr>
        <w:pStyle w:val="Paragraphestandard"/>
        <w:spacing w:line="240" w:lineRule="auto"/>
        <w:rPr>
          <w:rFonts w:asciiTheme="majorHAnsi" w:hAnsiTheme="majorHAnsi" w:cstheme="majorHAnsi"/>
          <w:color w:val="0085CA" w:themeColor="accent4"/>
          <w:sz w:val="1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7964"/>
        <w:gridCol w:w="1422"/>
        <w:gridCol w:w="1388"/>
      </w:tblGrid>
      <w:tr w:rsidR="0082281B" w:rsidRPr="003A4219" w14:paraId="497D2A46" w14:textId="77777777" w:rsidTr="00DA0278">
        <w:trPr>
          <w:trHeight w:val="454"/>
          <w:jc w:val="center"/>
        </w:trPr>
        <w:tc>
          <w:tcPr>
            <w:tcW w:w="7964" w:type="dxa"/>
            <w:tcBorders>
              <w:top w:val="nil"/>
              <w:left w:val="single" w:sz="4" w:space="0" w:color="FFFFFF" w:themeColor="background1"/>
              <w:bottom w:val="nil"/>
              <w:right w:val="single" w:sz="2" w:space="0" w:color="A6A6A6" w:themeColor="background1" w:themeShade="A6"/>
            </w:tcBorders>
            <w:vAlign w:val="center"/>
          </w:tcPr>
          <w:p w14:paraId="3B333E72" w14:textId="77777777" w:rsidR="0082281B" w:rsidRPr="003A4219" w:rsidRDefault="0082281B" w:rsidP="00DA0278">
            <w:pPr>
              <w:ind w:left="-99" w:right="137"/>
              <w:jc w:val="right"/>
              <w:rPr>
                <w:rFonts w:asciiTheme="majorHAnsi" w:hAnsiTheme="majorHAnsi" w:cstheme="majorHAnsi"/>
                <w:b/>
                <w:color w:val="002060"/>
                <w:szCs w:val="22"/>
                <w:lang w:val="en-US"/>
              </w:rPr>
            </w:pPr>
            <w:r w:rsidRPr="003A4219">
              <w:rPr>
                <w:rFonts w:asciiTheme="majorHAnsi" w:hAnsiTheme="majorHAnsi" w:cstheme="majorHAnsi"/>
                <w:b/>
                <w:color w:val="002060"/>
                <w:sz w:val="22"/>
                <w:szCs w:val="22"/>
                <w:lang w:val="en-US"/>
              </w:rPr>
              <w:t xml:space="preserve">Total = </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F5F13" w14:textId="77777777" w:rsidR="0082281B" w:rsidRPr="003A4219" w:rsidRDefault="0082281B" w:rsidP="00DA0278">
            <w:pPr>
              <w:jc w:val="center"/>
              <w:rPr>
                <w:rFonts w:asciiTheme="majorHAnsi" w:hAnsiTheme="majorHAnsi" w:cstheme="majorHAnsi"/>
                <w:b/>
                <w:color w:val="002060"/>
                <w:szCs w:val="22"/>
                <w:lang w:val="en-US"/>
              </w:rPr>
            </w:pPr>
            <w:r w:rsidRPr="003A4219">
              <w:rPr>
                <w:rFonts w:asciiTheme="majorHAnsi" w:hAnsiTheme="majorHAnsi" w:cstheme="majorHAnsi"/>
                <w:b/>
                <w:color w:val="002060"/>
                <w:szCs w:val="22"/>
                <w:lang w:val="en-US"/>
              </w:rPr>
              <w:t>100%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1F3690" w14:textId="38806C19" w:rsidR="0082281B" w:rsidRPr="003A4219" w:rsidRDefault="00A82D3A" w:rsidP="00DA0278">
            <w:pPr>
              <w:jc w:val="center"/>
              <w:rPr>
                <w:rFonts w:asciiTheme="majorHAnsi" w:hAnsiTheme="majorHAnsi" w:cstheme="majorHAnsi"/>
                <w:color w:val="auto"/>
                <w:szCs w:val="22"/>
                <w:lang w:val="en-US"/>
              </w:rPr>
            </w:pPr>
            <w:r>
              <w:rPr>
                <w:rFonts w:asciiTheme="majorHAnsi" w:hAnsiTheme="majorHAnsi" w:cstheme="majorHAnsi"/>
                <w:color w:val="auto"/>
                <w:szCs w:val="22"/>
                <w:lang w:val="en-US"/>
              </w:rPr>
              <w:t>100</w:t>
            </w:r>
            <w:r w:rsidR="0082281B" w:rsidRPr="003A4219">
              <w:rPr>
                <w:rFonts w:asciiTheme="majorHAnsi" w:hAnsiTheme="majorHAnsi" w:cstheme="majorHAnsi"/>
                <w:color w:val="auto"/>
                <w:szCs w:val="22"/>
                <w:lang w:val="en-US"/>
              </w:rPr>
              <w:t>%</w:t>
            </w:r>
          </w:p>
        </w:tc>
      </w:tr>
    </w:tbl>
    <w:p w14:paraId="61CB91ED" w14:textId="77777777" w:rsidR="0082281B" w:rsidRPr="003A4219" w:rsidRDefault="0082281B" w:rsidP="0082281B">
      <w:pPr>
        <w:rPr>
          <w:rFonts w:asciiTheme="majorHAnsi" w:hAnsiTheme="majorHAnsi" w:cstheme="majorHAnsi"/>
          <w:b/>
          <w:smallCaps/>
          <w:color w:val="0085CA" w:themeColor="accent4"/>
          <w:sz w:val="28"/>
          <w:lang w:val="en-US"/>
        </w:rPr>
      </w:pPr>
    </w:p>
    <w:p w14:paraId="59AA0A69" w14:textId="77777777" w:rsidR="00E371EB" w:rsidRPr="003A4219" w:rsidRDefault="00E371EB" w:rsidP="0082281B">
      <w:pPr>
        <w:rPr>
          <w:rFonts w:asciiTheme="majorHAnsi" w:hAnsiTheme="majorHAnsi" w:cstheme="majorHAnsi"/>
          <w:b/>
          <w:smallCaps/>
          <w:color w:val="0085CA" w:themeColor="accent4"/>
          <w:sz w:val="28"/>
          <w:lang w:val="en-US"/>
        </w:rPr>
      </w:pPr>
    </w:p>
    <w:p w14:paraId="6B5E4BC3" w14:textId="77777777" w:rsidR="0082281B" w:rsidRPr="003A4219" w:rsidRDefault="0082281B" w:rsidP="0082281B">
      <w:pPr>
        <w:spacing w:line="240" w:lineRule="auto"/>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 xml:space="preserve"> Overall comment on objectives fulfilment</w:t>
      </w:r>
    </w:p>
    <w:tbl>
      <w:tblPr>
        <w:tblStyle w:val="TableGrid"/>
        <w:tblW w:w="10723"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23"/>
      </w:tblGrid>
      <w:tr w:rsidR="0082281B" w:rsidRPr="003A4219" w14:paraId="2E087902" w14:textId="77777777" w:rsidTr="00DA0278">
        <w:trPr>
          <w:trHeight w:val="2017"/>
        </w:trPr>
        <w:tc>
          <w:tcPr>
            <w:tcW w:w="10723" w:type="dxa"/>
          </w:tcPr>
          <w:p w14:paraId="3B5B1481" w14:textId="5EAD6FD2" w:rsidR="00A82D3A" w:rsidRPr="00A82D3A" w:rsidRDefault="00A82D3A" w:rsidP="00A82D3A">
            <w:pPr>
              <w:pStyle w:val="Paragraphestandard"/>
              <w:spacing w:line="240" w:lineRule="auto"/>
              <w:jc w:val="both"/>
              <w:rPr>
                <w:rFonts w:asciiTheme="majorHAnsi" w:hAnsiTheme="majorHAnsi" w:cstheme="majorHAnsi"/>
                <w:color w:val="auto"/>
                <w:sz w:val="20"/>
                <w:szCs w:val="20"/>
                <w:lang w:val="en-US"/>
              </w:rPr>
            </w:pPr>
            <w:r w:rsidRPr="00A82D3A">
              <w:rPr>
                <w:rFonts w:asciiTheme="majorHAnsi" w:hAnsiTheme="majorHAnsi" w:cstheme="majorHAnsi"/>
                <w:color w:val="auto"/>
                <w:sz w:val="20"/>
                <w:szCs w:val="20"/>
                <w:lang w:val="en-US"/>
              </w:rPr>
              <w:t>Reviewed, revised and translated business requirement and lead development team toward smooth delivery based on timelines</w:t>
            </w:r>
            <w:r w:rsidR="0058466F">
              <w:rPr>
                <w:rFonts w:asciiTheme="majorHAnsi" w:hAnsiTheme="majorHAnsi" w:cstheme="majorHAnsi"/>
                <w:color w:val="auto"/>
                <w:sz w:val="20"/>
                <w:szCs w:val="20"/>
                <w:lang w:val="en-US"/>
              </w:rPr>
              <w:t xml:space="preserve"> for </w:t>
            </w:r>
            <w:r w:rsidR="001B2F37">
              <w:rPr>
                <w:rFonts w:asciiTheme="majorHAnsi" w:hAnsiTheme="majorHAnsi" w:cstheme="majorHAnsi"/>
                <w:color w:val="auto"/>
                <w:sz w:val="20"/>
                <w:szCs w:val="20"/>
                <w:lang w:val="en-US"/>
              </w:rPr>
              <w:t>OASIS, SETEL integration, ROVR integration</w:t>
            </w:r>
            <w:r w:rsidR="004D0E68">
              <w:rPr>
                <w:rFonts w:asciiTheme="majorHAnsi" w:hAnsiTheme="majorHAnsi" w:cstheme="majorHAnsi"/>
                <w:color w:val="auto"/>
                <w:sz w:val="20"/>
                <w:szCs w:val="20"/>
                <w:lang w:val="en-US"/>
              </w:rPr>
              <w:t xml:space="preserve">, </w:t>
            </w:r>
            <w:proofErr w:type="spellStart"/>
            <w:r w:rsidR="004D0E68">
              <w:rPr>
                <w:rFonts w:asciiTheme="majorHAnsi" w:hAnsiTheme="majorHAnsi" w:cstheme="majorHAnsi"/>
                <w:color w:val="auto"/>
                <w:sz w:val="20"/>
                <w:szCs w:val="20"/>
                <w:lang w:val="en-US"/>
              </w:rPr>
              <w:t>iAuth</w:t>
            </w:r>
            <w:proofErr w:type="spellEnd"/>
            <w:r w:rsidR="005A2841">
              <w:rPr>
                <w:rFonts w:asciiTheme="majorHAnsi" w:hAnsiTheme="majorHAnsi" w:cstheme="majorHAnsi"/>
                <w:color w:val="auto"/>
                <w:sz w:val="20"/>
                <w:szCs w:val="20"/>
                <w:lang w:val="en-US"/>
              </w:rPr>
              <w:t xml:space="preserve"> for fleet</w:t>
            </w:r>
            <w:r w:rsidR="00A573BB">
              <w:rPr>
                <w:rFonts w:asciiTheme="majorHAnsi" w:hAnsiTheme="majorHAnsi" w:cstheme="majorHAnsi"/>
                <w:color w:val="auto"/>
                <w:sz w:val="20"/>
                <w:szCs w:val="20"/>
                <w:lang w:val="en-US"/>
              </w:rPr>
              <w:t>, very first comprehensive demo system</w:t>
            </w:r>
            <w:r w:rsidR="001C5910">
              <w:rPr>
                <w:rFonts w:asciiTheme="majorHAnsi" w:hAnsiTheme="majorHAnsi" w:cstheme="majorHAnsi"/>
                <w:color w:val="auto"/>
                <w:sz w:val="20"/>
                <w:szCs w:val="20"/>
                <w:lang w:val="en-US"/>
              </w:rPr>
              <w:t xml:space="preserve"> and participate in Transformer project</w:t>
            </w:r>
            <w:r w:rsidRPr="00A82D3A">
              <w:rPr>
                <w:rFonts w:asciiTheme="majorHAnsi" w:hAnsiTheme="majorHAnsi" w:cstheme="majorHAnsi"/>
                <w:color w:val="auto"/>
                <w:sz w:val="20"/>
                <w:szCs w:val="20"/>
                <w:lang w:val="en-US"/>
              </w:rPr>
              <w:t>.</w:t>
            </w:r>
            <w:r w:rsidR="00242C64">
              <w:rPr>
                <w:rFonts w:asciiTheme="majorHAnsi" w:hAnsiTheme="majorHAnsi" w:cstheme="majorHAnsi"/>
                <w:color w:val="auto"/>
                <w:sz w:val="20"/>
                <w:szCs w:val="20"/>
                <w:lang w:val="en-US"/>
              </w:rPr>
              <w:t xml:space="preserve"> Cleared list of CRs pending from 2017 </w:t>
            </w:r>
            <w:r w:rsidR="001C5910">
              <w:rPr>
                <w:rFonts w:asciiTheme="majorHAnsi" w:hAnsiTheme="majorHAnsi" w:cstheme="majorHAnsi"/>
                <w:color w:val="auto"/>
                <w:sz w:val="20"/>
                <w:szCs w:val="20"/>
                <w:lang w:val="en-US"/>
              </w:rPr>
              <w:t>onwards and delivered successfully to production.</w:t>
            </w:r>
            <w:r w:rsidRPr="00A82D3A">
              <w:rPr>
                <w:rFonts w:asciiTheme="majorHAnsi" w:hAnsiTheme="majorHAnsi" w:cstheme="majorHAnsi"/>
                <w:color w:val="auto"/>
                <w:sz w:val="20"/>
                <w:szCs w:val="20"/>
                <w:lang w:val="en-US"/>
              </w:rPr>
              <w:t xml:space="preserve"> Stablish proper team monitoring and delivery organization using Jira, code review and version maintenance using bitbucket and context creation to help understanding of ongoing CR and projects using confluence and specification documents. Helped QC, BA, PM and support team by working closely on CR and IN to enhance quality of delivery and response time.</w:t>
            </w:r>
          </w:p>
          <w:p w14:paraId="00B154A2" w14:textId="77777777" w:rsidR="0082281B" w:rsidRPr="003A4219" w:rsidRDefault="0082281B" w:rsidP="00DA0278">
            <w:pPr>
              <w:pStyle w:val="Paragraphestandard"/>
              <w:spacing w:line="240" w:lineRule="auto"/>
              <w:jc w:val="both"/>
              <w:rPr>
                <w:rFonts w:asciiTheme="majorHAnsi" w:hAnsiTheme="majorHAnsi" w:cstheme="majorHAnsi"/>
                <w:color w:val="auto"/>
                <w:sz w:val="20"/>
                <w:szCs w:val="20"/>
                <w:lang w:val="en-US"/>
              </w:rPr>
            </w:pPr>
          </w:p>
        </w:tc>
      </w:tr>
    </w:tbl>
    <w:p w14:paraId="16171760" w14:textId="77777777" w:rsidR="0082281B" w:rsidRPr="003A4219" w:rsidRDefault="0082281B" w:rsidP="0082281B">
      <w:pPr>
        <w:pStyle w:val="Paragraphestandard"/>
        <w:spacing w:line="240" w:lineRule="auto"/>
        <w:rPr>
          <w:rFonts w:asciiTheme="majorHAnsi" w:hAnsiTheme="majorHAnsi" w:cstheme="majorHAnsi"/>
          <w:color w:val="00006B"/>
          <w:sz w:val="16"/>
          <w:szCs w:val="16"/>
          <w:lang w:val="en-US"/>
        </w:rPr>
      </w:pPr>
    </w:p>
    <w:p w14:paraId="0EE86E18" w14:textId="77777777" w:rsidR="00BA43B3" w:rsidRPr="003A4219" w:rsidRDefault="0082281B" w:rsidP="00A868D2">
      <w:pPr>
        <w:spacing w:line="240" w:lineRule="auto"/>
        <w:rPr>
          <w:lang w:val="en-US"/>
        </w:rPr>
      </w:pPr>
      <w:r w:rsidRPr="003A4219">
        <w:rPr>
          <w:rFonts w:asciiTheme="majorHAnsi" w:hAnsiTheme="majorHAnsi" w:cstheme="majorHAnsi"/>
          <w:color w:val="00006B"/>
          <w:sz w:val="16"/>
          <w:szCs w:val="16"/>
          <w:lang w:val="en-US"/>
        </w:rPr>
        <w:br w:type="page"/>
      </w:r>
    </w:p>
    <w:p w14:paraId="05D450FF" w14:textId="77777777" w:rsidR="00BA43B3" w:rsidRPr="003A4219" w:rsidRDefault="004B1A25" w:rsidP="00BA43B3">
      <w:pPr>
        <w:pStyle w:val="Text"/>
      </w:pPr>
      <w:r w:rsidRPr="003A4219">
        <w:rPr>
          <w:noProof/>
          <w:lang w:eastAsia="fr-FR"/>
        </w:rPr>
        <w:lastRenderedPageBreak/>
        <mc:AlternateContent>
          <mc:Choice Requires="wps">
            <w:drawing>
              <wp:anchor distT="45720" distB="45720" distL="114300" distR="114300" simplePos="0" relativeHeight="251567616" behindDoc="0" locked="0" layoutInCell="1" allowOverlap="1" wp14:anchorId="64F32097" wp14:editId="5E363E0F">
                <wp:simplePos x="0" y="0"/>
                <wp:positionH relativeFrom="column">
                  <wp:posOffset>0</wp:posOffset>
                </wp:positionH>
                <wp:positionV relativeFrom="paragraph">
                  <wp:posOffset>-62865</wp:posOffset>
                </wp:positionV>
                <wp:extent cx="598932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087FAA25" w14:textId="5A2F42B2" w:rsidR="00D9552A" w:rsidRPr="006F0A2F" w:rsidRDefault="00D9552A"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SKILLS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2097" id="_x0000_s1028" type="#_x0000_t202" style="position:absolute;left:0;text-align:left;margin-left:0;margin-top:-4.95pt;width:471.6pt;height:110.6pt;z-index:25156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hEgIAAP8DAAAOAAAAZHJzL2Uyb0RvYy54bWysU01vGyEQvVfqf0Dc6107dmqvjKM0qatK&#10;6YeU9tIbBtaLCgwF7N3013dgHddqb1U5IIaZecx7M6xvBmvIUYWowTE6ndSUKCdAardn9OuX7asl&#10;JTFxJ7kBpxh9UpHebF6+WPe+UTPowEgVCIK42PSe0S4l31RVFJ2yPE7AK4fOFoLlCc2wr2TgPaJb&#10;U83q+rrqIUgfQKgY8fZ+dNJNwW9bJdKnto0qEcMo1pbKHsq+y3u1WfNmH7jvtDiVwf+hCsu1w0fP&#10;UPc8cXII+i8oq0WACG2aCLAVtK0WqnBANtP6DzaPHfeqcEFxoj/LFP8frPh4/ByIloxeUeK4xRZ9&#10;w0YRqUhSQ1JkliXqfWww8tFjbBrewICtLnSjfwDxPRIHdx13e3UbAvSd4hJLnObM6iJ1xIkZZNd/&#10;AIlv8UOCAjS0wWb9UBGC6Niqp3N7sA4i8HKxWq6uZugS6JvO6/k1GvkN3jyn+xDTOwWW5AOjAftf&#10;4PnxIaYx9Dkkv+Zgq43Be94YR3pGV4vZoiRceKxOOKJGW0aXdV7j0GSWb50syYlrM56xFuNOtDPT&#10;kXMadkMR+azmDuQT6hBgnEj8QXjoIPykpMdpZDT+OPCgKDHvHWq5ms7neXyLMV+8ziqES8/u0sOd&#10;QChGEyXj8S6Vkc88o79Fzbe6qJGbM1ZyKhmnrOh5+hF5jC/tEvX7325+AQAA//8DAFBLAwQUAAYA&#10;CAAAACEAglRtKN0AAAAHAQAADwAAAGRycy9kb3ducmV2LnhtbEyPwU7DMBBE70j8g7VI3FonKQIS&#10;sqkq1JYjpUSc3XhJIuK1Fbtp+HvMCY6jGc28KdezGcREo+8tI6TLBARxY3XPLUL9vls8gvBBsVaD&#10;ZUL4Jg/r6vqqVIW2F36j6RhaEUvYFwqhC8EVUvqmI6P80jri6H3a0agQ5dhKPapLLDeDzJLkXhrV&#10;c1zolKPnjpqv49kguOD2Dy/j62Gz3U1J/bGvs77dIt7ezJsnEIHm8BeGX/yIDlVkOtkzay8GhHgk&#10;ICzyHER087tVBuKEkKXpCmRVyv/81Q8AAAD//wMAUEsBAi0AFAAGAAgAAAAhALaDOJL+AAAA4QEA&#10;ABMAAAAAAAAAAAAAAAAAAAAAAFtDb250ZW50X1R5cGVzXS54bWxQSwECLQAUAAYACAAAACEAOP0h&#10;/9YAAACUAQAACwAAAAAAAAAAAAAAAAAvAQAAX3JlbHMvLnJlbHNQSwECLQAUAAYACAAAACEAVDRa&#10;YRICAAD/AwAADgAAAAAAAAAAAAAAAAAuAgAAZHJzL2Uyb0RvYy54bWxQSwECLQAUAAYACAAAACEA&#10;glRtKN0AAAAHAQAADwAAAAAAAAAAAAAAAABsBAAAZHJzL2Rvd25yZXYueG1sUEsFBgAAAAAEAAQA&#10;8wAAAHYFAAAAAA==&#10;" filled="f" stroked="f">
                <v:textbox style="mso-fit-shape-to-text:t">
                  <w:txbxContent>
                    <w:p w14:paraId="087FAA25" w14:textId="5A2F42B2" w:rsidR="00D9552A" w:rsidRPr="006F0A2F" w:rsidRDefault="00D9552A"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SKILLS APPRAISAL</w:t>
                      </w:r>
                    </w:p>
                  </w:txbxContent>
                </v:textbox>
                <w10:wrap type="square"/>
              </v:shape>
            </w:pict>
          </mc:Fallback>
        </mc:AlternateContent>
      </w:r>
      <w:r w:rsidRPr="003A4219">
        <w:rPr>
          <w:noProof/>
          <w:lang w:eastAsia="fr-FR"/>
        </w:rPr>
        <mc:AlternateContent>
          <mc:Choice Requires="wps">
            <w:drawing>
              <wp:anchor distT="0" distB="0" distL="114300" distR="114300" simplePos="0" relativeHeight="251563520" behindDoc="0" locked="0" layoutInCell="1" allowOverlap="1" wp14:anchorId="61F7B34B" wp14:editId="76A62906">
                <wp:simplePos x="0" y="0"/>
                <wp:positionH relativeFrom="column">
                  <wp:posOffset>2725739</wp:posOffset>
                </wp:positionH>
                <wp:positionV relativeFrom="paragraph">
                  <wp:posOffset>-2990850</wp:posOffset>
                </wp:positionV>
                <wp:extent cx="626110" cy="6229985"/>
                <wp:effectExtent l="0" t="1588" r="953" b="952"/>
                <wp:wrapNone/>
                <wp:docPr id="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8D32F" w14:textId="77777777" w:rsidR="00D9552A" w:rsidRPr="0082281B" w:rsidRDefault="00D9552A" w:rsidP="0082281B">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61F7B34B" id="_x0000_s1029" style="position:absolute;left:0;text-align:left;margin-left:214.65pt;margin-top:-235.5pt;width:49.3pt;height:490.55pt;rotation:90;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4tgIAAJMFAAAOAAAAZHJzL2Uyb0RvYy54bWysVEtu2zAQ3RfoHQjtFX0sy7YQObAcqyhQ&#10;tEHSHoChKFsFRQok4w+C3CVn6ck6HMlK0nZRFPWCJqmZN/PeDOfy6tgKsufaNErmXnQReoRLpqpG&#10;bnPv29fSn3vEWCorKpTkuXfixrtavn93eegyHqudEhXXBECkyQ5d7u2s7bIgMGzHW2ouVMclfKyV&#10;bqmFo94GlaYHQG9FEIdhGhyUrjqtGDcGbq/7j94S8euaM/ulrg23ROQe5GZx1bjeuzVYXtJsq2m3&#10;a9iQBv2HLFraSAg6Ql1TS8mDbn6DahumlVG1vWCqDVRdN4wjB2AThb+wudvRjiMXEMd0o0zm/8Gy&#10;z/sbTZoq92KPSNpCiW5BNCq3gv94zghTjTSEaq1k1RgSRciSH+0nYx1f2PU8H8syLqabMvFL2PlJ&#10;WCR+sUkWfhlP5pt4Vq7jSfrkvKM0Y5pTCx3zsTprHqV/x2movlMrCVB1TP5xU27ms81q5i/i1bWf&#10;rFeFP18VhT8t0mI2CadJtA6fXLUDzPn8jyyCQ2cyFMK1DW7vuhsNxu5kYOuYHmvdEq2gg6ZJ6H6o&#10;BFSQHLGdTmM7OU0YXKZxGkXQdAw+pXG8WMynQwYOy2F22tgPXLXEbXJPqwdZOfkRmu4HjbfVUBla&#10;ffdI3Qro0D0VZIpZ9JwGY2B3xnT4RommKhsh8ODeFF8LTcA59+wxHrJ5YyWks5XKefXQ7gYl6pVA&#10;TexJcGcn5C2voQLANsak8eG+BKGMcWn7pjE7WvE+9uvMRw+sCQI65Brij9gDwFsCZ+w+y8HeuXJ8&#10;96NzX6gxTJ/BW+fRAyMraUfntpFK/4mZAFZD5N7+LFIvjVPJHu+P2J0TZ+lu7lV1gucG8xKq7dZ4&#10;Bv2hrVirfj5RyXYKxhOzGtGdE7x8lGaYUm60vD5j3JdZuvwJAAD//wMAUEsDBBQABgAIAAAAIQCu&#10;pEER4QAAAAoBAAAPAAAAZHJzL2Rvd25yZXYueG1sTI/BasMwEETvhf6D2EBviWxD3di1HJKACyUU&#10;msQfIFtb28RaGUlJ3L+vempvs8ww+6bYzHpkN7RuMCQgXkXAkFqjBuoE1OdquQbmvCQlR0Mo4Bsd&#10;bMrHh0LmytzpiLeT71goIZdLAb33U865a3vU0q3MhBS8L2O19OG0HVdW3kO5HnkSRSnXcqDwoZcT&#10;7ntsL6erFvD5XH/wdLuLm+pwsOf6/Vjt33ZCPC3m7Sswj7P/C8MvfkCHMjA15krKsVHAMk7CFh9E&#10;kr0AC4kszWJgjYB0nQEvC/5/QvkDAAD//wMAUEsBAi0AFAAGAAgAAAAhALaDOJL+AAAA4QEAABMA&#10;AAAAAAAAAAAAAAAAAAAAAFtDb250ZW50X1R5cGVzXS54bWxQSwECLQAUAAYACAAAACEAOP0h/9YA&#10;AACUAQAACwAAAAAAAAAAAAAAAAAvAQAAX3JlbHMvLnJlbHNQSwECLQAUAAYACAAAACEAR6xPOLYC&#10;AACTBQAADgAAAAAAAAAAAAAAAAAuAgAAZHJzL2Uyb0RvYy54bWxQSwECLQAUAAYACAAAACEArqRB&#10;EeEAAAAKAQAADwAAAAAAAAAAAAAAAAAQBQAAZHJzL2Rvd25yZXYueG1sUEsFBgAAAAAEAAQA8wAA&#10;AB4GAAAAAA==&#10;" fillcolor="#162056 [3215]" stroked="f" strokeweight="1pt">
                <v:stroke joinstyle="miter"/>
                <v:textbox style="layout-flow:vertical;mso-layout-flow-alt:bottom-to-top">
                  <w:txbxContent>
                    <w:p w14:paraId="6AA8D32F" w14:textId="77777777" w:rsidR="00D9552A" w:rsidRPr="0082281B" w:rsidRDefault="00D9552A" w:rsidP="0082281B">
                      <w:pPr>
                        <w:pStyle w:val="NormalWeb"/>
                        <w:spacing w:before="0" w:beforeAutospacing="0" w:after="0" w:afterAutospacing="0"/>
                        <w:jc w:val="center"/>
                        <w:rPr>
                          <w:lang w:val="en-US"/>
                        </w:rPr>
                      </w:pPr>
                    </w:p>
                  </w:txbxContent>
                </v:textbox>
              </v:roundrect>
            </w:pict>
          </mc:Fallback>
        </mc:AlternateContent>
      </w:r>
    </w:p>
    <w:p w14:paraId="3D34004B" w14:textId="77777777" w:rsidR="003269A0" w:rsidRPr="003A4219" w:rsidRDefault="003269A0" w:rsidP="003269A0">
      <w:pPr>
        <w:pStyle w:val="Text"/>
      </w:pPr>
    </w:p>
    <w:p w14:paraId="0EFC218A" w14:textId="77777777" w:rsidR="00600536" w:rsidRPr="003A4219" w:rsidRDefault="00600536" w:rsidP="003269A0">
      <w:pPr>
        <w:pStyle w:val="Text"/>
      </w:pPr>
    </w:p>
    <w:p w14:paraId="799F76A8" w14:textId="77777777" w:rsidR="0082281B" w:rsidRPr="003A4219" w:rsidRDefault="0082281B" w:rsidP="0082281B">
      <w:pPr>
        <w:ind w:left="-851"/>
        <w:rPr>
          <w:rFonts w:asciiTheme="majorHAnsi" w:hAnsiTheme="majorHAnsi" w:cstheme="majorHAnsi"/>
          <w:b/>
          <w:smallCaps/>
          <w:color w:val="002060"/>
          <w:sz w:val="28"/>
          <w:lang w:val="en-US"/>
        </w:rPr>
      </w:pPr>
    </w:p>
    <w:p w14:paraId="75980ED4" w14:textId="77777777" w:rsidR="0082281B" w:rsidRPr="003A4219" w:rsidRDefault="00C34DAE" w:rsidP="0082281B">
      <w:pPr>
        <w:ind w:left="-851"/>
        <w:rPr>
          <w:rFonts w:asciiTheme="majorHAnsi" w:hAnsiTheme="majorHAnsi" w:cstheme="majorHAnsi"/>
          <w:smallCaps/>
          <w:color w:val="002060"/>
          <w:sz w:val="28"/>
          <w:lang w:val="en-US"/>
        </w:rPr>
      </w:pPr>
      <w:r w:rsidRPr="003A4219">
        <w:rPr>
          <w:rFonts w:asciiTheme="majorHAnsi" w:hAnsiTheme="majorHAnsi" w:cstheme="majorHAnsi"/>
          <w:b/>
          <w:smallCaps/>
          <w:color w:val="002060"/>
          <w:sz w:val="28"/>
          <w:lang w:val="en-US"/>
        </w:rPr>
        <w:t>Behavioral</w:t>
      </w:r>
      <w:r w:rsidR="0082281B" w:rsidRPr="003A4219">
        <w:rPr>
          <w:rFonts w:asciiTheme="majorHAnsi" w:hAnsiTheme="majorHAnsi" w:cstheme="majorHAnsi"/>
          <w:b/>
          <w:smallCaps/>
          <w:color w:val="002060"/>
          <w:sz w:val="28"/>
          <w:lang w:val="en-US"/>
        </w:rPr>
        <w:t xml:space="preserve"> skills required for the position</w:t>
      </w:r>
      <w:r w:rsidR="0082281B" w:rsidRPr="003A4219">
        <w:rPr>
          <w:rFonts w:asciiTheme="majorHAnsi" w:hAnsiTheme="majorHAnsi" w:cstheme="majorHAnsi"/>
          <w:smallCaps/>
          <w:color w:val="002060"/>
          <w:sz w:val="28"/>
          <w:lang w:val="en-US"/>
        </w:rPr>
        <w:t>*</w:t>
      </w:r>
    </w:p>
    <w:p w14:paraId="657DC856" w14:textId="77777777" w:rsidR="0082281B" w:rsidRPr="003A4219" w:rsidRDefault="0082281B" w:rsidP="0082281B">
      <w:pPr>
        <w:ind w:left="-851"/>
        <w:rPr>
          <w:rFonts w:asciiTheme="majorHAnsi" w:hAnsiTheme="majorHAnsi" w:cstheme="majorHAnsi"/>
          <w:b/>
          <w:smallCaps/>
          <w:color w:val="002060"/>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3A4219" w14:paraId="70A7104A" w14:textId="77777777" w:rsidTr="00DA0278">
        <w:trPr>
          <w:trHeight w:val="1350"/>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57B65AF"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09F8A745"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2335BA7D"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F401EA1"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Highly</w:t>
            </w:r>
          </w:p>
          <w:p w14:paraId="39E402CC"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B4C0CB2" w14:textId="77777777" w:rsidR="0082281B" w:rsidRPr="003A4219"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F8FF889"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partly </w:t>
            </w:r>
          </w:p>
          <w:p w14:paraId="413E5A97"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10261CE3"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not </w:t>
            </w:r>
          </w:p>
          <w:p w14:paraId="212EF5A0" w14:textId="77777777" w:rsidR="0082281B" w:rsidRPr="003A4219"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91C7B4" w14:textId="77777777" w:rsidR="0082281B" w:rsidRPr="003A4219"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3A4219">
              <w:rPr>
                <w:rFonts w:asciiTheme="majorHAnsi" w:hAnsiTheme="majorHAnsi" w:cstheme="majorHAnsi"/>
                <w:b/>
                <w:color w:val="002060"/>
                <w:szCs w:val="22"/>
                <w:lang w:val="en-US" w:eastAsia="fr-FR"/>
              </w:rPr>
              <w:t>Comments</w:t>
            </w:r>
          </w:p>
        </w:tc>
      </w:tr>
      <w:tr w:rsidR="000B10AA" w:rsidRPr="003A4219" w14:paraId="3116398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428E729" w14:textId="27D908EA"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Analysis</w:t>
            </w:r>
          </w:p>
        </w:tc>
        <w:sdt>
          <w:sdtPr>
            <w:rPr>
              <w:rFonts w:cstheme="minorHAnsi"/>
              <w:sz w:val="36"/>
              <w:szCs w:val="22"/>
              <w:lang w:val="en-US" w:eastAsia="fr-FR"/>
            </w:rPr>
            <w:id w:val="134174146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38E889" w14:textId="5FF63ACC"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0696208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3DA509" w14:textId="77777777" w:rsidR="000B10AA" w:rsidRPr="003A4219" w:rsidRDefault="000B10AA" w:rsidP="000B10AA">
                <w:pPr>
                  <w:spacing w:line="240" w:lineRule="auto"/>
                  <w:ind w:left="-879" w:right="-851"/>
                  <w:jc w:val="center"/>
                  <w:rPr>
                    <w:rFonts w:cstheme="minorHAnsi"/>
                    <w:sz w:val="22"/>
                    <w:szCs w:val="22"/>
                    <w:lang w:val="en-US" w:eastAsia="fr-FR"/>
                  </w:rPr>
                </w:pPr>
                <w:r w:rsidRPr="003A4219">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59651400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F13F3B" w14:textId="77777777" w:rsidR="000B10AA" w:rsidRPr="003A4219" w:rsidRDefault="000B10AA" w:rsidP="000B10AA">
                <w:pPr>
                  <w:spacing w:line="240" w:lineRule="auto"/>
                  <w:ind w:left="-906"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88206223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13A907"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484F47" w14:textId="626E212A"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Careful and detailed to avoid any unnecessary program to run and performance the result even when come to complex.</w:t>
            </w:r>
          </w:p>
        </w:tc>
      </w:tr>
      <w:tr w:rsidR="000B10AA" w:rsidRPr="003A4219" w14:paraId="6459DAD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CAA9922" w14:textId="4C37BDDE"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Autonomy</w:t>
            </w:r>
          </w:p>
        </w:tc>
        <w:sdt>
          <w:sdtPr>
            <w:rPr>
              <w:rFonts w:cstheme="minorHAnsi"/>
              <w:sz w:val="36"/>
              <w:szCs w:val="22"/>
              <w:lang w:val="en-US" w:eastAsia="fr-FR"/>
            </w:rPr>
            <w:id w:val="171770003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7C18F0E" w14:textId="56FB170A"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624358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9A06E4" w14:textId="51968EEF" w:rsidR="000B10AA" w:rsidRPr="003A4219" w:rsidRDefault="002E024E"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1891815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074DF1" w14:textId="77777777" w:rsidR="000B10AA" w:rsidRPr="003A4219" w:rsidRDefault="000B10AA" w:rsidP="000B10AA">
                <w:pPr>
                  <w:spacing w:line="240" w:lineRule="auto"/>
                  <w:ind w:left="-906"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09930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245ECB7"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972455" w14:textId="1A00B365"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Would alter the program or process if there is unnecessary process to perform the task</w:t>
            </w:r>
          </w:p>
        </w:tc>
      </w:tr>
      <w:tr w:rsidR="000B10AA" w:rsidRPr="003A4219" w14:paraId="4D5E5F49"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62C9390" w14:textId="117BC4B8"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Commitment</w:t>
            </w:r>
          </w:p>
        </w:tc>
        <w:sdt>
          <w:sdtPr>
            <w:rPr>
              <w:rFonts w:cstheme="minorHAnsi"/>
              <w:sz w:val="36"/>
              <w:szCs w:val="22"/>
              <w:lang w:val="en-US" w:eastAsia="fr-FR"/>
            </w:rPr>
            <w:id w:val="-157889260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25DD05" w14:textId="63D3C154"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9022580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9CDD42" w14:textId="5E6EBC2B" w:rsidR="000B10AA" w:rsidRPr="003A4219" w:rsidRDefault="002E024E"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89154186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E12204" w14:textId="77777777" w:rsidR="000B10AA" w:rsidRPr="003A4219" w:rsidRDefault="000B10AA" w:rsidP="000B10AA">
                <w:pPr>
                  <w:spacing w:line="240" w:lineRule="auto"/>
                  <w:ind w:left="-906"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9600641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5E2C2A6"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7525A49" w14:textId="2A27D6A6"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Confident when understanding the system. However, the time given is not accurate when have conflict time with customer.</w:t>
            </w:r>
          </w:p>
        </w:tc>
      </w:tr>
      <w:tr w:rsidR="000B10AA" w:rsidRPr="003A4219" w14:paraId="6F9518A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87A5946" w14:textId="54367CDE" w:rsidR="000B10AA" w:rsidRPr="003A4219" w:rsidRDefault="000B10AA" w:rsidP="000B10AA">
            <w:pPr>
              <w:spacing w:line="240" w:lineRule="auto"/>
              <w:ind w:left="130" w:right="-33"/>
              <w:rPr>
                <w:rFonts w:ascii="Calibri" w:hAnsi="Calibri" w:cs="Calibri"/>
                <w:b/>
                <w:sz w:val="22"/>
                <w:szCs w:val="22"/>
                <w:lang w:val="en-US"/>
              </w:rPr>
            </w:pPr>
            <w:r w:rsidRPr="003A4219">
              <w:rPr>
                <w:rFonts w:ascii="Calibri" w:hAnsi="Calibri" w:cs="Calibri"/>
                <w:b/>
                <w:color w:val="111F4B"/>
                <w:sz w:val="22"/>
                <w:szCs w:val="22"/>
                <w:lang w:val="en-US"/>
              </w:rPr>
              <w:t>Communication</w:t>
            </w:r>
          </w:p>
        </w:tc>
        <w:sdt>
          <w:sdtPr>
            <w:rPr>
              <w:rFonts w:cstheme="minorHAnsi"/>
              <w:sz w:val="36"/>
              <w:szCs w:val="22"/>
              <w:lang w:val="en-US" w:eastAsia="fr-FR"/>
            </w:rPr>
            <w:id w:val="-9724486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BF9F88" w14:textId="6FFCAAA0" w:rsidR="000B10AA" w:rsidRPr="003A4219" w:rsidRDefault="008C4E66"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8148008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A57FAB8" w14:textId="77777777" w:rsidR="000B10AA" w:rsidRPr="003A4219" w:rsidRDefault="000B10AA" w:rsidP="000B10AA">
                <w:pPr>
                  <w:spacing w:line="240" w:lineRule="auto"/>
                  <w:ind w:left="-879"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4135959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C3A6EA4" w14:textId="79CC46D8" w:rsidR="000B10AA" w:rsidRPr="003A4219" w:rsidRDefault="002E024E" w:rsidP="000B10AA">
                <w:pPr>
                  <w:spacing w:line="240" w:lineRule="auto"/>
                  <w:ind w:left="-906"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0735007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8B33E8E" w14:textId="77777777" w:rsidR="000B10AA" w:rsidRPr="003A4219" w:rsidRDefault="000B10AA" w:rsidP="000B10AA">
                <w:pPr>
                  <w:spacing w:line="240" w:lineRule="auto"/>
                  <w:ind w:left="-791" w:right="-851"/>
                  <w:jc w:val="center"/>
                  <w:rPr>
                    <w:rFonts w:cstheme="min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73912B" w14:textId="5EF5833F"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Not accurate when come to think and talk together.</w:t>
            </w:r>
          </w:p>
        </w:tc>
      </w:tr>
      <w:tr w:rsidR="000B10AA" w:rsidRPr="003A4219" w14:paraId="193EB70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53C7B84" w14:textId="16018A1A"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Initiative</w:t>
            </w:r>
          </w:p>
        </w:tc>
        <w:sdt>
          <w:sdtPr>
            <w:rPr>
              <w:rFonts w:cstheme="minorHAnsi"/>
              <w:sz w:val="36"/>
              <w:szCs w:val="22"/>
              <w:lang w:val="en-US" w:eastAsia="fr-FR"/>
            </w:rPr>
            <w:id w:val="55258293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5B6720" w14:textId="3BB0FD4C" w:rsidR="000B10AA" w:rsidRPr="003A4219" w:rsidRDefault="000B10AA" w:rsidP="000B10AA">
                <w:pPr>
                  <w:spacing w:line="240" w:lineRule="auto"/>
                  <w:ind w:left="-851" w:right="-851"/>
                  <w:jc w:val="center"/>
                  <w:rPr>
                    <w:rFonts w:ascii="MS Gothic" w:eastAsia="MS Gothic" w:hAnsi="MS Gothic" w:cs="MS Gothic"/>
                    <w:sz w:val="36"/>
                    <w:szCs w:val="22"/>
                    <w:lang w:val="en-US" w:eastAsia="fr-FR"/>
                  </w:rPr>
                </w:pPr>
                <w:r w:rsidRPr="003A4219">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29263598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98FE6E1" w14:textId="3E239B52" w:rsidR="000B10AA" w:rsidRPr="003A4219" w:rsidRDefault="008C4E66"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505609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991EAE" w14:textId="6081816C" w:rsidR="000B10AA" w:rsidRPr="003A4219" w:rsidRDefault="002E024E" w:rsidP="000B10AA">
                <w:pPr>
                  <w:spacing w:line="240" w:lineRule="auto"/>
                  <w:ind w:left="-906"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4190851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3AC3FD" w14:textId="59C25D08"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27DA564" w14:textId="46FEAF59"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Not initiative when the plan from management is not sync</w:t>
            </w:r>
          </w:p>
        </w:tc>
      </w:tr>
      <w:tr w:rsidR="000B10AA" w:rsidRPr="003A4219" w14:paraId="04F02334"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1C6B9D3" w14:textId="0B832436"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Innovation</w:t>
            </w:r>
          </w:p>
        </w:tc>
        <w:sdt>
          <w:sdtPr>
            <w:rPr>
              <w:rFonts w:cstheme="minorHAnsi"/>
              <w:sz w:val="36"/>
              <w:szCs w:val="22"/>
              <w:lang w:val="en-US" w:eastAsia="fr-FR"/>
            </w:rPr>
            <w:id w:val="-6485893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D3B2AA" w14:textId="64A055E5"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6645802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79E385" w14:textId="679B083D" w:rsidR="000B10AA" w:rsidRPr="003A4219" w:rsidRDefault="000B10AA" w:rsidP="000B10AA">
                <w:pPr>
                  <w:spacing w:line="240" w:lineRule="auto"/>
                  <w:ind w:left="-879"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2220919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1A5542" w14:textId="419807B8"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2968408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45AD0D" w14:textId="006CE57B"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0CB106" w14:textId="7BFC8985"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Self-innovative from bring out own opinion </w:t>
            </w:r>
          </w:p>
        </w:tc>
      </w:tr>
      <w:tr w:rsidR="000B10AA" w:rsidRPr="003A4219" w14:paraId="0F848B2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4985905" w14:textId="6ADA1E78"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Inter-personal Skills</w:t>
            </w:r>
          </w:p>
        </w:tc>
        <w:sdt>
          <w:sdtPr>
            <w:rPr>
              <w:rFonts w:cstheme="minorHAnsi"/>
              <w:sz w:val="36"/>
              <w:szCs w:val="22"/>
              <w:lang w:val="en-US" w:eastAsia="fr-FR"/>
            </w:rPr>
            <w:id w:val="-64419387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39C116C" w14:textId="4952C844"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7983969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55538B2" w14:textId="467FEF27" w:rsidR="000B10AA" w:rsidRPr="003A4219" w:rsidRDefault="002E024E"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2408841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6CE40C" w14:textId="4448D139"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5568211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7582F8" w14:textId="388F4EC6"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2E1911" w14:textId="484949CD"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Self-learning from the issues and learn from route causes</w:t>
            </w:r>
          </w:p>
        </w:tc>
      </w:tr>
      <w:tr w:rsidR="000B10AA" w:rsidRPr="003A4219" w14:paraId="364AF43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43C2CA06" w14:textId="7487B539"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Organization</w:t>
            </w:r>
          </w:p>
        </w:tc>
        <w:sdt>
          <w:sdtPr>
            <w:rPr>
              <w:rFonts w:cstheme="minorHAnsi"/>
              <w:sz w:val="36"/>
              <w:szCs w:val="22"/>
              <w:lang w:val="en-US" w:eastAsia="fr-FR"/>
            </w:rPr>
            <w:id w:val="26273875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CD1BF4" w14:textId="44785D9E"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1511057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B615F7" w14:textId="543DE583" w:rsidR="000B10AA" w:rsidRPr="003A4219" w:rsidRDefault="002E024E"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332249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7572A8" w14:textId="30B03B68"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2935722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BC6D47" w14:textId="73E3DE51"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8F2E4" w14:textId="2B6F0D4E"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Follow the standard of procedure</w:t>
            </w:r>
          </w:p>
        </w:tc>
      </w:tr>
      <w:tr w:rsidR="000B10AA" w:rsidRPr="003A4219" w14:paraId="23AEFEFB"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1A717837" w14:textId="0B789E01"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Result-orientation</w:t>
            </w:r>
          </w:p>
        </w:tc>
        <w:sdt>
          <w:sdtPr>
            <w:rPr>
              <w:rFonts w:cstheme="minorHAnsi"/>
              <w:sz w:val="36"/>
              <w:szCs w:val="22"/>
              <w:lang w:val="en-US" w:eastAsia="fr-FR"/>
            </w:rPr>
            <w:id w:val="-11045747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1D95BF" w14:textId="667ABB3A" w:rsidR="000B10AA" w:rsidRPr="003A4219" w:rsidRDefault="008C4E66"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96030829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0689F8" w14:textId="2B7151E8" w:rsidR="000B10AA" w:rsidRPr="003A4219" w:rsidRDefault="000B10AA" w:rsidP="000B10AA">
                <w:pPr>
                  <w:spacing w:line="240" w:lineRule="auto"/>
                  <w:ind w:left="-879"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738904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E7B0CF" w14:textId="355FEC7A"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8596353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76B424" w14:textId="3BFFCAD4"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8E992BC" w14:textId="4B1DDF3B"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Self-expectation result</w:t>
            </w:r>
          </w:p>
        </w:tc>
      </w:tr>
      <w:tr w:rsidR="000B10AA" w:rsidRPr="003A4219" w14:paraId="6DEF3570"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22D2E2BC" w14:textId="0CE20480" w:rsidR="000B10AA" w:rsidRPr="003A4219" w:rsidRDefault="000B10AA" w:rsidP="000B10AA">
            <w:pPr>
              <w:spacing w:line="240" w:lineRule="auto"/>
              <w:ind w:left="130" w:right="-33"/>
              <w:rPr>
                <w:rFonts w:ascii="Calibri" w:hAnsi="Calibri" w:cs="Calibri"/>
                <w:b/>
                <w:color w:val="111F4B"/>
                <w:sz w:val="22"/>
                <w:szCs w:val="22"/>
                <w:lang w:val="en-US"/>
              </w:rPr>
            </w:pPr>
            <w:r w:rsidRPr="003A4219">
              <w:rPr>
                <w:rFonts w:ascii="Calibri" w:hAnsi="Calibri" w:cs="Calibri"/>
                <w:b/>
                <w:color w:val="111F4B"/>
                <w:sz w:val="22"/>
                <w:szCs w:val="22"/>
                <w:lang w:val="en-US"/>
              </w:rPr>
              <w:t>Stress Management</w:t>
            </w:r>
          </w:p>
        </w:tc>
        <w:sdt>
          <w:sdtPr>
            <w:rPr>
              <w:rFonts w:cstheme="minorHAnsi"/>
              <w:sz w:val="36"/>
              <w:szCs w:val="22"/>
              <w:lang w:val="en-US" w:eastAsia="fr-FR"/>
            </w:rPr>
            <w:id w:val="-13803520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5114E6" w14:textId="4B1FDEDB" w:rsidR="000B10AA" w:rsidRPr="003A4219" w:rsidRDefault="002E024E"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4536434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9B83C9" w14:textId="3CF3256B" w:rsidR="000B10AA" w:rsidRPr="003A4219" w:rsidRDefault="008C4E66"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49919151"/>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D1B93C1" w14:textId="07127F62" w:rsidR="000B10AA" w:rsidRPr="003A4219" w:rsidRDefault="000B10AA" w:rsidP="000B10AA">
                <w:pPr>
                  <w:spacing w:line="240" w:lineRule="auto"/>
                  <w:ind w:left="-906"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203035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0035DF" w14:textId="6BAD8C12" w:rsidR="000B10AA" w:rsidRPr="003A4219" w:rsidRDefault="000B10AA" w:rsidP="000B10AA">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1F6EEC" w14:textId="2451DF01" w:rsidR="000B10AA" w:rsidRPr="003A4219" w:rsidRDefault="005E5500"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Handle tough situation and time crunching</w:t>
            </w:r>
          </w:p>
        </w:tc>
      </w:tr>
    </w:tbl>
    <w:p w14:paraId="45E0A0EE" w14:textId="77777777" w:rsidR="0082281B" w:rsidRPr="003A4219" w:rsidRDefault="0082281B" w:rsidP="0082281B">
      <w:pPr>
        <w:ind w:left="-851"/>
        <w:rPr>
          <w:rFonts w:asciiTheme="majorHAnsi" w:hAnsiTheme="majorHAnsi" w:cstheme="majorHAnsi"/>
          <w:sz w:val="18"/>
          <w:lang w:val="en-US"/>
        </w:rPr>
      </w:pPr>
    </w:p>
    <w:p w14:paraId="558A9C82" w14:textId="521D3F41" w:rsidR="0082281B" w:rsidRPr="003A4219" w:rsidRDefault="0082281B" w:rsidP="0082281B">
      <w:pPr>
        <w:ind w:left="-851"/>
        <w:rPr>
          <w:rFonts w:asciiTheme="majorHAnsi" w:hAnsiTheme="majorHAnsi" w:cstheme="majorHAnsi"/>
          <w:sz w:val="18"/>
          <w:lang w:val="en-US"/>
        </w:rPr>
      </w:pPr>
      <w:r w:rsidRPr="003A4219">
        <w:rPr>
          <w:rFonts w:asciiTheme="majorHAnsi" w:hAnsiTheme="majorHAnsi" w:cstheme="majorHAnsi"/>
          <w:sz w:val="18"/>
          <w:lang w:val="en-US"/>
        </w:rPr>
        <w:t>*</w:t>
      </w:r>
      <w:r w:rsidRPr="003A4219">
        <w:rPr>
          <w:rFonts w:asciiTheme="majorHAnsi" w:hAnsiTheme="majorHAnsi" w:cstheme="majorHAnsi"/>
          <w:szCs w:val="22"/>
          <w:lang w:val="en-US" w:eastAsia="fr-FR"/>
        </w:rPr>
        <w:t xml:space="preserve"> Examples of </w:t>
      </w:r>
      <w:r w:rsidR="0076083A" w:rsidRPr="003A4219">
        <w:rPr>
          <w:rFonts w:asciiTheme="majorHAnsi" w:hAnsiTheme="majorHAnsi" w:cstheme="majorHAnsi"/>
          <w:szCs w:val="22"/>
          <w:lang w:val="en-US" w:eastAsia="fr-FR"/>
        </w:rPr>
        <w:t>behavioral</w:t>
      </w:r>
      <w:r w:rsidRPr="003A4219">
        <w:rPr>
          <w:rFonts w:asciiTheme="majorHAnsi" w:hAnsiTheme="majorHAnsi" w:cstheme="majorHAnsi"/>
          <w:szCs w:val="22"/>
          <w:lang w:val="en-US" w:eastAsia="fr-FR"/>
        </w:rPr>
        <w:t xml:space="preserve"> skills are available in the appendix </w:t>
      </w:r>
    </w:p>
    <w:p w14:paraId="41A2FD18" w14:textId="77777777" w:rsidR="0082281B" w:rsidRPr="003A4219" w:rsidRDefault="0082281B" w:rsidP="0082281B">
      <w:pPr>
        <w:rPr>
          <w:rFonts w:asciiTheme="majorHAnsi" w:hAnsiTheme="majorHAnsi" w:cstheme="majorHAnsi"/>
          <w:color w:val="002060"/>
          <w:szCs w:val="22"/>
          <w:lang w:val="en-US" w:eastAsia="fr-FR"/>
        </w:rPr>
      </w:pPr>
    </w:p>
    <w:p w14:paraId="24D461B4" w14:textId="77777777" w:rsidR="00600536" w:rsidRPr="003A4219" w:rsidRDefault="00600536" w:rsidP="0082281B">
      <w:pPr>
        <w:ind w:left="-851"/>
        <w:rPr>
          <w:rFonts w:asciiTheme="majorHAnsi" w:hAnsiTheme="majorHAnsi" w:cstheme="majorHAnsi"/>
          <w:color w:val="002060"/>
          <w:szCs w:val="22"/>
          <w:lang w:val="en-US" w:eastAsia="fr-FR"/>
        </w:rPr>
      </w:pPr>
    </w:p>
    <w:p w14:paraId="02B50405" w14:textId="77777777" w:rsidR="00600536" w:rsidRPr="003A4219" w:rsidRDefault="00600536" w:rsidP="0082281B">
      <w:pPr>
        <w:ind w:left="-851"/>
        <w:rPr>
          <w:rFonts w:asciiTheme="majorHAnsi" w:hAnsiTheme="majorHAnsi" w:cstheme="majorHAnsi"/>
          <w:color w:val="002060"/>
          <w:szCs w:val="22"/>
          <w:lang w:val="en-US" w:eastAsia="fr-FR"/>
        </w:rPr>
      </w:pPr>
    </w:p>
    <w:p w14:paraId="7567EE2F" w14:textId="69232A02" w:rsidR="00600536" w:rsidRDefault="00600536" w:rsidP="0082281B">
      <w:pPr>
        <w:ind w:left="-851"/>
        <w:rPr>
          <w:rFonts w:asciiTheme="majorHAnsi" w:hAnsiTheme="majorHAnsi" w:cstheme="majorHAnsi"/>
          <w:color w:val="002060"/>
          <w:szCs w:val="22"/>
          <w:lang w:val="en-US" w:eastAsia="fr-FR"/>
        </w:rPr>
      </w:pPr>
    </w:p>
    <w:p w14:paraId="050F808C" w14:textId="1412CF52" w:rsidR="00683D2E" w:rsidRDefault="00683D2E" w:rsidP="0082281B">
      <w:pPr>
        <w:ind w:left="-851"/>
        <w:rPr>
          <w:rFonts w:asciiTheme="majorHAnsi" w:hAnsiTheme="majorHAnsi" w:cstheme="majorHAnsi"/>
          <w:color w:val="002060"/>
          <w:szCs w:val="22"/>
          <w:lang w:val="en-US" w:eastAsia="fr-FR"/>
        </w:rPr>
      </w:pPr>
    </w:p>
    <w:p w14:paraId="30A83A28" w14:textId="40CBE14E" w:rsidR="00683D2E" w:rsidRDefault="00683D2E" w:rsidP="0082281B">
      <w:pPr>
        <w:ind w:left="-851"/>
        <w:rPr>
          <w:rFonts w:asciiTheme="majorHAnsi" w:hAnsiTheme="majorHAnsi" w:cstheme="majorHAnsi"/>
          <w:color w:val="002060"/>
          <w:szCs w:val="22"/>
          <w:lang w:val="en-US" w:eastAsia="fr-FR"/>
        </w:rPr>
      </w:pPr>
    </w:p>
    <w:p w14:paraId="688F3FD4" w14:textId="5A90A7B1" w:rsidR="00683D2E" w:rsidRDefault="00683D2E" w:rsidP="0082281B">
      <w:pPr>
        <w:ind w:left="-851"/>
        <w:rPr>
          <w:rFonts w:asciiTheme="majorHAnsi" w:hAnsiTheme="majorHAnsi" w:cstheme="majorHAnsi"/>
          <w:color w:val="002060"/>
          <w:szCs w:val="22"/>
          <w:lang w:val="en-US" w:eastAsia="fr-FR"/>
        </w:rPr>
      </w:pPr>
    </w:p>
    <w:p w14:paraId="7A7E1EEB" w14:textId="5375139B" w:rsidR="00683D2E" w:rsidRDefault="00683D2E" w:rsidP="0082281B">
      <w:pPr>
        <w:ind w:left="-851"/>
        <w:rPr>
          <w:rFonts w:asciiTheme="majorHAnsi" w:hAnsiTheme="majorHAnsi" w:cstheme="majorHAnsi"/>
          <w:color w:val="002060"/>
          <w:szCs w:val="22"/>
          <w:lang w:val="en-US" w:eastAsia="fr-FR"/>
        </w:rPr>
      </w:pPr>
    </w:p>
    <w:p w14:paraId="4D7E136D" w14:textId="78BC0892" w:rsidR="00683D2E" w:rsidRDefault="00683D2E" w:rsidP="0082281B">
      <w:pPr>
        <w:ind w:left="-851"/>
        <w:rPr>
          <w:rFonts w:asciiTheme="majorHAnsi" w:hAnsiTheme="majorHAnsi" w:cstheme="majorHAnsi"/>
          <w:color w:val="002060"/>
          <w:szCs w:val="22"/>
          <w:lang w:val="en-US" w:eastAsia="fr-FR"/>
        </w:rPr>
      </w:pPr>
    </w:p>
    <w:p w14:paraId="60A1D048" w14:textId="3AC0551D" w:rsidR="00683D2E" w:rsidRDefault="00683D2E" w:rsidP="0082281B">
      <w:pPr>
        <w:ind w:left="-851"/>
        <w:rPr>
          <w:rFonts w:asciiTheme="majorHAnsi" w:hAnsiTheme="majorHAnsi" w:cstheme="majorHAnsi"/>
          <w:color w:val="002060"/>
          <w:szCs w:val="22"/>
          <w:lang w:val="en-US" w:eastAsia="fr-FR"/>
        </w:rPr>
      </w:pPr>
    </w:p>
    <w:p w14:paraId="7F8E1625" w14:textId="08F476C4" w:rsidR="00683D2E" w:rsidRDefault="00683D2E" w:rsidP="0082281B">
      <w:pPr>
        <w:ind w:left="-851"/>
        <w:rPr>
          <w:rFonts w:asciiTheme="majorHAnsi" w:hAnsiTheme="majorHAnsi" w:cstheme="majorHAnsi"/>
          <w:color w:val="002060"/>
          <w:szCs w:val="22"/>
          <w:lang w:val="en-US" w:eastAsia="fr-FR"/>
        </w:rPr>
      </w:pPr>
    </w:p>
    <w:p w14:paraId="257CF148" w14:textId="454113D9" w:rsidR="00683D2E" w:rsidRDefault="00683D2E" w:rsidP="0082281B">
      <w:pPr>
        <w:ind w:left="-851"/>
        <w:rPr>
          <w:rFonts w:asciiTheme="majorHAnsi" w:hAnsiTheme="majorHAnsi" w:cstheme="majorHAnsi"/>
          <w:color w:val="002060"/>
          <w:szCs w:val="22"/>
          <w:lang w:val="en-US" w:eastAsia="fr-FR"/>
        </w:rPr>
      </w:pPr>
    </w:p>
    <w:p w14:paraId="6CA34A9D" w14:textId="77777777" w:rsidR="00683D2E" w:rsidRPr="003A4219" w:rsidRDefault="00683D2E" w:rsidP="0082281B">
      <w:pPr>
        <w:ind w:left="-851"/>
        <w:rPr>
          <w:rFonts w:asciiTheme="majorHAnsi" w:hAnsiTheme="majorHAnsi" w:cstheme="majorHAnsi"/>
          <w:color w:val="002060"/>
          <w:szCs w:val="22"/>
          <w:lang w:val="en-US" w:eastAsia="fr-FR"/>
        </w:rPr>
      </w:pPr>
    </w:p>
    <w:p w14:paraId="2F296E06" w14:textId="77777777" w:rsidR="0082281B" w:rsidRPr="003A4219" w:rsidRDefault="0082281B" w:rsidP="0082281B">
      <w:pPr>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lastRenderedPageBreak/>
        <w:t>Technical skills required for the position</w:t>
      </w:r>
    </w:p>
    <w:p w14:paraId="636EAAC7" w14:textId="77777777" w:rsidR="0082281B" w:rsidRPr="003A4219" w:rsidRDefault="0082281B" w:rsidP="0082281B">
      <w:pPr>
        <w:ind w:left="-851"/>
        <w:rPr>
          <w:rFonts w:asciiTheme="majorHAnsi" w:hAnsiTheme="majorHAnsi" w:cstheme="majorHAnsi"/>
          <w:b/>
          <w:smallCaps/>
          <w:color w:val="002060"/>
          <w:sz w:val="22"/>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3A4219" w14:paraId="54360C9D"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79A82E4"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6D9C1C33"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18F2B349" w14:textId="77777777" w:rsidR="0082281B" w:rsidRPr="003A4219"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31D4BA95"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Highly</w:t>
            </w:r>
          </w:p>
          <w:p w14:paraId="4906AF69" w14:textId="77777777" w:rsidR="0082281B" w:rsidRPr="003A4219"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0841B59" w14:textId="77777777" w:rsidR="0082281B" w:rsidRPr="003A4219"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0719F4C3"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partly </w:t>
            </w:r>
          </w:p>
          <w:p w14:paraId="09CF7EA3"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839E39E" w14:textId="77777777" w:rsidR="0082281B" w:rsidRPr="003A4219"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Skills not </w:t>
            </w:r>
          </w:p>
          <w:p w14:paraId="5FDE0B46" w14:textId="77777777" w:rsidR="0082281B" w:rsidRPr="003A4219"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636567" w14:textId="77777777" w:rsidR="0082281B" w:rsidRPr="003A4219"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3A4219">
              <w:rPr>
                <w:rFonts w:asciiTheme="majorHAnsi" w:hAnsiTheme="majorHAnsi" w:cstheme="majorHAnsi"/>
                <w:b/>
                <w:color w:val="002060"/>
                <w:szCs w:val="22"/>
                <w:lang w:val="en-US" w:eastAsia="fr-FR"/>
              </w:rPr>
              <w:t>Comments</w:t>
            </w:r>
          </w:p>
        </w:tc>
      </w:tr>
      <w:tr w:rsidR="0082281B" w:rsidRPr="003A4219" w14:paraId="739890FA"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88EC7F7" w14:textId="72A85749" w:rsidR="0082281B" w:rsidRPr="003A4219" w:rsidRDefault="004424D9" w:rsidP="004424D9">
            <w:pPr>
              <w:rPr>
                <w:rFonts w:ascii="Calibri" w:eastAsia="Meiryo" w:hAnsi="Calibri" w:cs="Calibri"/>
                <w:b/>
                <w:bCs/>
                <w:color w:val="002060"/>
                <w:sz w:val="22"/>
                <w:szCs w:val="22"/>
                <w:lang w:val="en-US" w:eastAsia="ja-JP"/>
              </w:rPr>
            </w:pPr>
            <w:r w:rsidRPr="003A4219">
              <w:rPr>
                <w:rFonts w:ascii="Calibri" w:hAnsi="Calibri" w:cs="Calibri"/>
                <w:b/>
                <w:color w:val="111F4B"/>
                <w:sz w:val="22"/>
                <w:szCs w:val="22"/>
                <w:lang w:val="en-US"/>
              </w:rPr>
              <w:t xml:space="preserve">Platform </w:t>
            </w:r>
          </w:p>
        </w:tc>
        <w:sdt>
          <w:sdtPr>
            <w:rPr>
              <w:rFonts w:asciiTheme="majorHAnsi" w:hAnsiTheme="majorHAnsi" w:cstheme="majorHAnsi"/>
              <w:sz w:val="36"/>
              <w:szCs w:val="22"/>
              <w:lang w:val="en-US" w:eastAsia="fr-FR"/>
            </w:rPr>
            <w:id w:val="42021584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A1BE8" w14:textId="370677CE" w:rsidR="0082281B"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946071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2D7092" w14:textId="77777777" w:rsidR="0082281B" w:rsidRPr="003A4219" w:rsidRDefault="0082281B" w:rsidP="00DA0278">
                <w:pPr>
                  <w:spacing w:line="240" w:lineRule="auto"/>
                  <w:ind w:left="-879"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1632298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4449FD" w14:textId="77777777" w:rsidR="0082281B" w:rsidRPr="003A4219" w:rsidRDefault="0082281B"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527018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D72430" w14:textId="77777777" w:rsidR="0082281B" w:rsidRPr="003A4219" w:rsidRDefault="0082281B"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93FE89" w14:textId="77777777" w:rsidR="0082281B" w:rsidRPr="003A4219"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3A4219" w14:paraId="5DA050B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AF70AF" w14:textId="712A830A" w:rsidR="0082281B" w:rsidRPr="003A4219" w:rsidRDefault="004424D9" w:rsidP="004424D9">
            <w:pPr>
              <w:spacing w:line="240" w:lineRule="auto"/>
              <w:ind w:right="-33"/>
              <w:rPr>
                <w:rFonts w:ascii="Calibri" w:eastAsia="Meiryo" w:hAnsi="Calibri" w:cs="Calibri"/>
                <w:b/>
                <w:color w:val="002060"/>
                <w:sz w:val="22"/>
                <w:szCs w:val="22"/>
                <w:lang w:val="en-US" w:eastAsia="ja-JP"/>
              </w:rPr>
            </w:pPr>
            <w:r w:rsidRPr="003A4219">
              <w:rPr>
                <w:rFonts w:ascii="Calibri" w:eastAsia="Meiryo" w:hAnsi="Calibri" w:cs="Calibri"/>
                <w:b/>
                <w:color w:val="002060"/>
                <w:sz w:val="22"/>
                <w:szCs w:val="22"/>
                <w:lang w:val="en-US" w:eastAsia="ja-JP"/>
              </w:rPr>
              <w:t>SQL</w:t>
            </w:r>
          </w:p>
        </w:tc>
        <w:sdt>
          <w:sdtPr>
            <w:rPr>
              <w:rFonts w:asciiTheme="majorHAnsi" w:hAnsiTheme="majorHAnsi" w:cstheme="majorHAnsi"/>
              <w:sz w:val="36"/>
              <w:szCs w:val="22"/>
              <w:lang w:val="en-US" w:eastAsia="fr-FR"/>
            </w:rPr>
            <w:id w:val="73589325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482BBD9" w14:textId="3B5AF91B" w:rsidR="0082281B"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715882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6D383E" w14:textId="6B57318F" w:rsidR="0082281B"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06007968"/>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137624" w14:textId="77777777" w:rsidR="0082281B" w:rsidRPr="003A4219" w:rsidRDefault="0082281B"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139490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0A83830" w14:textId="77777777" w:rsidR="0082281B" w:rsidRPr="003A4219" w:rsidRDefault="0082281B"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8085F9" w14:textId="4AF1A5AA" w:rsidR="0082281B" w:rsidRPr="003A4219" w:rsidRDefault="00EA3477"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S</w:t>
            </w:r>
            <w:r w:rsidR="009D0A1D">
              <w:rPr>
                <w:rFonts w:asciiTheme="majorHAnsi" w:hAnsiTheme="majorHAnsi" w:cstheme="majorHAnsi"/>
                <w:color w:val="auto"/>
                <w:szCs w:val="22"/>
                <w:lang w:val="en-US" w:eastAsia="fr-FR"/>
              </w:rPr>
              <w:t xml:space="preserve">killed to manipulate data and automation. Reverse data output. </w:t>
            </w:r>
          </w:p>
        </w:tc>
      </w:tr>
      <w:tr w:rsidR="0082281B" w:rsidRPr="003A4219" w14:paraId="1A7D0F0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462DBD" w14:textId="605145C0" w:rsidR="0082281B" w:rsidRPr="003A4219" w:rsidRDefault="004424D9" w:rsidP="004424D9">
            <w:pPr>
              <w:spacing w:line="240" w:lineRule="auto"/>
              <w:ind w:right="-33"/>
              <w:rPr>
                <w:rFonts w:ascii="Calibri" w:eastAsia="Meiryo" w:hAnsi="Calibri" w:cs="Calibri"/>
                <w:b/>
                <w:color w:val="002060"/>
                <w:sz w:val="22"/>
                <w:szCs w:val="22"/>
                <w:lang w:val="en-US" w:eastAsia="ja-JP"/>
              </w:rPr>
            </w:pPr>
            <w:r w:rsidRPr="003A4219">
              <w:rPr>
                <w:rFonts w:ascii="Calibri" w:eastAsia="Meiryo" w:hAnsi="Calibri" w:cs="Calibri"/>
                <w:b/>
                <w:color w:val="002060"/>
                <w:sz w:val="22"/>
                <w:szCs w:val="22"/>
                <w:lang w:val="en-US" w:eastAsia="ja-JP"/>
              </w:rPr>
              <w:t>ASP.NET / MVC</w:t>
            </w:r>
          </w:p>
        </w:tc>
        <w:sdt>
          <w:sdtPr>
            <w:rPr>
              <w:rFonts w:asciiTheme="majorHAnsi" w:hAnsiTheme="majorHAnsi" w:cstheme="majorHAnsi"/>
              <w:sz w:val="36"/>
              <w:szCs w:val="22"/>
              <w:lang w:val="en-US" w:eastAsia="fr-FR"/>
            </w:rPr>
            <w:id w:val="-1909200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55911E" w14:textId="7BAC3971" w:rsidR="0082281B"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1591533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ACDD20" w14:textId="77777777" w:rsidR="0082281B" w:rsidRPr="003A4219" w:rsidRDefault="0082281B" w:rsidP="00DA0278">
                <w:pPr>
                  <w:spacing w:line="240" w:lineRule="auto"/>
                  <w:ind w:left="-879"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5883418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ABFB6E" w14:textId="44C5445E" w:rsidR="0082281B" w:rsidRPr="003A4219" w:rsidRDefault="002E024E" w:rsidP="00DA0278">
                <w:pPr>
                  <w:spacing w:line="240" w:lineRule="auto"/>
                  <w:ind w:left="-906"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50497099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4D96687" w14:textId="77777777" w:rsidR="0082281B" w:rsidRPr="003A4219" w:rsidRDefault="0082281B"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33F3265" w14:textId="1860EA80" w:rsidR="00A868D2" w:rsidRPr="003A4219" w:rsidRDefault="009D0A1D" w:rsidP="009F54A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Understand basic concept of model, view, controller. However still need partially to understand their functionality.</w:t>
            </w:r>
          </w:p>
        </w:tc>
      </w:tr>
      <w:tr w:rsidR="00591A63" w:rsidRPr="003A4219" w14:paraId="6A4650F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3AFE31B" w14:textId="43FAE73D" w:rsidR="00591A63" w:rsidRPr="003A4219" w:rsidRDefault="00591A63" w:rsidP="00591A63">
            <w:pPr>
              <w:spacing w:line="240" w:lineRule="auto"/>
              <w:ind w:right="-33"/>
              <w:rPr>
                <w:rFonts w:ascii="Calibri" w:eastAsia="Meiryo" w:hAnsi="Calibri" w:cs="Calibri"/>
                <w:b/>
                <w:color w:val="002060"/>
                <w:sz w:val="22"/>
                <w:szCs w:val="22"/>
                <w:lang w:val="en-US" w:eastAsia="ja-JP"/>
              </w:rPr>
            </w:pPr>
            <w:r w:rsidRPr="003A4219">
              <w:rPr>
                <w:rFonts w:ascii="Calibri" w:eastAsia="Meiryo" w:hAnsi="Calibri" w:cs="Calibri"/>
                <w:b/>
                <w:color w:val="002060"/>
                <w:sz w:val="22"/>
                <w:szCs w:val="22"/>
                <w:lang w:val="en-US" w:eastAsia="ja-JP"/>
              </w:rPr>
              <w:t>C#</w:t>
            </w:r>
          </w:p>
        </w:tc>
        <w:sdt>
          <w:sdtPr>
            <w:rPr>
              <w:rFonts w:asciiTheme="majorHAnsi" w:hAnsiTheme="majorHAnsi" w:cstheme="majorHAnsi"/>
              <w:sz w:val="36"/>
              <w:szCs w:val="22"/>
              <w:lang w:val="en-US" w:eastAsia="fr-FR"/>
            </w:rPr>
            <w:id w:val="1933084500"/>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DA85F1F" w14:textId="2CB5AF42" w:rsidR="00591A63" w:rsidRPr="003A4219" w:rsidRDefault="008C4E66" w:rsidP="00591A63">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302852390"/>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55F9B5" w14:textId="06F233F8" w:rsidR="00591A63" w:rsidRPr="003A4219" w:rsidRDefault="00591A63" w:rsidP="00591A63">
                <w:pPr>
                  <w:spacing w:line="240" w:lineRule="auto"/>
                  <w:ind w:left="-879"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053164274"/>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597F9B" w14:textId="5310011F" w:rsidR="00591A63" w:rsidRPr="003A4219" w:rsidRDefault="002E024E" w:rsidP="00591A63">
                <w:pPr>
                  <w:spacing w:line="240" w:lineRule="auto"/>
                  <w:ind w:left="-906"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94087552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81118A" w14:textId="328BD5F9" w:rsidR="00591A63" w:rsidRPr="003A4219" w:rsidRDefault="00591A63" w:rsidP="00591A63">
                <w:pPr>
                  <w:spacing w:line="240" w:lineRule="auto"/>
                  <w:ind w:left="-791" w:right="-851"/>
                  <w:jc w:val="center"/>
                  <w:rPr>
                    <w:rFonts w:ascii="MS Gothic" w:eastAsia="MS Gothic" w:hAnsi="MS Gothic" w:cs="MS Gothic"/>
                    <w:sz w:val="36"/>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68A7F66" w14:textId="0E6021C3" w:rsidR="00591A63" w:rsidRPr="003A4219" w:rsidRDefault="009D0A1D" w:rsidP="00591A63">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Understand basic function </w:t>
            </w:r>
            <w:proofErr w:type="spellStart"/>
            <w:r>
              <w:rPr>
                <w:rFonts w:asciiTheme="majorHAnsi" w:hAnsiTheme="majorHAnsi" w:cstheme="majorHAnsi"/>
                <w:color w:val="auto"/>
                <w:szCs w:val="22"/>
                <w:lang w:val="en-US" w:eastAsia="fr-FR"/>
              </w:rPr>
              <w:t>c#</w:t>
            </w:r>
            <w:proofErr w:type="spellEnd"/>
            <w:r>
              <w:rPr>
                <w:rFonts w:asciiTheme="majorHAnsi" w:hAnsiTheme="majorHAnsi" w:cstheme="majorHAnsi"/>
                <w:color w:val="auto"/>
                <w:szCs w:val="22"/>
                <w:lang w:val="en-US" w:eastAsia="fr-FR"/>
              </w:rPr>
              <w:t xml:space="preserve"> however need understand class value pointer to other pointer</w:t>
            </w:r>
          </w:p>
        </w:tc>
      </w:tr>
    </w:tbl>
    <w:p w14:paraId="4AB569B0" w14:textId="77777777" w:rsidR="0082281B" w:rsidRPr="003A4219" w:rsidRDefault="0082281B" w:rsidP="0082281B">
      <w:pPr>
        <w:spacing w:line="240" w:lineRule="auto"/>
        <w:rPr>
          <w:rFonts w:asciiTheme="majorHAnsi" w:hAnsiTheme="majorHAnsi" w:cstheme="majorHAnsi"/>
          <w:color w:val="00006B"/>
          <w:sz w:val="16"/>
          <w:szCs w:val="16"/>
          <w:lang w:val="en-US" w:eastAsia="fr-FR"/>
        </w:rPr>
      </w:pPr>
    </w:p>
    <w:p w14:paraId="2CA453FD" w14:textId="77777777" w:rsidR="00D66BC5" w:rsidRPr="003A4219" w:rsidRDefault="00D66BC5">
      <w:pPr>
        <w:spacing w:line="240" w:lineRule="auto"/>
        <w:rPr>
          <w:rFonts w:asciiTheme="majorHAnsi" w:hAnsiTheme="majorHAnsi" w:cstheme="majorHAnsi"/>
          <w:color w:val="00006B"/>
          <w:sz w:val="16"/>
          <w:szCs w:val="16"/>
          <w:lang w:val="en-US" w:eastAsia="fr-FR"/>
        </w:rPr>
      </w:pPr>
      <w:r w:rsidRPr="003A4219">
        <w:rPr>
          <w:rFonts w:asciiTheme="majorHAnsi" w:hAnsiTheme="majorHAnsi" w:cstheme="majorHAnsi"/>
          <w:color w:val="00006B"/>
          <w:sz w:val="16"/>
          <w:szCs w:val="16"/>
          <w:lang w:val="en-US" w:eastAsia="fr-FR"/>
        </w:rPr>
        <w:br w:type="page"/>
      </w:r>
    </w:p>
    <w:p w14:paraId="3736DC97" w14:textId="77777777" w:rsidR="00A868D2" w:rsidRPr="003A4219" w:rsidRDefault="00A868D2">
      <w:pPr>
        <w:spacing w:line="240" w:lineRule="auto"/>
        <w:rPr>
          <w:rFonts w:asciiTheme="majorHAnsi" w:hAnsiTheme="majorHAnsi" w:cstheme="majorHAnsi"/>
          <w:color w:val="00006B"/>
          <w:sz w:val="16"/>
          <w:szCs w:val="16"/>
          <w:lang w:val="en-US" w:eastAsia="fr-FR"/>
        </w:rPr>
      </w:pPr>
    </w:p>
    <w:p w14:paraId="4EB951DD" w14:textId="77777777" w:rsidR="00D66BC5" w:rsidRPr="003A4219" w:rsidRDefault="008763B7" w:rsidP="00D66BC5">
      <w:pPr>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 xml:space="preserve">Embodying </w:t>
      </w:r>
      <w:r w:rsidR="00600536" w:rsidRPr="003A4219">
        <w:rPr>
          <w:rFonts w:asciiTheme="majorHAnsi" w:hAnsiTheme="majorHAnsi" w:cstheme="majorHAnsi"/>
          <w:b/>
          <w:smallCaps/>
          <w:color w:val="002060"/>
          <w:sz w:val="28"/>
          <w:lang w:val="en-US"/>
        </w:rPr>
        <w:t>Group</w:t>
      </w:r>
      <w:r w:rsidR="00D66BC5" w:rsidRPr="003A4219">
        <w:rPr>
          <w:rFonts w:asciiTheme="majorHAnsi" w:hAnsiTheme="majorHAnsi" w:cstheme="majorHAnsi"/>
          <w:b/>
          <w:smallCaps/>
          <w:color w:val="002060"/>
          <w:sz w:val="28"/>
          <w:lang w:val="en-US"/>
        </w:rPr>
        <w:t xml:space="preserve"> values</w:t>
      </w:r>
    </w:p>
    <w:p w14:paraId="3686704A" w14:textId="77777777" w:rsidR="00D66BC5" w:rsidRPr="003A4219" w:rsidRDefault="00D66BC5">
      <w:pPr>
        <w:spacing w:line="240" w:lineRule="auto"/>
        <w:rPr>
          <w:rFonts w:asciiTheme="majorHAnsi" w:hAnsiTheme="majorHAnsi" w:cstheme="majorHAnsi"/>
          <w:color w:val="00006B"/>
          <w:sz w:val="16"/>
          <w:szCs w:val="16"/>
          <w:lang w:val="en-US" w:eastAsia="fr-FR"/>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D66BC5" w:rsidRPr="003A4219" w14:paraId="3AD514FA"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5E8E9B07" w14:textId="77777777" w:rsidR="00D66BC5" w:rsidRPr="003A4219"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1FDE34B6" w14:textId="77777777" w:rsidR="00D66BC5" w:rsidRPr="003A4219"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2A98E370" w14:textId="77777777" w:rsidR="00D66BC5" w:rsidRPr="003A4219" w:rsidRDefault="00D66BC5"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65A17CE" w14:textId="77777777" w:rsidR="00985862" w:rsidRPr="003A4219" w:rsidRDefault="00985862" w:rsidP="00985862">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Deeply </w:t>
            </w:r>
          </w:p>
          <w:p w14:paraId="095004B1" w14:textId="77777777" w:rsidR="00D66BC5" w:rsidRPr="003A4219" w:rsidRDefault="008763B7" w:rsidP="00985862">
            <w:pPr>
              <w:spacing w:line="240" w:lineRule="auto"/>
              <w:ind w:left="-851"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DD0BF62" w14:textId="77777777" w:rsidR="00D66BC5" w:rsidRPr="003A4219" w:rsidRDefault="008763B7" w:rsidP="00DA0278">
            <w:pPr>
              <w:spacing w:line="240" w:lineRule="auto"/>
              <w:ind w:left="-879"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C4AFE93" w14:textId="77777777" w:rsidR="00985862" w:rsidRPr="003A4219" w:rsidRDefault="00985862"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Partly </w:t>
            </w:r>
          </w:p>
          <w:p w14:paraId="54151D6D" w14:textId="77777777" w:rsidR="00D66BC5" w:rsidRPr="003A4219" w:rsidRDefault="008763B7" w:rsidP="00DA0278">
            <w:pPr>
              <w:spacing w:line="240" w:lineRule="auto"/>
              <w:ind w:left="-906" w:right="-851"/>
              <w:jc w:val="center"/>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916B823" w14:textId="77777777" w:rsidR="008763B7" w:rsidRPr="003A4219" w:rsidRDefault="008763B7" w:rsidP="008763B7">
            <w:pPr>
              <w:spacing w:line="240" w:lineRule="auto"/>
              <w:ind w:left="113" w:right="-851"/>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 xml:space="preserve">      </w:t>
            </w:r>
            <w:r w:rsidR="00985862" w:rsidRPr="003A4219">
              <w:rPr>
                <w:rFonts w:asciiTheme="majorHAnsi" w:hAnsiTheme="majorHAnsi" w:cstheme="majorHAnsi"/>
                <w:b/>
                <w:noProof/>
                <w:color w:val="002060"/>
                <w:szCs w:val="22"/>
                <w:lang w:val="en-US" w:eastAsia="fr-FR"/>
              </w:rPr>
              <w:t xml:space="preserve">Not </w:t>
            </w:r>
            <w:r w:rsidRPr="003A4219">
              <w:rPr>
                <w:rFonts w:asciiTheme="majorHAnsi" w:hAnsiTheme="majorHAnsi" w:cstheme="majorHAnsi"/>
                <w:b/>
                <w:noProof/>
                <w:color w:val="002060"/>
                <w:szCs w:val="22"/>
                <w:lang w:val="en-US" w:eastAsia="fr-FR"/>
              </w:rPr>
              <w:t xml:space="preserve"> </w:t>
            </w:r>
          </w:p>
          <w:p w14:paraId="07A2F2E1" w14:textId="77777777" w:rsidR="00D66BC5" w:rsidRPr="003A4219" w:rsidRDefault="008763B7" w:rsidP="008763B7">
            <w:pPr>
              <w:spacing w:line="240" w:lineRule="auto"/>
              <w:ind w:left="113" w:right="-851"/>
              <w:rPr>
                <w:rFonts w:asciiTheme="majorHAnsi" w:hAnsiTheme="majorHAnsi" w:cstheme="majorHAnsi"/>
                <w:b/>
                <w:noProof/>
                <w:color w:val="002060"/>
                <w:szCs w:val="22"/>
                <w:lang w:val="en-US" w:eastAsia="fr-FR"/>
              </w:rPr>
            </w:pPr>
            <w:r w:rsidRPr="003A4219">
              <w:rPr>
                <w:rFonts w:asciiTheme="majorHAnsi" w:hAnsiTheme="majorHAnsi" w:cstheme="majorHAnsi"/>
                <w:b/>
                <w:noProof/>
                <w:color w:val="002060"/>
                <w:szCs w:val="22"/>
                <w:lang w:val="en-US" w:eastAsia="fr-FR"/>
              </w:rPr>
              <w:t>exemplifies</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14C6540" w14:textId="77777777" w:rsidR="00D66BC5" w:rsidRPr="003A4219" w:rsidRDefault="00D66BC5" w:rsidP="00D66BC5">
            <w:pPr>
              <w:tabs>
                <w:tab w:val="left" w:pos="1593"/>
              </w:tabs>
              <w:spacing w:line="240" w:lineRule="auto"/>
              <w:ind w:right="935"/>
              <w:contextualSpacing/>
              <w:jc w:val="center"/>
              <w:rPr>
                <w:rFonts w:asciiTheme="majorHAnsi" w:hAnsiTheme="majorHAnsi" w:cstheme="majorHAnsi"/>
                <w:b/>
                <w:color w:val="002060"/>
                <w:szCs w:val="32"/>
                <w:lang w:val="en-US" w:eastAsia="fr-FR"/>
              </w:rPr>
            </w:pPr>
            <w:r w:rsidRPr="003A4219">
              <w:rPr>
                <w:rFonts w:asciiTheme="majorHAnsi" w:hAnsiTheme="majorHAnsi" w:cstheme="majorHAnsi"/>
                <w:b/>
                <w:color w:val="002060"/>
                <w:szCs w:val="22"/>
                <w:lang w:val="en-US" w:eastAsia="fr-FR"/>
              </w:rPr>
              <w:t xml:space="preserve">Comments / Example of </w:t>
            </w:r>
            <w:proofErr w:type="spellStart"/>
            <w:r w:rsidRPr="003A4219">
              <w:rPr>
                <w:rFonts w:asciiTheme="majorHAnsi" w:hAnsiTheme="majorHAnsi" w:cstheme="majorHAnsi"/>
                <w:b/>
                <w:color w:val="002060"/>
                <w:szCs w:val="22"/>
                <w:lang w:val="en-US" w:eastAsia="fr-FR"/>
              </w:rPr>
              <w:t>behaviours</w:t>
            </w:r>
            <w:proofErr w:type="spellEnd"/>
          </w:p>
        </w:tc>
      </w:tr>
      <w:tr w:rsidR="00D66BC5" w:rsidRPr="003A4219" w14:paraId="5DB9DCBF" w14:textId="77777777" w:rsidTr="002C0202">
        <w:trPr>
          <w:trHeight w:val="686"/>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9294A9"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Passion for customers</w:t>
            </w:r>
          </w:p>
        </w:tc>
        <w:sdt>
          <w:sdtPr>
            <w:rPr>
              <w:rFonts w:asciiTheme="majorHAnsi" w:hAnsiTheme="majorHAnsi" w:cstheme="majorHAnsi"/>
              <w:sz w:val="36"/>
              <w:szCs w:val="22"/>
              <w:lang w:val="en-US" w:eastAsia="fr-FR"/>
            </w:rPr>
            <w:id w:val="62427255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5DE911" w14:textId="20A3D01C"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403204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C30A90" w14:textId="535F62EA" w:rsidR="00D66BC5"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08186248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792AE6"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513266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6FABAB" w14:textId="77777777" w:rsidR="00D66BC5" w:rsidRPr="003A4219" w:rsidRDefault="00D66BC5"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19B175" w14:textId="43867756" w:rsidR="00D66BC5" w:rsidRPr="003A4219" w:rsidRDefault="00D3368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Follow customer deadline and customer decision making and provide information to customer</w:t>
            </w:r>
          </w:p>
        </w:tc>
      </w:tr>
      <w:tr w:rsidR="00D66BC5" w:rsidRPr="003A4219" w14:paraId="4577CF2E" w14:textId="77777777" w:rsidTr="00046469">
        <w:trPr>
          <w:trHeight w:val="585"/>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E568658"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Respect</w:t>
            </w:r>
          </w:p>
        </w:tc>
        <w:sdt>
          <w:sdtPr>
            <w:rPr>
              <w:rFonts w:asciiTheme="majorHAnsi" w:hAnsiTheme="majorHAnsi" w:cstheme="majorHAnsi"/>
              <w:sz w:val="36"/>
              <w:szCs w:val="22"/>
              <w:lang w:val="en-US" w:eastAsia="fr-FR"/>
            </w:rPr>
            <w:id w:val="-9729035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86CBA95" w14:textId="33F68D28"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3323894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3EAD17" w14:textId="18F0DA99" w:rsidR="00D66BC5"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04038665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582FF5B"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6226394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8B2225" w14:textId="77777777" w:rsidR="00D66BC5" w:rsidRPr="003A4219" w:rsidRDefault="00D66BC5"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A9C85A" w14:textId="1CF2D530" w:rsidR="00D66BC5" w:rsidRPr="003A4219" w:rsidRDefault="00D3368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Follow upper management order and provide information and concern to support related task.</w:t>
            </w:r>
          </w:p>
        </w:tc>
      </w:tr>
      <w:tr w:rsidR="00D66BC5" w:rsidRPr="003A4219" w14:paraId="7E93E689" w14:textId="77777777" w:rsidTr="00046469">
        <w:trPr>
          <w:trHeight w:val="56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53F12D"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Imagination</w:t>
            </w:r>
          </w:p>
        </w:tc>
        <w:sdt>
          <w:sdtPr>
            <w:rPr>
              <w:rFonts w:asciiTheme="majorHAnsi" w:hAnsiTheme="majorHAnsi" w:cstheme="majorHAnsi"/>
              <w:sz w:val="36"/>
              <w:szCs w:val="22"/>
              <w:lang w:val="en-US" w:eastAsia="fr-FR"/>
            </w:rPr>
            <w:id w:val="77259516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58208A" w14:textId="439450F8"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6017570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2E53C22" w14:textId="77777777" w:rsidR="00D66BC5" w:rsidRPr="003A4219" w:rsidRDefault="00D66BC5" w:rsidP="00DA0278">
                <w:pPr>
                  <w:spacing w:line="240" w:lineRule="auto"/>
                  <w:ind w:left="-879"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4473541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408A57"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14107418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A0808F8" w14:textId="5168E4C7" w:rsidR="00D66BC5" w:rsidRPr="003A4219" w:rsidRDefault="002E024E" w:rsidP="00DA0278">
                <w:pPr>
                  <w:spacing w:line="240" w:lineRule="auto"/>
                  <w:ind w:left="-79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4CE904" w14:textId="258EA7F3" w:rsidR="00D66BC5" w:rsidRPr="003A4219" w:rsidRDefault="00D33684" w:rsidP="00DA0278">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Was only to Improve the system, and was not in charge of creating new system for the new future system</w:t>
            </w:r>
          </w:p>
        </w:tc>
      </w:tr>
      <w:tr w:rsidR="00D66BC5" w:rsidRPr="003A4219" w14:paraId="63377519" w14:textId="77777777" w:rsidTr="00046469">
        <w:trPr>
          <w:trHeight w:val="590"/>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B001CCC" w14:textId="77777777" w:rsidR="00D66BC5" w:rsidRPr="003A4219" w:rsidRDefault="00D66BC5" w:rsidP="00DA0278">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Simplicity</w:t>
            </w:r>
          </w:p>
        </w:tc>
        <w:sdt>
          <w:sdtPr>
            <w:rPr>
              <w:rFonts w:asciiTheme="majorHAnsi" w:hAnsiTheme="majorHAnsi" w:cstheme="majorHAnsi"/>
              <w:sz w:val="36"/>
              <w:szCs w:val="22"/>
              <w:lang w:val="en-US" w:eastAsia="fr-FR"/>
            </w:rPr>
            <w:id w:val="-12216525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5D62E7" w14:textId="24738A7A" w:rsidR="00D66BC5" w:rsidRPr="003A4219" w:rsidRDefault="008C4E66"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55048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A7F282" w14:textId="48C35343" w:rsidR="00D66BC5" w:rsidRPr="003A4219" w:rsidRDefault="002E024E"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73809614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90F6713" w14:textId="77777777" w:rsidR="00D66BC5" w:rsidRPr="003A4219" w:rsidRDefault="00D66BC5" w:rsidP="00DA0278">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66088944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23BDE" w14:textId="77777777" w:rsidR="00D66BC5" w:rsidRPr="003A4219" w:rsidRDefault="00D66BC5" w:rsidP="00DA0278">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EF5FB4" w14:textId="7898AFAB" w:rsidR="00D66BC5" w:rsidRPr="003A4219" w:rsidRDefault="00D33684" w:rsidP="00AA3CC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To provide information about the solution on the process step can be improve.</w:t>
            </w:r>
          </w:p>
        </w:tc>
      </w:tr>
      <w:tr w:rsidR="00D66BC5" w:rsidRPr="003A4219" w14:paraId="69E861A9" w14:textId="77777777" w:rsidTr="00046469">
        <w:trPr>
          <w:trHeight w:val="572"/>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9431E5" w14:textId="77777777" w:rsidR="00D66BC5" w:rsidRPr="003A4219" w:rsidRDefault="00D66BC5" w:rsidP="00D66BC5">
            <w:pPr>
              <w:spacing w:line="240" w:lineRule="auto"/>
              <w:ind w:left="130" w:right="-33"/>
              <w:rPr>
                <w:rFonts w:asciiTheme="majorHAnsi" w:eastAsia="Meiryo" w:hAnsiTheme="majorHAnsi" w:cstheme="majorHAnsi"/>
                <w:b/>
                <w:color w:val="002060"/>
                <w:szCs w:val="17"/>
                <w:lang w:val="en-US" w:eastAsia="ja-JP"/>
              </w:rPr>
            </w:pPr>
            <w:r w:rsidRPr="003A4219">
              <w:rPr>
                <w:rFonts w:asciiTheme="majorHAnsi" w:eastAsia="Meiryo" w:hAnsiTheme="majorHAnsi" w:cstheme="majorHAnsi"/>
                <w:b/>
                <w:color w:val="002060"/>
                <w:szCs w:val="17"/>
                <w:lang w:val="en-US" w:eastAsia="ja-JP"/>
              </w:rPr>
              <w:t>Entrepreneurial</w:t>
            </w:r>
          </w:p>
        </w:tc>
        <w:sdt>
          <w:sdtPr>
            <w:rPr>
              <w:rFonts w:asciiTheme="majorHAnsi" w:hAnsiTheme="majorHAnsi" w:cstheme="majorHAnsi"/>
              <w:sz w:val="36"/>
              <w:szCs w:val="22"/>
              <w:lang w:val="en-US" w:eastAsia="fr-FR"/>
            </w:rPr>
            <w:id w:val="-1654900591"/>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B1B06" w14:textId="7278738F" w:rsidR="00D66BC5" w:rsidRPr="003A4219" w:rsidRDefault="008C4E66" w:rsidP="00D66BC5">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37426851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588030" w14:textId="1B586FF4" w:rsidR="00D66BC5" w:rsidRPr="003A4219" w:rsidRDefault="002E024E" w:rsidP="00D66BC5">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2227703"/>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3A5E17" w14:textId="77777777" w:rsidR="00D66BC5" w:rsidRPr="003A4219" w:rsidRDefault="00D66BC5" w:rsidP="00D66BC5">
                <w:pPr>
                  <w:spacing w:line="240" w:lineRule="auto"/>
                  <w:ind w:left="-906"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7737220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38A272" w14:textId="77777777" w:rsidR="00D66BC5" w:rsidRPr="003A4219" w:rsidRDefault="00D66BC5" w:rsidP="00D66BC5">
                <w:pPr>
                  <w:spacing w:line="240" w:lineRule="auto"/>
                  <w:ind w:left="-791" w:right="-851"/>
                  <w:jc w:val="center"/>
                  <w:rPr>
                    <w:rFonts w:asciiTheme="majorHAnsi" w:hAnsiTheme="majorHAnsi" w:cstheme="majorHAnsi"/>
                    <w:sz w:val="22"/>
                    <w:szCs w:val="22"/>
                    <w:lang w:val="en-US" w:eastAsia="fr-FR"/>
                  </w:rPr>
                </w:pPr>
                <w:r w:rsidRPr="003A4219">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BCE6A1" w14:textId="3594CEE8" w:rsidR="002C0202" w:rsidRPr="003A4219" w:rsidRDefault="00D33684" w:rsidP="00AA3CCB">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Double cross check balance on finance system, have finance impact.</w:t>
            </w:r>
          </w:p>
        </w:tc>
      </w:tr>
    </w:tbl>
    <w:p w14:paraId="12F792ED" w14:textId="77777777" w:rsidR="00A868D2" w:rsidRPr="003A4219" w:rsidRDefault="00A868D2">
      <w:pPr>
        <w:spacing w:line="240" w:lineRule="auto"/>
        <w:rPr>
          <w:rFonts w:asciiTheme="majorHAnsi" w:hAnsiTheme="majorHAnsi" w:cstheme="majorHAnsi"/>
          <w:color w:val="00006B"/>
          <w:sz w:val="16"/>
          <w:szCs w:val="16"/>
          <w:lang w:val="en-US" w:eastAsia="fr-FR"/>
        </w:rPr>
      </w:pPr>
    </w:p>
    <w:p w14:paraId="3ECC36B6" w14:textId="77777777" w:rsidR="008763B7" w:rsidRPr="003A4219" w:rsidRDefault="008763B7" w:rsidP="00D66BC5">
      <w:pPr>
        <w:ind w:left="-851"/>
        <w:rPr>
          <w:rFonts w:asciiTheme="majorHAnsi" w:hAnsiTheme="majorHAnsi" w:cstheme="majorHAnsi"/>
          <w:b/>
          <w:smallCaps/>
          <w:color w:val="002060"/>
          <w:sz w:val="28"/>
          <w:lang w:val="en-US"/>
        </w:rPr>
      </w:pPr>
    </w:p>
    <w:p w14:paraId="3B5BA8D4" w14:textId="77777777" w:rsidR="008763B7" w:rsidRPr="003A4219" w:rsidRDefault="008763B7" w:rsidP="00D66BC5">
      <w:pPr>
        <w:ind w:left="-851"/>
        <w:rPr>
          <w:rFonts w:asciiTheme="majorHAnsi" w:hAnsiTheme="majorHAnsi" w:cstheme="majorHAnsi"/>
          <w:b/>
          <w:smallCaps/>
          <w:color w:val="002060"/>
          <w:sz w:val="28"/>
          <w:lang w:val="en-US"/>
        </w:rPr>
      </w:pPr>
    </w:p>
    <w:p w14:paraId="46689625" w14:textId="5D0B72A6" w:rsidR="00D66BC5" w:rsidRPr="003A4219" w:rsidRDefault="00D66BC5" w:rsidP="00D66BC5">
      <w:pPr>
        <w:ind w:left="-851"/>
        <w:rPr>
          <w:rFonts w:asciiTheme="majorHAnsi" w:hAnsiTheme="majorHAnsi" w:cstheme="majorHAnsi"/>
          <w:b/>
          <w:smallCaps/>
          <w:color w:val="002060"/>
          <w:sz w:val="28"/>
          <w:lang w:val="en-US"/>
        </w:rPr>
      </w:pPr>
      <w:r w:rsidRPr="003A4219">
        <w:rPr>
          <w:rFonts w:asciiTheme="majorHAnsi" w:hAnsiTheme="majorHAnsi" w:cstheme="majorHAnsi"/>
          <w:b/>
          <w:smallCaps/>
          <w:color w:val="002060"/>
          <w:sz w:val="28"/>
          <w:lang w:val="en-US"/>
        </w:rPr>
        <w:t>Overall annual appraisal for 20</w:t>
      </w:r>
      <w:r w:rsidR="006E304E">
        <w:rPr>
          <w:rFonts w:asciiTheme="majorHAnsi" w:hAnsiTheme="majorHAnsi" w:cstheme="majorHAnsi"/>
          <w:b/>
          <w:smallCaps/>
          <w:color w:val="002060"/>
          <w:sz w:val="28"/>
          <w:lang w:val="en-US"/>
        </w:rPr>
        <w:t>20</w:t>
      </w:r>
    </w:p>
    <w:p w14:paraId="3554EE12" w14:textId="77777777" w:rsidR="00D66BC5" w:rsidRPr="003A4219" w:rsidRDefault="00D66BC5" w:rsidP="00D66BC5">
      <w:pPr>
        <w:pStyle w:val="Paragraphestandard"/>
        <w:spacing w:line="240" w:lineRule="auto"/>
        <w:rPr>
          <w:rFonts w:asciiTheme="majorHAnsi" w:hAnsiTheme="majorHAnsi" w:cstheme="majorHAnsi"/>
          <w:color w:val="0085CA" w:themeColor="accent4"/>
          <w:sz w:val="22"/>
          <w:szCs w:val="22"/>
          <w:lang w:val="en-US"/>
        </w:rPr>
      </w:pPr>
    </w:p>
    <w:p w14:paraId="163E0035" w14:textId="1A3AF4B2" w:rsidR="00D66BC5" w:rsidRPr="003A4219" w:rsidRDefault="00D66BC5" w:rsidP="00D66BC5">
      <w:pPr>
        <w:ind w:left="-851" w:right="-797"/>
        <w:rPr>
          <w:rFonts w:cstheme="minorHAnsi"/>
          <w:lang w:val="en-US"/>
        </w:rPr>
      </w:pPr>
      <w:r w:rsidRPr="003A4219">
        <w:rPr>
          <w:rFonts w:cstheme="minorHAnsi"/>
          <w:lang w:val="en-US"/>
        </w:rPr>
        <w:t>Given the fulfillment of job responsibilities &amp; 20</w:t>
      </w:r>
      <w:r w:rsidR="006E304E">
        <w:rPr>
          <w:rFonts w:cstheme="minorHAnsi"/>
          <w:lang w:val="en-US"/>
        </w:rPr>
        <w:t>20</w:t>
      </w:r>
      <w:r w:rsidRPr="003A4219">
        <w:rPr>
          <w:rFonts w:cstheme="minorHAnsi"/>
          <w:lang w:val="en-US"/>
        </w:rPr>
        <w:t xml:space="preserve"> objectives, and given the skills appraisal, the holder of the position:</w:t>
      </w:r>
    </w:p>
    <w:p w14:paraId="639AB8A9" w14:textId="77777777" w:rsidR="00D66BC5" w:rsidRPr="003A4219" w:rsidRDefault="00D66BC5" w:rsidP="00D66BC5">
      <w:pPr>
        <w:pStyle w:val="Paragraphestandard"/>
        <w:spacing w:line="240" w:lineRule="auto"/>
        <w:rPr>
          <w:rFonts w:asciiTheme="majorHAnsi" w:hAnsiTheme="majorHAnsi" w:cstheme="majorHAnsi"/>
          <w:color w:val="00006B"/>
          <w:sz w:val="16"/>
          <w:szCs w:val="16"/>
          <w:lang w:val="en-US"/>
        </w:rPr>
      </w:pPr>
    </w:p>
    <w:tbl>
      <w:tblPr>
        <w:tblW w:w="10692"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3"/>
        <w:gridCol w:w="2197"/>
        <w:gridCol w:w="429"/>
        <w:gridCol w:w="2188"/>
        <w:gridCol w:w="584"/>
        <w:gridCol w:w="2120"/>
        <w:gridCol w:w="585"/>
        <w:gridCol w:w="2086"/>
      </w:tblGrid>
      <w:tr w:rsidR="00D66BC5" w:rsidRPr="003A4219" w14:paraId="38D0D82C" w14:textId="77777777" w:rsidTr="00DA0278">
        <w:trPr>
          <w:trHeight w:val="1445"/>
        </w:trPr>
        <w:sdt>
          <w:sdtPr>
            <w:rPr>
              <w:rFonts w:asciiTheme="majorHAnsi" w:hAnsiTheme="majorHAnsi" w:cstheme="majorHAnsi"/>
              <w:sz w:val="32"/>
              <w:szCs w:val="22"/>
              <w:lang w:val="en-US" w:eastAsia="fr-FR"/>
            </w:rPr>
            <w:id w:val="-1698843805"/>
            <w14:checkbox>
              <w14:checked w14:val="0"/>
              <w14:checkedState w14:val="2612" w14:font="MS Gothic"/>
              <w14:uncheckedState w14:val="2610" w14:font="MS Gothic"/>
            </w14:checkbox>
          </w:sdtPr>
          <w:sdtContent>
            <w:tc>
              <w:tcPr>
                <w:tcW w:w="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cBorders>
                <w:shd w:val="clear" w:color="auto" w:fill="auto"/>
                <w:vAlign w:val="center"/>
              </w:tcPr>
              <w:p w14:paraId="41AB0934" w14:textId="77777777" w:rsidR="00D66BC5" w:rsidRPr="003A4219" w:rsidRDefault="00D66BC5" w:rsidP="00DA0278">
                <w:pPr>
                  <w:spacing w:line="240" w:lineRule="auto"/>
                  <w:rPr>
                    <w:rFonts w:asciiTheme="majorHAnsi" w:hAnsiTheme="majorHAnsi" w:cstheme="majorHAnsi"/>
                    <w:sz w:val="22"/>
                    <w:szCs w:val="22"/>
                    <w:lang w:val="en-US" w:eastAsia="fr-FR"/>
                  </w:rPr>
                </w:pPr>
                <w:r w:rsidRPr="003A4219">
                  <w:rPr>
                    <w:rFonts w:ascii="MS Gothic" w:eastAsia="MS Gothic" w:hAnsi="MS Gothic" w:cstheme="majorHAnsi"/>
                    <w:sz w:val="32"/>
                    <w:szCs w:val="22"/>
                    <w:lang w:val="en-US" w:eastAsia="fr-FR"/>
                  </w:rPr>
                  <w:t>☐</w:t>
                </w:r>
              </w:p>
            </w:tc>
          </w:sdtContent>
        </w:sdt>
        <w:tc>
          <w:tcPr>
            <w:tcW w:w="2197"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98CF99D" w14:textId="77777777" w:rsidR="00D66BC5" w:rsidRPr="003A4219" w:rsidRDefault="00D66BC5" w:rsidP="00DA0278">
            <w:pPr>
              <w:spacing w:line="240" w:lineRule="auto"/>
              <w:ind w:left="219"/>
              <w:rPr>
                <w:rFonts w:asciiTheme="majorHAnsi" w:hAnsiTheme="majorHAnsi" w:cstheme="majorHAnsi"/>
                <w:b/>
                <w:color w:val="002060"/>
                <w:szCs w:val="22"/>
                <w:lang w:val="en-US" w:eastAsia="fr-FR"/>
              </w:rPr>
            </w:pPr>
            <w:r w:rsidRPr="003A4219">
              <w:rPr>
                <w:rFonts w:asciiTheme="majorHAnsi" w:hAnsiTheme="majorHAnsi" w:cstheme="majorHAnsi"/>
                <w:b/>
                <w:color w:val="002060"/>
                <w:szCs w:val="22"/>
                <w:lang w:val="en-US" w:eastAsia="fr-FR"/>
              </w:rPr>
              <w:t xml:space="preserve">A: significantly  exceeds position’s    </w:t>
            </w:r>
          </w:p>
          <w:p w14:paraId="1050E131" w14:textId="77777777" w:rsidR="00D66BC5" w:rsidRPr="003A4219" w:rsidRDefault="00D66BC5" w:rsidP="00DA0278">
            <w:pPr>
              <w:spacing w:line="240" w:lineRule="auto"/>
              <w:ind w:left="219"/>
              <w:rPr>
                <w:rFonts w:asciiTheme="majorHAnsi" w:hAnsiTheme="majorHAnsi" w:cstheme="majorHAnsi"/>
                <w:color w:val="244061"/>
                <w:szCs w:val="22"/>
                <w:lang w:val="en-US" w:eastAsia="fr-FR"/>
              </w:rPr>
            </w:pPr>
            <w:r w:rsidRPr="003A4219">
              <w:rPr>
                <w:rFonts w:asciiTheme="majorHAnsi" w:hAnsiTheme="majorHAnsi" w:cstheme="majorHAnsi"/>
                <w:b/>
                <w:color w:val="002060"/>
                <w:szCs w:val="22"/>
                <w:lang w:val="en-US" w:eastAsia="fr-FR"/>
              </w:rPr>
              <w:t>requirements</w:t>
            </w:r>
            <w:r w:rsidRPr="003A4219">
              <w:rPr>
                <w:rFonts w:asciiTheme="majorHAnsi" w:hAnsiTheme="majorHAnsi" w:cstheme="majorHAnsi"/>
                <w:color w:val="244061"/>
                <w:szCs w:val="22"/>
                <w:lang w:val="en-US" w:eastAsia="fr-FR"/>
              </w:rPr>
              <w:t xml:space="preserve"> </w:t>
            </w:r>
          </w:p>
        </w:tc>
        <w:sdt>
          <w:sdtPr>
            <w:rPr>
              <w:rFonts w:asciiTheme="majorHAnsi" w:hAnsiTheme="majorHAnsi" w:cstheme="majorHAnsi"/>
              <w:color w:val="0F243E"/>
              <w:sz w:val="32"/>
              <w:szCs w:val="22"/>
              <w:lang w:val="en-US" w:eastAsia="fr-FR"/>
            </w:rPr>
            <w:id w:val="-1115743076"/>
            <w14:checkbox>
              <w14:checked w14:val="0"/>
              <w14:checkedState w14:val="2612" w14:font="MS Gothic"/>
              <w14:uncheckedState w14:val="2610" w14:font="MS Gothic"/>
            </w14:checkbox>
          </w:sdtPr>
          <w:sdtContent>
            <w:tc>
              <w:tcPr>
                <w:tcW w:w="429"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9DBD086" w14:textId="77777777" w:rsidR="00D66BC5" w:rsidRPr="003A4219" w:rsidRDefault="00D66BC5" w:rsidP="00DA0278">
                <w:pPr>
                  <w:spacing w:line="240" w:lineRule="auto"/>
                  <w:rPr>
                    <w:rFonts w:asciiTheme="majorHAnsi" w:hAnsiTheme="majorHAnsi" w:cstheme="majorHAnsi"/>
                    <w:color w:val="244061"/>
                    <w:szCs w:val="22"/>
                    <w:lang w:val="en-US" w:eastAsia="fr-FR"/>
                  </w:rPr>
                </w:pPr>
                <w:r w:rsidRPr="003A4219">
                  <w:rPr>
                    <w:rFonts w:ascii="MS Gothic" w:eastAsia="MS Gothic" w:hAnsi="MS Gothic" w:cstheme="majorHAnsi"/>
                    <w:color w:val="0F243E"/>
                    <w:sz w:val="32"/>
                    <w:szCs w:val="22"/>
                    <w:lang w:val="en-US" w:eastAsia="fr-FR"/>
                  </w:rPr>
                  <w:t>☐</w:t>
                </w:r>
              </w:p>
            </w:tc>
          </w:sdtContent>
        </w:sdt>
        <w:tc>
          <w:tcPr>
            <w:tcW w:w="2188"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0DB4F3D" w14:textId="77777777" w:rsidR="00D66BC5" w:rsidRPr="003A4219" w:rsidRDefault="00D66BC5" w:rsidP="00DA0278">
            <w:pPr>
              <w:pBdr>
                <w:right w:val="single" w:sz="4" w:space="4" w:color="7F7F7F"/>
              </w:pBdr>
              <w:spacing w:line="240" w:lineRule="auto"/>
              <w:ind w:left="182"/>
              <w:rPr>
                <w:rFonts w:asciiTheme="majorHAnsi" w:hAnsiTheme="majorHAnsi" w:cstheme="majorHAnsi"/>
                <w:b/>
                <w:color w:val="244061"/>
                <w:szCs w:val="22"/>
                <w:lang w:val="en-US" w:eastAsia="fr-FR"/>
              </w:rPr>
            </w:pPr>
            <w:r w:rsidRPr="003A4219">
              <w:rPr>
                <w:rFonts w:asciiTheme="majorHAnsi" w:hAnsiTheme="majorHAnsi" w:cstheme="majorHAnsi"/>
                <w:b/>
                <w:color w:val="002060"/>
                <w:szCs w:val="22"/>
                <w:lang w:val="en-US" w:eastAsia="fr-FR"/>
              </w:rPr>
              <w:t>B: meets position’s requirements</w:t>
            </w:r>
          </w:p>
        </w:tc>
        <w:sdt>
          <w:sdtPr>
            <w:rPr>
              <w:rFonts w:asciiTheme="majorHAnsi" w:hAnsiTheme="majorHAnsi" w:cstheme="majorHAnsi"/>
              <w:color w:val="0F243E"/>
              <w:sz w:val="32"/>
              <w:szCs w:val="22"/>
              <w:lang w:val="en-US" w:eastAsia="fr-FR"/>
            </w:rPr>
            <w:id w:val="1252015066"/>
            <w14:checkbox>
              <w14:checked w14:val="0"/>
              <w14:checkedState w14:val="2612" w14:font="MS Gothic"/>
              <w14:uncheckedState w14:val="2610" w14:font="MS Gothic"/>
            </w14:checkbox>
          </w:sdtPr>
          <w:sdtContent>
            <w:tc>
              <w:tcPr>
                <w:tcW w:w="584"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87BB799" w14:textId="622E8C03" w:rsidR="00D66BC5" w:rsidRPr="003A4219" w:rsidRDefault="002E024E" w:rsidP="00DA0278">
                <w:pPr>
                  <w:spacing w:line="240" w:lineRule="auto"/>
                  <w:rPr>
                    <w:rFonts w:asciiTheme="majorHAnsi" w:hAnsiTheme="majorHAnsi" w:cstheme="majorHAnsi"/>
                    <w:color w:val="244061"/>
                    <w:szCs w:val="22"/>
                    <w:lang w:val="en-US" w:eastAsia="fr-FR"/>
                  </w:rPr>
                </w:pPr>
                <w:r>
                  <w:rPr>
                    <w:rFonts w:ascii="MS Gothic" w:eastAsia="MS Gothic" w:hAnsi="MS Gothic" w:cstheme="majorHAnsi" w:hint="eastAsia"/>
                    <w:color w:val="0F243E"/>
                    <w:sz w:val="32"/>
                    <w:szCs w:val="22"/>
                    <w:lang w:val="en-US" w:eastAsia="fr-FR"/>
                  </w:rPr>
                  <w:t>☐</w:t>
                </w:r>
              </w:p>
            </w:tc>
          </w:sdtContent>
        </w:sdt>
        <w:tc>
          <w:tcPr>
            <w:tcW w:w="2120"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0D3F134B" w14:textId="77777777" w:rsidR="00D66BC5" w:rsidRPr="003A4219" w:rsidRDefault="00D66BC5" w:rsidP="00DA0278">
            <w:pPr>
              <w:spacing w:line="240" w:lineRule="auto"/>
              <w:rPr>
                <w:rFonts w:asciiTheme="majorHAnsi" w:hAnsiTheme="majorHAnsi" w:cstheme="majorHAnsi"/>
                <w:b/>
                <w:color w:val="244061"/>
                <w:szCs w:val="22"/>
                <w:lang w:val="en-US" w:eastAsia="fr-FR"/>
              </w:rPr>
            </w:pPr>
            <w:r w:rsidRPr="003A4219">
              <w:rPr>
                <w:rFonts w:asciiTheme="majorHAnsi" w:hAnsiTheme="majorHAnsi" w:cstheme="majorHAnsi"/>
                <w:b/>
                <w:color w:val="002060"/>
                <w:szCs w:val="22"/>
                <w:lang w:val="en-US" w:eastAsia="fr-FR"/>
              </w:rPr>
              <w:t>C: partially meets position’s requirements</w:t>
            </w:r>
          </w:p>
        </w:tc>
        <w:sdt>
          <w:sdtPr>
            <w:rPr>
              <w:rFonts w:asciiTheme="majorHAnsi" w:hAnsiTheme="majorHAnsi" w:cstheme="majorHAnsi"/>
              <w:color w:val="0F243E"/>
              <w:sz w:val="32"/>
              <w:szCs w:val="22"/>
              <w:lang w:val="en-US" w:eastAsia="fr-FR"/>
            </w:rPr>
            <w:id w:val="1843661887"/>
            <w14:checkbox>
              <w14:checked w14:val="0"/>
              <w14:checkedState w14:val="2612" w14:font="MS Gothic"/>
              <w14:uncheckedState w14:val="2610" w14:font="MS Gothic"/>
            </w14:checkbox>
          </w:sdtPr>
          <w:sdtContent>
            <w:tc>
              <w:tcPr>
                <w:tcW w:w="58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47D3EC41" w14:textId="77777777" w:rsidR="00D66BC5" w:rsidRPr="003A4219" w:rsidRDefault="00D66BC5" w:rsidP="00DA0278">
                <w:pPr>
                  <w:spacing w:line="240" w:lineRule="auto"/>
                  <w:rPr>
                    <w:rFonts w:asciiTheme="majorHAnsi" w:hAnsiTheme="majorHAnsi" w:cstheme="majorHAnsi"/>
                    <w:color w:val="244061"/>
                    <w:szCs w:val="22"/>
                    <w:lang w:val="en-US" w:eastAsia="fr-FR"/>
                  </w:rPr>
                </w:pPr>
                <w:r w:rsidRPr="003A4219">
                  <w:rPr>
                    <w:rFonts w:ascii="MS Gothic" w:eastAsia="MS Gothic" w:hAnsi="MS Gothic" w:cstheme="majorHAnsi"/>
                    <w:color w:val="0F243E"/>
                    <w:sz w:val="32"/>
                    <w:szCs w:val="22"/>
                    <w:lang w:val="en-US" w:eastAsia="fr-FR"/>
                  </w:rPr>
                  <w:t>☐</w:t>
                </w:r>
              </w:p>
            </w:tc>
          </w:sdtContent>
        </w:sdt>
        <w:tc>
          <w:tcPr>
            <w:tcW w:w="2086" w:type="dxa"/>
            <w:tcBorders>
              <w:top w:val="single" w:sz="4" w:space="0" w:color="A6A6A6" w:themeColor="background1" w:themeShade="A6"/>
              <w:left w:val="single" w:sz="4" w:space="0" w:color="FFFFFF"/>
              <w:bottom w:val="single" w:sz="4" w:space="0" w:color="A6A6A6" w:themeColor="background1" w:themeShade="A6"/>
              <w:right w:val="single" w:sz="4" w:space="0" w:color="A6A6A6" w:themeColor="background1" w:themeShade="A6"/>
            </w:tcBorders>
            <w:shd w:val="clear" w:color="auto" w:fill="auto"/>
            <w:vAlign w:val="center"/>
          </w:tcPr>
          <w:p w14:paraId="281B4272" w14:textId="77777777" w:rsidR="00D66BC5" w:rsidRPr="003A4219" w:rsidRDefault="00D66BC5" w:rsidP="00DA0278">
            <w:pPr>
              <w:spacing w:line="240" w:lineRule="auto"/>
              <w:rPr>
                <w:rFonts w:asciiTheme="majorHAnsi" w:hAnsiTheme="majorHAnsi" w:cstheme="majorHAnsi"/>
                <w:b/>
                <w:color w:val="244061"/>
                <w:szCs w:val="22"/>
                <w:lang w:val="en-US" w:eastAsia="fr-FR"/>
              </w:rPr>
            </w:pPr>
            <w:r w:rsidRPr="003A4219">
              <w:rPr>
                <w:rFonts w:asciiTheme="majorHAnsi" w:hAnsiTheme="majorHAnsi" w:cstheme="majorHAnsi"/>
                <w:b/>
                <w:color w:val="002060"/>
                <w:szCs w:val="22"/>
                <w:lang w:val="en-US" w:eastAsia="fr-FR"/>
              </w:rPr>
              <w:t>D: does not meet position’s requirements</w:t>
            </w:r>
          </w:p>
        </w:tc>
      </w:tr>
    </w:tbl>
    <w:p w14:paraId="3F01D1C6" w14:textId="77777777" w:rsidR="00D66BC5" w:rsidRPr="003A4219" w:rsidRDefault="00D66BC5" w:rsidP="00D66BC5">
      <w:pPr>
        <w:pStyle w:val="Paragraphestandard"/>
        <w:spacing w:line="240" w:lineRule="auto"/>
        <w:rPr>
          <w:rFonts w:asciiTheme="majorHAnsi" w:hAnsiTheme="majorHAnsi" w:cstheme="majorHAnsi"/>
          <w:color w:val="00006B"/>
          <w:sz w:val="16"/>
          <w:szCs w:val="16"/>
          <w:lang w:val="en-US"/>
        </w:rPr>
      </w:pPr>
    </w:p>
    <w:p w14:paraId="43D95ED6" w14:textId="77777777" w:rsidR="00D66BC5" w:rsidRPr="003A4219" w:rsidRDefault="00D66BC5">
      <w:pPr>
        <w:spacing w:line="240" w:lineRule="auto"/>
        <w:rPr>
          <w:rFonts w:asciiTheme="majorHAnsi" w:hAnsiTheme="majorHAnsi" w:cstheme="majorHAnsi"/>
          <w:color w:val="00006B"/>
          <w:sz w:val="16"/>
          <w:szCs w:val="16"/>
          <w:lang w:val="en-US" w:eastAsia="fr-FR"/>
        </w:rPr>
      </w:pPr>
      <w:r w:rsidRPr="003A4219">
        <w:rPr>
          <w:rFonts w:asciiTheme="majorHAnsi" w:hAnsiTheme="majorHAnsi" w:cstheme="majorHAnsi"/>
          <w:color w:val="00006B"/>
          <w:sz w:val="16"/>
          <w:szCs w:val="16"/>
          <w:lang w:val="en-US"/>
        </w:rPr>
        <w:br w:type="page"/>
      </w:r>
    </w:p>
    <w:p w14:paraId="051823A5" w14:textId="77777777" w:rsidR="006F0A2F" w:rsidRPr="003A4219" w:rsidRDefault="00B8338E" w:rsidP="005B31F2">
      <w:pPr>
        <w:spacing w:line="240" w:lineRule="auto"/>
        <w:rPr>
          <w:rFonts w:asciiTheme="majorHAnsi" w:hAnsiTheme="majorHAnsi" w:cstheme="majorHAnsi"/>
          <w:color w:val="00006B"/>
          <w:sz w:val="16"/>
          <w:szCs w:val="16"/>
          <w:lang w:val="en-US"/>
        </w:rPr>
      </w:pPr>
      <w:r w:rsidRPr="003A4219">
        <w:rPr>
          <w:rFonts w:asciiTheme="majorHAnsi" w:hAnsiTheme="majorHAnsi" w:cstheme="majorHAnsi"/>
          <w:noProof/>
          <w:color w:val="00006B"/>
          <w:sz w:val="16"/>
          <w:szCs w:val="16"/>
          <w:lang w:val="en-US" w:eastAsia="fr-FR"/>
        </w:rPr>
        <w:lastRenderedPageBreak/>
        <mc:AlternateContent>
          <mc:Choice Requires="wps">
            <w:drawing>
              <wp:anchor distT="45720" distB="45720" distL="114300" distR="114300" simplePos="0" relativeHeight="251658240" behindDoc="0" locked="0" layoutInCell="1" allowOverlap="1" wp14:anchorId="5F80B0C8" wp14:editId="670ACE2F">
                <wp:simplePos x="0" y="0"/>
                <wp:positionH relativeFrom="column">
                  <wp:posOffset>-77763</wp:posOffset>
                </wp:positionH>
                <wp:positionV relativeFrom="paragraph">
                  <wp:posOffset>-93931</wp:posOffset>
                </wp:positionV>
                <wp:extent cx="5837555" cy="7524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752475"/>
                        </a:xfrm>
                        <a:prstGeom prst="rect">
                          <a:avLst/>
                        </a:prstGeom>
                        <a:noFill/>
                        <a:ln w="9525">
                          <a:noFill/>
                          <a:miter lim="800000"/>
                          <a:headEnd/>
                          <a:tailEnd/>
                        </a:ln>
                      </wps:spPr>
                      <wps:txbx>
                        <w:txbxContent>
                          <w:p w14:paraId="3961CA75" w14:textId="66FC9465" w:rsidR="00D9552A" w:rsidRPr="00B8338E" w:rsidRDefault="00D9552A"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PREPARING 202</w:t>
                            </w:r>
                            <w:r>
                              <w:rPr>
                                <w:rFonts w:asciiTheme="majorHAnsi" w:hAnsiTheme="majorHAnsi"/>
                                <w:b/>
                                <w:color w:val="FFFFFF" w:themeColor="background1"/>
                                <w:sz w:val="40"/>
                                <w:lang w:val="en-US"/>
                              </w:rPr>
                              <w:t>1</w:t>
                            </w:r>
                            <w:r w:rsidRPr="00B8338E">
                              <w:rPr>
                                <w:rFonts w:asciiTheme="majorHAnsi" w:hAnsiTheme="majorHAnsi"/>
                                <w:b/>
                                <w:color w:val="FFFFFF" w:themeColor="background1"/>
                                <w:sz w:val="40"/>
                                <w:lang w:val="en-US"/>
                              </w:rPr>
                              <w:t xml:space="preserve"> : SET </w:t>
                            </w:r>
                            <w:r>
                              <w:rPr>
                                <w:rFonts w:asciiTheme="majorHAnsi" w:hAnsiTheme="majorHAnsi"/>
                                <w:b/>
                                <w:color w:val="FFFFFF" w:themeColor="background1"/>
                                <w:sz w:val="40"/>
                                <w:lang w:val="en-US"/>
                              </w:rPr>
                              <w:t>GOALS FOR INDIVIDUAL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B0C8" id="_x0000_s1030" type="#_x0000_t202" style="position:absolute;margin-left:-6.1pt;margin-top:-7.4pt;width:459.6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JSEwIAAP8DAAAOAAAAZHJzL2Uyb0RvYy54bWysU01v2zAMvQ/YfxB0X5x48ZIacYquXYcB&#10;3QfQ7rKbIsmxMEnUJCV2+utHyUkWdLdhPgiiST7yPVKr68Fospc+KLANnU2mlEjLQSi7bej3p/s3&#10;S0pCZFYwDVY29CADvV6/frXqXS1L6EAL6QmC2FD3rqFdjK4uisA7aViYgJMWnS14wyKaflsIz3pE&#10;N7oop9N3RQ9eOA9choB/70YnXWf8tpU8fm3bICPRDcXeYj59PjfpLNYrVm89c53ixzbYP3RhmLJY&#10;9Ax1xyIjO6/+gjKKewjQxgkHU0DbKi4zB2Qzm75g89gxJzMXFCe4s0zh/8HyL/tvniiBs0N5LDM4&#10;ox84KSIkiXKIkpRJo96FGkMfHQbH4T0MGJ/5BvcA/GcgFm47ZrfyxnvoO8kE9jhLmcVF6ogTEsim&#10;/wwCa7FdhAw0tN4kAVESgujYzOE8H+yDcPxZLd8uqqqihKNvUZXzRZVLsPqU7XyIHyUYki4N9Tj/&#10;jM72DyGmblh9CknFLNwrrfMOaEv6hl5VZZUTLjxGRVxRrUxDl9P0jUuTSH6wIidHpvR4xwLaHlkn&#10;oiPlOGyGLPL8JOYGxAFl8DBuJL4gvHTgnynpcRsbGn7tmJeU6E8WpbyazedpfbMxrxYlGv7Ss7n0&#10;MMsRqqGRkvF6G/PKj5RvUPJWZTXSbMZOji3jlmWRji8irfGlnaP+vNv1bwAAAP//AwBQSwMEFAAG&#10;AAgAAAAhADAKCEveAAAACwEAAA8AAABkcnMvZG93bnJldi54bWxMj8FOwzAMhu9IvENkJG5b0jLY&#10;1jWdEIjrEAMm7ZY1XlvROFWTreXt553gZsuffn9/vh5dK87Yh8aThmSqQCCV3jZUafj6fJssQIRo&#10;yJrWE2r4xQDr4vYmN5n1A33geRsrwSEUMqOhjrHLpAxljc6Eqe+Q+Hb0vTOR176StjcDh7tWpko9&#10;SWca4g+16fClxvJne3IavjfH/W6m3qtX99gNflSS3FJqfX83Pq9ARBzjHwxXfVaHgp0O/kQ2iFbD&#10;JElTRq/DjDswsVTzBMSBUfUwB1nk8n+H4gIAAP//AwBQSwECLQAUAAYACAAAACEAtoM4kv4AAADh&#10;AQAAEwAAAAAAAAAAAAAAAAAAAAAAW0NvbnRlbnRfVHlwZXNdLnhtbFBLAQItABQABgAIAAAAIQA4&#10;/SH/1gAAAJQBAAALAAAAAAAAAAAAAAAAAC8BAABfcmVscy8ucmVsc1BLAQItABQABgAIAAAAIQBt&#10;1DJSEwIAAP8DAAAOAAAAAAAAAAAAAAAAAC4CAABkcnMvZTJvRG9jLnhtbFBLAQItABQABgAIAAAA&#10;IQAwCghL3gAAAAsBAAAPAAAAAAAAAAAAAAAAAG0EAABkcnMvZG93bnJldi54bWxQSwUGAAAAAAQA&#10;BADzAAAAeAUAAAAA&#10;" filled="f" stroked="f">
                <v:textbox>
                  <w:txbxContent>
                    <w:p w14:paraId="3961CA75" w14:textId="66FC9465" w:rsidR="00D9552A" w:rsidRPr="00B8338E" w:rsidRDefault="00D9552A"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PREPARING 202</w:t>
                      </w:r>
                      <w:r>
                        <w:rPr>
                          <w:rFonts w:asciiTheme="majorHAnsi" w:hAnsiTheme="majorHAnsi"/>
                          <w:b/>
                          <w:color w:val="FFFFFF" w:themeColor="background1"/>
                          <w:sz w:val="40"/>
                          <w:lang w:val="en-US"/>
                        </w:rPr>
                        <w:t>1</w:t>
                      </w:r>
                      <w:r w:rsidRPr="00B8338E">
                        <w:rPr>
                          <w:rFonts w:asciiTheme="majorHAnsi" w:hAnsiTheme="majorHAnsi"/>
                          <w:b/>
                          <w:color w:val="FFFFFF" w:themeColor="background1"/>
                          <w:sz w:val="40"/>
                          <w:lang w:val="en-US"/>
                        </w:rPr>
                        <w:t xml:space="preserve"> : SET </w:t>
                      </w:r>
                      <w:r>
                        <w:rPr>
                          <w:rFonts w:asciiTheme="majorHAnsi" w:hAnsiTheme="majorHAnsi"/>
                          <w:b/>
                          <w:color w:val="FFFFFF" w:themeColor="background1"/>
                          <w:sz w:val="40"/>
                          <w:lang w:val="en-US"/>
                        </w:rPr>
                        <w:t>GOALS FOR INDIVIDUAL PERFORMANCE</w:t>
                      </w:r>
                    </w:p>
                  </w:txbxContent>
                </v:textbox>
                <w10:wrap type="square"/>
              </v:shape>
            </w:pict>
          </mc:Fallback>
        </mc:AlternateContent>
      </w:r>
      <w:r w:rsidRPr="003A4219">
        <w:rPr>
          <w:rFonts w:asciiTheme="majorHAnsi" w:hAnsiTheme="majorHAnsi" w:cstheme="majorHAnsi"/>
          <w:noProof/>
          <w:color w:val="00006B"/>
          <w:sz w:val="16"/>
          <w:szCs w:val="16"/>
          <w:lang w:val="en-US" w:eastAsia="fr-FR"/>
        </w:rPr>
        <mc:AlternateContent>
          <mc:Choice Requires="wps">
            <w:drawing>
              <wp:anchor distT="0" distB="0" distL="114300" distR="114300" simplePos="0" relativeHeight="251656192" behindDoc="0" locked="0" layoutInCell="1" allowOverlap="1" wp14:anchorId="2494BFA3" wp14:editId="79888C87">
                <wp:simplePos x="0" y="0"/>
                <wp:positionH relativeFrom="column">
                  <wp:posOffset>2567256</wp:posOffset>
                </wp:positionH>
                <wp:positionV relativeFrom="paragraph">
                  <wp:posOffset>-2822674</wp:posOffset>
                </wp:positionV>
                <wp:extent cx="866213" cy="6252042"/>
                <wp:effectExtent l="0" t="6668" r="3493" b="3492"/>
                <wp:wrapNone/>
                <wp:docPr id="8"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66213" cy="6252042"/>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88DC0" w14:textId="77777777" w:rsidR="00D9552A" w:rsidRPr="0082281B" w:rsidRDefault="00D9552A"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94BFA3" id="_x0000_s1031" style="position:absolute;margin-left:202.15pt;margin-top:-222.25pt;width:68.2pt;height:492.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obyQIAALs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qxxDoQTpoER3IBoRW85+fM8Qla3QiCglRdVqFIaOJTuaD9pYvrAbeD6WZVQkmzL2Sth5cVDE&#10;XrGJL70ymi020bxcR7P0yXqHaUYVIwY65n111jxM/47TWH2rVuw71V3yj5tys5hvVnPvMlrdePF6&#10;VXiLVVF4SZEW81mQxOE6eLLV9l3O53/Hwj/0OnNC2LZx2/v+VoGxPWnYWqbHWnVISeigJA7szykB&#10;FURH106nqZ2sJhQuF2kahTOMKHxKoyQK4mjMwGJZzF5p847JDtlNjpXcicrK76DJftR4W42VIdVX&#10;jOqOQ4fuCUeJy2LgNBoDuzOmxdeSt1XZcu4O9k2xNVcInHNsjudsXllxYW2FtF4DtL1xEg1KOE3M&#10;iTNrx8Udq6ECwDZySbuH+xyEUMqEGZpGN6RiQ+yXmU8eriYO0CLXEH/CHgFeEzhjD1mO9taVuXc/&#10;OQ+FmsIMGbx2njxcZCnM5Ny1Qqo/MePAaow82J9FGqSxKpnjw9F1Z2It7c2DrE7w3GBeQrXtGs1h&#10;KB1g/ORYf9sRxTBShq/lMK2IoI2EYUXNkIKQq52RdWts4Ge88QATwkk4TjM7gl6endXzzF3+BAAA&#10;//8DAFBLAwQUAAYACAAAACEA6TBmcuAAAAALAQAADwAAAGRycy9kb3ducmV2LnhtbEyP32rCMBSH&#10;7wd7h3AGu9Ok4srsmooKHQwZTO0DpM2xLTZJSaJ2b7+zq+3u/Pn4ne/k68kM7IY+9M5KSOYCGNrG&#10;6d62EqpTOXsFFqKyWg3OooRvDLAuHh9ylWl3twe8HWPLKMSGTEnoYhwzzkPToVFh7ka0tDs7b1Sk&#10;1rdce3WncDPwhRApN6q3dKFTI+46bC7Hq5Hw9VJ98nSzTepyv/en6uNQ7t63Uj4/TZs3YBGn+AfD&#10;rz6pQ0FOtbtaHdggYZasSD1SsRBLYESs0iVNakKTVAAvcv7/h+IHAAD//wMAUEsBAi0AFAAGAAgA&#10;AAAhALaDOJL+AAAA4QEAABMAAAAAAAAAAAAAAAAAAAAAAFtDb250ZW50X1R5cGVzXS54bWxQSwEC&#10;LQAUAAYACAAAACEAOP0h/9YAAACUAQAACwAAAAAAAAAAAAAAAAAvAQAAX3JlbHMvLnJlbHNQSwEC&#10;LQAUAAYACAAAACEAN9oaG8kCAAC7BQAADgAAAAAAAAAAAAAAAAAuAgAAZHJzL2Uyb0RvYy54bWxQ&#10;SwECLQAUAAYACAAAACEA6TBmcuAAAAALAQAADwAAAAAAAAAAAAAAAAAjBQAAZHJzL2Rvd25yZXYu&#10;eG1sUEsFBgAAAAAEAAQA8wAAADAGAAAAAA==&#10;" fillcolor="#162056 [3215]" stroked="f" strokeweight="1pt">
                <v:stroke joinstyle="miter"/>
                <v:textbox style="layout-flow:vertical;mso-layout-flow-alt:bottom-to-top">
                  <w:txbxContent>
                    <w:p w14:paraId="6E488DC0" w14:textId="77777777" w:rsidR="00D9552A" w:rsidRPr="0082281B" w:rsidRDefault="00D9552A" w:rsidP="006F0A2F">
                      <w:pPr>
                        <w:pStyle w:val="NormalWeb"/>
                        <w:spacing w:before="0" w:beforeAutospacing="0" w:after="0" w:afterAutospacing="0"/>
                        <w:jc w:val="center"/>
                        <w:rPr>
                          <w:lang w:val="en-US"/>
                        </w:rPr>
                      </w:pPr>
                    </w:p>
                  </w:txbxContent>
                </v:textbox>
              </v:roundrect>
            </w:pict>
          </mc:Fallback>
        </mc:AlternateContent>
      </w:r>
    </w:p>
    <w:p w14:paraId="0A1C13A3" w14:textId="77777777" w:rsidR="005B31F2" w:rsidRPr="003A4219" w:rsidRDefault="005B31F2" w:rsidP="005B31F2">
      <w:pPr>
        <w:spacing w:line="240" w:lineRule="auto"/>
        <w:rPr>
          <w:rFonts w:asciiTheme="majorHAnsi" w:hAnsiTheme="majorHAnsi" w:cstheme="majorHAnsi"/>
          <w:color w:val="00006B"/>
          <w:sz w:val="16"/>
          <w:szCs w:val="16"/>
          <w:lang w:val="en-US"/>
        </w:rPr>
      </w:pPr>
    </w:p>
    <w:p w14:paraId="722A0B82" w14:textId="77777777" w:rsidR="00282380" w:rsidRPr="003A4219" w:rsidRDefault="00282380" w:rsidP="005B31F2">
      <w:pPr>
        <w:spacing w:line="240" w:lineRule="auto"/>
        <w:rPr>
          <w:rFonts w:asciiTheme="majorHAnsi" w:hAnsiTheme="majorHAnsi" w:cstheme="majorHAnsi"/>
          <w:color w:val="00006B"/>
          <w:sz w:val="16"/>
          <w:szCs w:val="16"/>
          <w:lang w:val="en-US"/>
        </w:rPr>
      </w:pPr>
    </w:p>
    <w:p w14:paraId="52087C60" w14:textId="77777777" w:rsidR="00D53E61" w:rsidRPr="003A4219"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3A4219">
        <w:rPr>
          <w:rFonts w:asciiTheme="majorHAnsi" w:hAnsiTheme="majorHAnsi" w:cstheme="majorHAnsi"/>
          <w:b/>
          <w:i/>
          <w:color w:val="00006B"/>
          <w:sz w:val="20"/>
          <w:szCs w:val="16"/>
          <w:lang w:val="en-US" w:eastAsia="en-US"/>
        </w:rPr>
        <w:t>Group Guidelines for Individual Goal Setting – Related to Individual Performance</w:t>
      </w:r>
    </w:p>
    <w:p w14:paraId="2A985C59" w14:textId="77777777" w:rsidR="00D53E61" w:rsidRPr="003A4219"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3A4219">
        <w:rPr>
          <w:rFonts w:asciiTheme="majorHAnsi" w:hAnsiTheme="majorHAnsi" w:cstheme="majorHAnsi"/>
          <w:b/>
          <w:i/>
          <w:color w:val="00006B"/>
          <w:sz w:val="20"/>
          <w:szCs w:val="16"/>
          <w:lang w:val="en-US" w:eastAsia="en-US"/>
        </w:rPr>
        <w:t xml:space="preserve">Applicable for All </w:t>
      </w:r>
      <w:proofErr w:type="spellStart"/>
      <w:r w:rsidRPr="003A4219">
        <w:rPr>
          <w:rFonts w:asciiTheme="majorHAnsi" w:hAnsiTheme="majorHAnsi" w:cstheme="majorHAnsi"/>
          <w:b/>
          <w:i/>
          <w:color w:val="00006B"/>
          <w:sz w:val="20"/>
          <w:szCs w:val="16"/>
          <w:lang w:val="en-US" w:eastAsia="en-US"/>
        </w:rPr>
        <w:t>Edenred</w:t>
      </w:r>
      <w:proofErr w:type="spellEnd"/>
      <w:r w:rsidRPr="003A4219">
        <w:rPr>
          <w:rFonts w:asciiTheme="majorHAnsi" w:hAnsiTheme="majorHAnsi" w:cstheme="majorHAnsi"/>
          <w:b/>
          <w:i/>
          <w:color w:val="00006B"/>
          <w:sz w:val="20"/>
          <w:szCs w:val="16"/>
          <w:lang w:val="en-US" w:eastAsia="en-US"/>
        </w:rPr>
        <w:t xml:space="preserve"> Employees</w:t>
      </w:r>
    </w:p>
    <w:p w14:paraId="321B8445" w14:textId="77777777" w:rsidR="00665E9C" w:rsidRPr="003A4219" w:rsidRDefault="00665E9C" w:rsidP="00665E9C">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b/>
          <w:i/>
          <w:color w:val="00006B"/>
          <w:sz w:val="20"/>
          <w:szCs w:val="16"/>
          <w:lang w:val="en-US" w:eastAsia="en-US"/>
        </w:rPr>
      </w:pPr>
    </w:p>
    <w:p w14:paraId="64AE1EE9" w14:textId="77777777" w:rsidR="00665E9C" w:rsidRPr="003A4219"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i/>
          <w:color w:val="00006B"/>
          <w:szCs w:val="16"/>
          <w:lang w:val="en-US"/>
        </w:rPr>
      </w:pPr>
      <w:r w:rsidRPr="003A4219">
        <w:rPr>
          <w:rFonts w:asciiTheme="majorHAnsi" w:hAnsiTheme="majorHAnsi" w:cstheme="majorHAnsi"/>
          <w:i/>
          <w:color w:val="00006B"/>
          <w:szCs w:val="16"/>
          <w:lang w:val="en-US"/>
        </w:rPr>
        <w:t xml:space="preserve">You need to set </w:t>
      </w:r>
      <w:r w:rsidRPr="003A4219">
        <w:rPr>
          <w:rFonts w:asciiTheme="majorHAnsi" w:hAnsiTheme="majorHAnsi" w:cstheme="majorHAnsi"/>
          <w:b/>
          <w:i/>
          <w:color w:val="00006B"/>
          <w:szCs w:val="16"/>
          <w:lang w:val="en-US"/>
        </w:rPr>
        <w:t>5 goals</w:t>
      </w:r>
      <w:r w:rsidRPr="003A4219">
        <w:rPr>
          <w:rFonts w:asciiTheme="majorHAnsi" w:hAnsiTheme="majorHAnsi" w:cstheme="majorHAnsi"/>
          <w:i/>
          <w:color w:val="00006B"/>
          <w:szCs w:val="16"/>
          <w:lang w:val="en-US"/>
        </w:rPr>
        <w:t xml:space="preserve"> (4 job-related goals + 1 behavior-related goal).</w:t>
      </w:r>
    </w:p>
    <w:p w14:paraId="06E4B44E" w14:textId="77777777" w:rsidR="00665E9C" w:rsidRPr="003A4219"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rPr>
          <w:rFonts w:asciiTheme="majorHAnsi" w:hAnsiTheme="majorHAnsi" w:cstheme="majorHAnsi"/>
          <w:color w:val="00006B"/>
          <w:sz w:val="16"/>
          <w:szCs w:val="16"/>
          <w:lang w:val="en-US"/>
        </w:rPr>
      </w:pPr>
      <w:r w:rsidRPr="003A4219">
        <w:rPr>
          <w:rFonts w:asciiTheme="majorHAnsi" w:hAnsiTheme="majorHAnsi" w:cstheme="majorHAnsi"/>
          <w:i/>
          <w:color w:val="00006B"/>
          <w:szCs w:val="16"/>
          <w:lang w:val="en-US"/>
        </w:rPr>
        <w:t xml:space="preserve">The </w:t>
      </w:r>
      <w:r w:rsidRPr="003A4219">
        <w:rPr>
          <w:rFonts w:asciiTheme="majorHAnsi" w:hAnsiTheme="majorHAnsi" w:cstheme="majorHAnsi"/>
          <w:b/>
          <w:i/>
          <w:color w:val="00006B"/>
          <w:szCs w:val="16"/>
          <w:lang w:val="en-US"/>
        </w:rPr>
        <w:t>Behavior-related</w:t>
      </w:r>
      <w:r w:rsidRPr="003A4219">
        <w:rPr>
          <w:rFonts w:asciiTheme="majorHAnsi" w:hAnsiTheme="majorHAnsi" w:cstheme="majorHAnsi"/>
          <w:i/>
          <w:color w:val="00006B"/>
          <w:szCs w:val="16"/>
          <w:lang w:val="en-US"/>
        </w:rPr>
        <w:t xml:space="preserve"> objective should count for </w:t>
      </w:r>
      <w:r w:rsidRPr="003A4219">
        <w:rPr>
          <w:rFonts w:asciiTheme="majorHAnsi" w:hAnsiTheme="majorHAnsi" w:cstheme="majorHAnsi"/>
          <w:b/>
          <w:i/>
          <w:color w:val="00006B"/>
          <w:szCs w:val="16"/>
          <w:lang w:val="en-US"/>
        </w:rPr>
        <w:t>20%</w:t>
      </w:r>
      <w:r w:rsidRPr="003A4219">
        <w:rPr>
          <w:rFonts w:asciiTheme="majorHAnsi" w:hAnsiTheme="majorHAnsi" w:cstheme="majorHAnsi"/>
          <w:i/>
          <w:color w:val="00006B"/>
          <w:szCs w:val="16"/>
          <w:lang w:val="en-US"/>
        </w:rPr>
        <w:t xml:space="preserve"> of the global weighting that cannot exceed </w:t>
      </w:r>
      <w:r w:rsidRPr="003A4219">
        <w:rPr>
          <w:rFonts w:asciiTheme="majorHAnsi" w:hAnsiTheme="majorHAnsi" w:cstheme="majorHAnsi"/>
          <w:b/>
          <w:i/>
          <w:color w:val="00006B"/>
          <w:szCs w:val="16"/>
          <w:lang w:val="en-US"/>
        </w:rPr>
        <w:t>100% overall</w:t>
      </w:r>
      <w:r w:rsidRPr="003A4219">
        <w:rPr>
          <w:rFonts w:asciiTheme="majorHAnsi" w:hAnsiTheme="majorHAnsi" w:cstheme="majorHAnsi"/>
          <w:i/>
          <w:color w:val="00006B"/>
          <w:szCs w:val="16"/>
          <w:lang w:val="en-US"/>
        </w:rPr>
        <w:t xml:space="preserve">. These guidelines apply for all employees. Please note that </w:t>
      </w:r>
      <w:r w:rsidRPr="003A4219">
        <w:rPr>
          <w:rFonts w:asciiTheme="majorHAnsi" w:hAnsiTheme="majorHAnsi" w:cstheme="majorHAnsi"/>
          <w:b/>
          <w:i/>
          <w:color w:val="00006B"/>
          <w:szCs w:val="16"/>
          <w:lang w:val="en-US"/>
        </w:rPr>
        <w:t>collective quantitative objectives</w:t>
      </w:r>
      <w:r w:rsidRPr="003A4219">
        <w:rPr>
          <w:rFonts w:asciiTheme="majorHAnsi" w:hAnsiTheme="majorHAnsi" w:cstheme="majorHAnsi"/>
          <w:i/>
          <w:color w:val="00006B"/>
          <w:szCs w:val="16"/>
          <w:lang w:val="en-US"/>
        </w:rPr>
        <w:t xml:space="preserve"> (</w:t>
      </w:r>
      <w:proofErr w:type="spellStart"/>
      <w:r w:rsidRPr="003A4219">
        <w:rPr>
          <w:rFonts w:asciiTheme="majorHAnsi" w:hAnsiTheme="majorHAnsi" w:cstheme="majorHAnsi"/>
          <w:i/>
          <w:color w:val="00006B"/>
          <w:szCs w:val="16"/>
          <w:lang w:val="en-US"/>
        </w:rPr>
        <w:t>i.e</w:t>
      </w:r>
      <w:proofErr w:type="spellEnd"/>
      <w:r w:rsidRPr="003A4219">
        <w:rPr>
          <w:rFonts w:asciiTheme="majorHAnsi" w:hAnsiTheme="majorHAnsi" w:cstheme="majorHAnsi"/>
          <w:i/>
          <w:color w:val="00006B"/>
          <w:szCs w:val="16"/>
          <w:lang w:val="en-US"/>
        </w:rPr>
        <w:t xml:space="preserve"> linked to EBIT criteria) should </w:t>
      </w:r>
      <w:r w:rsidRPr="003A4219">
        <w:rPr>
          <w:rFonts w:asciiTheme="majorHAnsi" w:hAnsiTheme="majorHAnsi" w:cstheme="majorHAnsi"/>
          <w:b/>
          <w:i/>
          <w:color w:val="00006B"/>
          <w:szCs w:val="16"/>
          <w:lang w:val="en-US"/>
        </w:rPr>
        <w:t>not be included in the section below</w:t>
      </w:r>
      <w:r w:rsidRPr="003A4219">
        <w:rPr>
          <w:rFonts w:asciiTheme="majorHAnsi" w:hAnsiTheme="majorHAnsi" w:cstheme="majorHAnsi"/>
          <w:i/>
          <w:color w:val="00006B"/>
          <w:szCs w:val="16"/>
          <w:lang w:val="en-US"/>
        </w:rPr>
        <w:t xml:space="preserve">, dedicated only to individual performance goals. </w:t>
      </w:r>
    </w:p>
    <w:p w14:paraId="0EE5B7C8" w14:textId="77777777" w:rsidR="00282380" w:rsidRPr="003A4219" w:rsidRDefault="00282380" w:rsidP="005B31F2">
      <w:pPr>
        <w:spacing w:line="240" w:lineRule="auto"/>
        <w:rPr>
          <w:rFonts w:asciiTheme="majorHAnsi" w:hAnsiTheme="majorHAnsi" w:cstheme="majorHAnsi"/>
          <w:color w:val="00006B"/>
          <w:sz w:val="16"/>
          <w:szCs w:val="16"/>
          <w:lang w:val="en-US"/>
        </w:rPr>
      </w:pPr>
    </w:p>
    <w:p w14:paraId="1DC823EA" w14:textId="77777777" w:rsidR="00282380" w:rsidRPr="003A4219" w:rsidRDefault="00282380" w:rsidP="005B31F2">
      <w:pPr>
        <w:spacing w:line="240" w:lineRule="auto"/>
        <w:rPr>
          <w:rFonts w:asciiTheme="majorHAnsi" w:hAnsiTheme="majorHAnsi" w:cstheme="majorHAnsi"/>
          <w:color w:val="00006B"/>
          <w:sz w:val="16"/>
          <w:szCs w:val="16"/>
          <w:lang w:val="en-US"/>
        </w:rPr>
      </w:pPr>
    </w:p>
    <w:tbl>
      <w:tblPr>
        <w:tblStyle w:val="TableGrid"/>
        <w:tblW w:w="11598" w:type="dxa"/>
        <w:tblInd w:w="-1243" w:type="dxa"/>
        <w:tblLayout w:type="fixed"/>
        <w:tblCellMar>
          <w:top w:w="57" w:type="dxa"/>
          <w:left w:w="57" w:type="dxa"/>
          <w:bottom w:w="57" w:type="dxa"/>
          <w:right w:w="57" w:type="dxa"/>
        </w:tblCellMar>
        <w:tblLook w:val="04A0" w:firstRow="1" w:lastRow="0" w:firstColumn="1" w:lastColumn="0" w:noHBand="0" w:noVBand="1"/>
      </w:tblPr>
      <w:tblGrid>
        <w:gridCol w:w="449"/>
        <w:gridCol w:w="4112"/>
        <w:gridCol w:w="4252"/>
        <w:gridCol w:w="1276"/>
        <w:gridCol w:w="1509"/>
      </w:tblGrid>
      <w:tr w:rsidR="00591199" w:rsidRPr="003A4219" w14:paraId="745833EC" w14:textId="77777777" w:rsidTr="00591199">
        <w:trPr>
          <w:trHeight w:val="318"/>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67A96" w14:textId="77777777" w:rsidR="00591199" w:rsidRPr="003A4219" w:rsidRDefault="00591199" w:rsidP="00DA0278">
            <w:pPr>
              <w:ind w:left="-10"/>
              <w:jc w:val="center"/>
              <w:rPr>
                <w:rFonts w:asciiTheme="majorHAnsi" w:hAnsiTheme="majorHAnsi" w:cstheme="majorHAnsi"/>
                <w:b/>
                <w:color w:val="002060"/>
                <w:sz w:val="22"/>
                <w:szCs w:val="22"/>
                <w:lang w:val="en-US"/>
              </w:rPr>
            </w:pP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699745" w14:textId="77777777" w:rsidR="00591199" w:rsidRPr="003A4219" w:rsidRDefault="00591199" w:rsidP="00DA0278">
            <w:pPr>
              <w:ind w:left="-10"/>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 xml:space="preserve">Job related objectives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DD168C" w14:textId="77777777" w:rsidR="00591199" w:rsidRPr="003A4219" w:rsidRDefault="00591199" w:rsidP="00DA0278">
            <w:pPr>
              <w:ind w:left="-30"/>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Description Key Performance Indicators</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B6C298" w14:textId="77777777" w:rsidR="00591199" w:rsidRPr="003A4219" w:rsidRDefault="00591199" w:rsidP="00DA0278">
            <w:pPr>
              <w:ind w:left="26"/>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Due Date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53EA80" w14:textId="77777777" w:rsidR="00591199" w:rsidRPr="003A4219" w:rsidRDefault="00591199" w:rsidP="00DA0278">
            <w:pPr>
              <w:ind w:left="26"/>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Target (%)</w:t>
            </w:r>
          </w:p>
        </w:tc>
      </w:tr>
      <w:tr w:rsidR="0058708B" w:rsidRPr="003A4219" w14:paraId="31797772"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CCE10A" w14:textId="53CB940B" w:rsidR="0058708B" w:rsidRPr="003A4219" w:rsidRDefault="0058708B" w:rsidP="0058708B">
            <w:pPr>
              <w:ind w:left="109"/>
              <w:jc w:val="center"/>
              <w:rPr>
                <w:rFonts w:asciiTheme="majorHAnsi" w:hAnsiTheme="majorHAnsi" w:cstheme="majorHAnsi"/>
                <w:b/>
                <w:color w:val="auto"/>
                <w:szCs w:val="22"/>
                <w:lang w:val="en-US"/>
              </w:rPr>
            </w:pPr>
            <w:r w:rsidRPr="003A4219">
              <w:rPr>
                <w:rFonts w:asciiTheme="majorHAnsi" w:hAnsiTheme="majorHAnsi" w:cstheme="majorHAnsi"/>
                <w:b/>
                <w:color w:val="auto"/>
                <w:szCs w:val="22"/>
                <w:lang w:val="en-US"/>
              </w:rPr>
              <w:t>1</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3FB5D50" w14:textId="77777777" w:rsidR="0058708B" w:rsidRPr="003A4219" w:rsidRDefault="0058708B" w:rsidP="0058708B">
            <w:pPr>
              <w:pStyle w:val="TableParagraph"/>
              <w:tabs>
                <w:tab w:val="left" w:pos="777"/>
                <w:tab w:val="left" w:pos="778"/>
              </w:tabs>
              <w:spacing w:before="7" w:line="256" w:lineRule="auto"/>
              <w:ind w:right="333"/>
              <w:rPr>
                <w:rFonts w:ascii="Calibri" w:hAnsi="Calibri" w:cs="Calibri"/>
                <w:b/>
                <w:bCs/>
              </w:rPr>
            </w:pPr>
            <w:r w:rsidRPr="003A4219">
              <w:rPr>
                <w:rFonts w:ascii="Calibri" w:hAnsi="Calibri" w:cs="Calibri"/>
                <w:b/>
                <w:bCs/>
              </w:rPr>
              <w:t>Technical Delivery</w:t>
            </w:r>
            <w:r>
              <w:rPr>
                <w:rFonts w:ascii="Calibri" w:hAnsi="Calibri" w:cs="Calibri"/>
                <w:b/>
                <w:bCs/>
              </w:rPr>
              <w:t xml:space="preserve"> </w:t>
            </w:r>
          </w:p>
          <w:p w14:paraId="1D378E72" w14:textId="77777777" w:rsidR="0058708B" w:rsidRPr="003A4219" w:rsidRDefault="0058708B" w:rsidP="0058708B">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Exhibit understanding of business requirements and translate system FIT and GAP into highly specified technical brief / document.</w:t>
            </w:r>
          </w:p>
          <w:p w14:paraId="776070B8" w14:textId="77777777" w:rsidR="0058708B" w:rsidRPr="003A4219" w:rsidRDefault="0058708B" w:rsidP="0058708B">
            <w:pPr>
              <w:pStyle w:val="TableParagraph"/>
              <w:tabs>
                <w:tab w:val="left" w:pos="777"/>
                <w:tab w:val="left" w:pos="778"/>
              </w:tabs>
              <w:spacing w:before="7" w:line="256" w:lineRule="auto"/>
              <w:ind w:right="333"/>
              <w:rPr>
                <w:rFonts w:ascii="Calibri" w:hAnsi="Calibri" w:cs="Calibri"/>
              </w:rPr>
            </w:pPr>
          </w:p>
          <w:p w14:paraId="49D143B8" w14:textId="77777777" w:rsidR="0058708B" w:rsidRPr="003A4219" w:rsidRDefault="0058708B" w:rsidP="0058708B">
            <w:pPr>
              <w:pStyle w:val="TableParagraph"/>
              <w:numPr>
                <w:ilvl w:val="0"/>
                <w:numId w:val="26"/>
              </w:numPr>
              <w:tabs>
                <w:tab w:val="left" w:pos="777"/>
                <w:tab w:val="left" w:pos="778"/>
              </w:tabs>
              <w:spacing w:before="7" w:line="256" w:lineRule="auto"/>
              <w:ind w:right="333"/>
              <w:rPr>
                <w:rFonts w:ascii="Calibri" w:hAnsi="Calibri" w:cs="Calibri"/>
              </w:rPr>
            </w:pPr>
            <w:r w:rsidRPr="003A4219">
              <w:rPr>
                <w:rFonts w:ascii="Calibri" w:hAnsi="Calibri" w:cs="Calibri"/>
              </w:rPr>
              <w:t xml:space="preserve">Ensure </w:t>
            </w:r>
            <w:r>
              <w:rPr>
                <w:rFonts w:ascii="Calibri" w:hAnsi="Calibri" w:cs="Calibri"/>
              </w:rPr>
              <w:t>assigned tasks are</w:t>
            </w:r>
            <w:r w:rsidRPr="003A4219">
              <w:rPr>
                <w:rFonts w:ascii="Calibri" w:hAnsi="Calibri" w:cs="Calibri"/>
              </w:rPr>
              <w:t xml:space="preserve"> delivered in a thorough, accurate, and timely manner that achieves expected and required outcomes.</w:t>
            </w:r>
          </w:p>
          <w:p w14:paraId="7C1FD3DD" w14:textId="77777777" w:rsidR="0058708B" w:rsidRPr="003A4219" w:rsidRDefault="0058708B" w:rsidP="0058708B">
            <w:pPr>
              <w:pStyle w:val="ListParagraph"/>
              <w:rPr>
                <w:rFonts w:ascii="Calibri" w:hAnsi="Calibri" w:cs="Calibri"/>
                <w:sz w:val="22"/>
                <w:szCs w:val="22"/>
                <w:lang w:val="en-US"/>
              </w:rPr>
            </w:pPr>
          </w:p>
          <w:p w14:paraId="2CE223A9" w14:textId="38D1D6D5" w:rsidR="0058708B" w:rsidRPr="00D52F8A" w:rsidRDefault="0058708B" w:rsidP="00D52F8A">
            <w:pPr>
              <w:pStyle w:val="ListParagraph"/>
              <w:numPr>
                <w:ilvl w:val="0"/>
                <w:numId w:val="26"/>
              </w:numPr>
              <w:jc w:val="both"/>
              <w:rPr>
                <w:rFonts w:asciiTheme="majorHAnsi" w:hAnsiTheme="majorHAnsi" w:cstheme="majorHAnsi"/>
                <w:color w:val="auto"/>
                <w:szCs w:val="22"/>
                <w:lang w:val="en-US"/>
              </w:rPr>
            </w:pPr>
            <w:r w:rsidRPr="00D52F8A">
              <w:rPr>
                <w:rFonts w:ascii="Calibri" w:hAnsi="Calibri" w:cs="Calibri"/>
                <w:color w:val="auto"/>
                <w:sz w:val="22"/>
                <w:szCs w:val="22"/>
                <w:lang w:val="en-US"/>
              </w:rPr>
              <w:t>Ensure check-in check-out source code in GIT repository, and manage the branching</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37BCCF" w14:textId="77777777" w:rsidR="0058708B" w:rsidRPr="00BB32B2" w:rsidRDefault="0058708B" w:rsidP="0058708B">
            <w:pPr>
              <w:pStyle w:val="ListParagraph"/>
              <w:numPr>
                <w:ilvl w:val="0"/>
                <w:numId w:val="26"/>
              </w:numPr>
              <w:rPr>
                <w:rFonts w:ascii="Calibri" w:hAnsi="Calibri" w:cs="Calibri"/>
                <w:color w:val="auto"/>
                <w:sz w:val="22"/>
                <w:szCs w:val="22"/>
                <w:lang w:val="en-US"/>
              </w:rPr>
            </w:pPr>
            <w:r w:rsidRPr="00BB32B2">
              <w:rPr>
                <w:rFonts w:ascii="Calibri" w:hAnsi="Calibri" w:cs="Calibri"/>
                <w:color w:val="auto"/>
                <w:sz w:val="22"/>
                <w:szCs w:val="22"/>
                <w:lang w:val="en-US"/>
              </w:rPr>
              <w:t>Delivery On Scope (</w:t>
            </w:r>
            <w:r>
              <w:rPr>
                <w:rFonts w:ascii="Calibri" w:hAnsi="Calibri" w:cs="Calibri"/>
                <w:color w:val="auto"/>
                <w:sz w:val="22"/>
                <w:szCs w:val="22"/>
                <w:lang w:val="en-US"/>
              </w:rPr>
              <w:t>90% of Total Planned Projects) as assigned</w:t>
            </w:r>
          </w:p>
          <w:p w14:paraId="595331A1" w14:textId="77777777" w:rsidR="0058708B" w:rsidRDefault="0058708B" w:rsidP="0058708B">
            <w:pPr>
              <w:rPr>
                <w:rFonts w:ascii="Calibri" w:hAnsi="Calibri" w:cs="Calibri"/>
                <w:color w:val="auto"/>
                <w:sz w:val="22"/>
                <w:szCs w:val="22"/>
                <w:lang w:val="en-US"/>
              </w:rPr>
            </w:pPr>
          </w:p>
          <w:p w14:paraId="67A3E4EC" w14:textId="77777777" w:rsidR="0058708B" w:rsidRPr="00BB32B2" w:rsidRDefault="0058708B" w:rsidP="0058708B">
            <w:pPr>
              <w:pStyle w:val="ListParagraph"/>
              <w:numPr>
                <w:ilvl w:val="0"/>
                <w:numId w:val="26"/>
              </w:numPr>
              <w:rPr>
                <w:rFonts w:ascii="Calibri" w:hAnsi="Calibri" w:cs="Calibri"/>
                <w:color w:val="auto"/>
                <w:sz w:val="22"/>
                <w:szCs w:val="22"/>
                <w:lang w:val="en-US"/>
              </w:rPr>
            </w:pPr>
            <w:r w:rsidRPr="00BB5685">
              <w:rPr>
                <w:rFonts w:ascii="Calibri" w:hAnsi="Calibri" w:cs="Calibri"/>
                <w:color w:val="auto"/>
                <w:sz w:val="22"/>
                <w:szCs w:val="22"/>
                <w:lang w:val="en-US"/>
              </w:rPr>
              <w:t>Delivery On Time</w:t>
            </w:r>
            <w:r>
              <w:rPr>
                <w:rFonts w:ascii="Calibri" w:hAnsi="Calibri" w:cs="Calibri"/>
                <w:color w:val="auto"/>
                <w:sz w:val="22"/>
                <w:szCs w:val="22"/>
                <w:lang w:val="en-US"/>
              </w:rPr>
              <w:t xml:space="preserve"> </w:t>
            </w:r>
            <w:r w:rsidRPr="00BB32B2">
              <w:rPr>
                <w:rFonts w:ascii="Calibri" w:hAnsi="Calibri" w:cs="Calibri"/>
                <w:color w:val="auto"/>
                <w:sz w:val="22"/>
                <w:szCs w:val="22"/>
                <w:lang w:val="en-US"/>
              </w:rPr>
              <w:t>(</w:t>
            </w:r>
            <w:r>
              <w:rPr>
                <w:rFonts w:ascii="Calibri" w:hAnsi="Calibri" w:cs="Calibri"/>
                <w:color w:val="auto"/>
                <w:sz w:val="22"/>
                <w:szCs w:val="22"/>
                <w:lang w:val="en-US"/>
              </w:rPr>
              <w:t>90% of Total Planned Projects) as assigned</w:t>
            </w:r>
          </w:p>
          <w:p w14:paraId="1592201B" w14:textId="77777777" w:rsidR="0058708B" w:rsidRPr="00BB32B2" w:rsidRDefault="0058708B" w:rsidP="0058708B">
            <w:pPr>
              <w:ind w:left="360"/>
              <w:rPr>
                <w:rFonts w:ascii="Calibri" w:hAnsi="Calibri" w:cs="Calibri"/>
                <w:color w:val="auto"/>
                <w:sz w:val="22"/>
                <w:szCs w:val="22"/>
                <w:lang w:val="en-US"/>
              </w:rPr>
            </w:pPr>
          </w:p>
          <w:p w14:paraId="21E674A4" w14:textId="77777777" w:rsidR="0058708B" w:rsidRPr="00BB5685"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Provide Release Note for Planned Deployment detailing process of clean implementation of code, services, SQL where applicable with rollback plan, Diagnostic of delivery to ITO for smooth handover and transition..</w:t>
            </w:r>
          </w:p>
          <w:p w14:paraId="21158056" w14:textId="77777777" w:rsidR="0058708B" w:rsidRPr="001B1354" w:rsidRDefault="0058708B" w:rsidP="0058708B">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50E92507" w14:textId="77777777" w:rsidR="0058708B" w:rsidRPr="003A4219" w:rsidRDefault="0058708B" w:rsidP="0058708B">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Follow </w:t>
            </w:r>
            <w:r w:rsidRPr="003A4219">
              <w:rPr>
                <w:rFonts w:ascii="Calibri" w:hAnsi="Calibri" w:cs="Calibri"/>
                <w:color w:val="auto"/>
                <w:sz w:val="22"/>
              </w:rPr>
              <w:t>source</w:t>
            </w:r>
            <w:r w:rsidRPr="003A4219">
              <w:rPr>
                <w:rFonts w:ascii="Calibri" w:hAnsi="Calibri" w:cs="Calibri"/>
                <w:color w:val="auto"/>
                <w:spacing w:val="-12"/>
                <w:sz w:val="22"/>
              </w:rPr>
              <w:t xml:space="preserve"> </w:t>
            </w:r>
            <w:r w:rsidRPr="003A4219">
              <w:rPr>
                <w:rFonts w:ascii="Calibri" w:hAnsi="Calibri" w:cs="Calibri"/>
                <w:color w:val="auto"/>
                <w:sz w:val="22"/>
              </w:rPr>
              <w:t>code</w:t>
            </w:r>
            <w:r w:rsidRPr="003A4219">
              <w:rPr>
                <w:rFonts w:ascii="Calibri" w:hAnsi="Calibri" w:cs="Calibri"/>
                <w:color w:val="auto"/>
                <w:spacing w:val="-16"/>
                <w:sz w:val="22"/>
              </w:rPr>
              <w:t xml:space="preserve"> </w:t>
            </w:r>
            <w:r w:rsidRPr="003A4219">
              <w:rPr>
                <w:rFonts w:ascii="Calibri" w:hAnsi="Calibri" w:cs="Calibri"/>
                <w:color w:val="auto"/>
                <w:sz w:val="22"/>
              </w:rPr>
              <w:t>version</w:t>
            </w:r>
            <w:r w:rsidRPr="003A4219">
              <w:rPr>
                <w:rFonts w:ascii="Calibri" w:hAnsi="Calibri" w:cs="Calibri"/>
                <w:color w:val="auto"/>
                <w:spacing w:val="-17"/>
                <w:sz w:val="22"/>
              </w:rPr>
              <w:t xml:space="preserve"> </w:t>
            </w:r>
            <w:r w:rsidRPr="003A4219">
              <w:rPr>
                <w:rFonts w:ascii="Calibri" w:hAnsi="Calibri" w:cs="Calibri"/>
                <w:color w:val="auto"/>
                <w:sz w:val="22"/>
              </w:rPr>
              <w:t>control</w:t>
            </w:r>
            <w:r>
              <w:rPr>
                <w:rFonts w:ascii="Calibri" w:hAnsi="Calibri" w:cs="Calibri"/>
                <w:color w:val="auto"/>
                <w:sz w:val="22"/>
              </w:rPr>
              <w:t xml:space="preserve"> standards(Branching, Code Ethics, Golden rules defined)</w:t>
            </w:r>
            <w:r w:rsidRPr="003A4219">
              <w:rPr>
                <w:rFonts w:ascii="Calibri" w:hAnsi="Calibri" w:cs="Calibri"/>
                <w:color w:val="auto"/>
                <w:sz w:val="22"/>
              </w:rPr>
              <w:t>.</w:t>
            </w:r>
          </w:p>
          <w:p w14:paraId="1B3E69D1" w14:textId="77777777" w:rsidR="0058708B" w:rsidRDefault="0058708B" w:rsidP="0058708B">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446E3C76" w14:textId="77777777" w:rsidR="0058708B" w:rsidRPr="00BB32B2" w:rsidRDefault="0058708B" w:rsidP="0058708B">
            <w:pPr>
              <w:pStyle w:val="ListParagraph"/>
              <w:numPr>
                <w:ilvl w:val="0"/>
                <w:numId w:val="26"/>
              </w:numPr>
              <w:jc w:val="both"/>
              <w:rPr>
                <w:rFonts w:asciiTheme="majorHAnsi" w:hAnsiTheme="majorHAnsi" w:cstheme="majorHAnsi"/>
                <w:color w:val="auto"/>
                <w:szCs w:val="22"/>
                <w:lang w:val="en-US"/>
              </w:rPr>
            </w:pPr>
            <w:r w:rsidRPr="00BB32B2">
              <w:rPr>
                <w:rFonts w:ascii="Calibri" w:hAnsi="Calibri" w:cs="Calibri"/>
                <w:color w:val="auto"/>
                <w:sz w:val="22"/>
              </w:rPr>
              <w:t xml:space="preserve">Document, </w:t>
            </w:r>
            <w:proofErr w:type="spellStart"/>
            <w:r w:rsidRPr="00BB32B2">
              <w:rPr>
                <w:rFonts w:ascii="Calibri" w:hAnsi="Calibri" w:cs="Calibri"/>
                <w:color w:val="auto"/>
                <w:sz w:val="22"/>
              </w:rPr>
              <w:t>Develop</w:t>
            </w:r>
            <w:proofErr w:type="spellEnd"/>
            <w:r w:rsidRPr="00BB32B2">
              <w:rPr>
                <w:rFonts w:ascii="Calibri" w:hAnsi="Calibri" w:cs="Calibri"/>
                <w:color w:val="auto"/>
                <w:sz w:val="22"/>
              </w:rPr>
              <w:t xml:space="preserve"> and </w:t>
            </w:r>
            <w:proofErr w:type="spellStart"/>
            <w:r w:rsidRPr="00BB32B2">
              <w:rPr>
                <w:rFonts w:ascii="Calibri" w:hAnsi="Calibri" w:cs="Calibri"/>
                <w:color w:val="auto"/>
                <w:sz w:val="22"/>
              </w:rPr>
              <w:t>maintain</w:t>
            </w:r>
            <w:proofErr w:type="spellEnd"/>
            <w:r w:rsidRPr="00BB32B2">
              <w:rPr>
                <w:rFonts w:ascii="Calibri" w:hAnsi="Calibri" w:cs="Calibri"/>
                <w:color w:val="auto"/>
                <w:sz w:val="22"/>
              </w:rPr>
              <w:t xml:space="preserve"> applications, interfaces and batch services </w:t>
            </w:r>
            <w:proofErr w:type="spellStart"/>
            <w:r w:rsidRPr="00BB32B2">
              <w:rPr>
                <w:rFonts w:ascii="Calibri" w:hAnsi="Calibri" w:cs="Calibri"/>
                <w:color w:val="auto"/>
                <w:sz w:val="22"/>
              </w:rPr>
              <w:t>according</w:t>
            </w:r>
            <w:proofErr w:type="spellEnd"/>
            <w:r w:rsidRPr="00BB32B2">
              <w:rPr>
                <w:rFonts w:ascii="Calibri" w:hAnsi="Calibri" w:cs="Calibri"/>
                <w:color w:val="auto"/>
                <w:sz w:val="22"/>
              </w:rPr>
              <w:t xml:space="preserve"> to the </w:t>
            </w:r>
            <w:proofErr w:type="spellStart"/>
            <w:r w:rsidRPr="00BB32B2">
              <w:rPr>
                <w:rFonts w:ascii="Calibri" w:hAnsi="Calibri" w:cs="Calibri"/>
                <w:color w:val="auto"/>
                <w:sz w:val="22"/>
              </w:rPr>
              <w:t>coding</w:t>
            </w:r>
            <w:proofErr w:type="spellEnd"/>
            <w:r w:rsidRPr="00BB32B2">
              <w:rPr>
                <w:rFonts w:ascii="Calibri" w:hAnsi="Calibri" w:cs="Calibri"/>
                <w:color w:val="auto"/>
                <w:sz w:val="22"/>
              </w:rPr>
              <w:t xml:space="preserve"> standard</w:t>
            </w:r>
            <w:r w:rsidRPr="00BB32B2">
              <w:rPr>
                <w:rFonts w:ascii="Calibri" w:hAnsi="Calibri" w:cs="Calibri"/>
                <w:color w:val="auto"/>
                <w:spacing w:val="-17"/>
                <w:sz w:val="22"/>
              </w:rPr>
              <w:t xml:space="preserve"> </w:t>
            </w:r>
            <w:r w:rsidRPr="00BB32B2">
              <w:rPr>
                <w:rFonts w:ascii="Calibri" w:hAnsi="Calibri" w:cs="Calibri"/>
                <w:color w:val="auto"/>
                <w:sz w:val="22"/>
              </w:rPr>
              <w:t>and</w:t>
            </w:r>
            <w:r w:rsidRPr="00BB32B2">
              <w:rPr>
                <w:rFonts w:ascii="Calibri" w:hAnsi="Calibri" w:cs="Calibri"/>
                <w:color w:val="auto"/>
                <w:spacing w:val="-17"/>
                <w:sz w:val="22"/>
              </w:rPr>
              <w:t xml:space="preserve"> </w:t>
            </w:r>
            <w:proofErr w:type="spellStart"/>
            <w:r w:rsidRPr="00BB32B2">
              <w:rPr>
                <w:rFonts w:ascii="Calibri" w:hAnsi="Calibri" w:cs="Calibri"/>
                <w:color w:val="auto"/>
                <w:sz w:val="22"/>
              </w:rPr>
              <w:t>pre-defined</w:t>
            </w:r>
            <w:proofErr w:type="spellEnd"/>
            <w:r w:rsidRPr="00BB32B2">
              <w:rPr>
                <w:rFonts w:ascii="Calibri" w:hAnsi="Calibri" w:cs="Calibri"/>
                <w:color w:val="auto"/>
                <w:spacing w:val="-16"/>
                <w:sz w:val="22"/>
              </w:rPr>
              <w:t xml:space="preserve"> </w:t>
            </w:r>
            <w:r w:rsidRPr="00BB32B2">
              <w:rPr>
                <w:rFonts w:ascii="Calibri" w:hAnsi="Calibri" w:cs="Calibri"/>
                <w:color w:val="auto"/>
                <w:sz w:val="22"/>
              </w:rPr>
              <w:t>architecture</w:t>
            </w:r>
            <w:r w:rsidRPr="00BB32B2">
              <w:rPr>
                <w:rFonts w:ascii="Calibri" w:hAnsi="Calibri" w:cs="Calibri"/>
                <w:color w:val="auto"/>
                <w:spacing w:val="-17"/>
                <w:sz w:val="22"/>
              </w:rPr>
              <w:t xml:space="preserve"> </w:t>
            </w:r>
            <w:r w:rsidRPr="00BB32B2">
              <w:rPr>
                <w:rFonts w:ascii="Calibri" w:hAnsi="Calibri" w:cs="Calibri"/>
                <w:color w:val="auto"/>
                <w:sz w:val="22"/>
              </w:rPr>
              <w:t>/</w:t>
            </w:r>
            <w:r w:rsidRPr="00BB32B2">
              <w:rPr>
                <w:rFonts w:ascii="Calibri" w:hAnsi="Calibri" w:cs="Calibri"/>
                <w:color w:val="auto"/>
                <w:spacing w:val="-16"/>
                <w:sz w:val="22"/>
              </w:rPr>
              <w:t xml:space="preserve"> </w:t>
            </w:r>
            <w:r w:rsidRPr="00BB32B2">
              <w:rPr>
                <w:rFonts w:ascii="Calibri" w:hAnsi="Calibri" w:cs="Calibri"/>
                <w:color w:val="auto"/>
                <w:sz w:val="22"/>
              </w:rPr>
              <w:t>design.</w:t>
            </w:r>
          </w:p>
          <w:p w14:paraId="7A7EDAF0" w14:textId="3ED301A8" w:rsidR="0058708B" w:rsidRPr="003A4219" w:rsidRDefault="0058708B" w:rsidP="0058708B">
            <w:pPr>
              <w:jc w:val="both"/>
              <w:rPr>
                <w:rFonts w:asciiTheme="majorHAnsi" w:hAnsiTheme="majorHAnsi" w:cstheme="majorHAnsi"/>
                <w:color w:val="auto"/>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FA23381" w14:textId="541243EC"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9EC1B1" w14:textId="5BC49265" w:rsidR="0058708B" w:rsidRPr="003A4219" w:rsidRDefault="0058708B" w:rsidP="0058708B">
            <w:pPr>
              <w:ind w:left="26"/>
              <w:jc w:val="center"/>
              <w:rPr>
                <w:rFonts w:asciiTheme="majorHAnsi" w:hAnsiTheme="majorHAnsi" w:cstheme="majorHAnsi"/>
                <w:color w:val="auto"/>
                <w:szCs w:val="22"/>
                <w:lang w:val="en-US"/>
              </w:rPr>
            </w:pPr>
            <w:r>
              <w:rPr>
                <w:rFonts w:ascii="Calibri" w:hAnsi="Calibri" w:cs="Calibri"/>
                <w:color w:val="auto"/>
                <w:sz w:val="22"/>
                <w:szCs w:val="22"/>
                <w:lang w:val="en-US"/>
              </w:rPr>
              <w:t>30%</w:t>
            </w:r>
          </w:p>
        </w:tc>
      </w:tr>
      <w:tr w:rsidR="0058708B" w:rsidRPr="003A4219" w14:paraId="5FE87505"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BE82995" w14:textId="371F1DB7" w:rsidR="0058708B" w:rsidRPr="003A4219" w:rsidRDefault="0058708B" w:rsidP="0058708B">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2</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FC3D6D0" w14:textId="77777777" w:rsidR="0058708B" w:rsidRDefault="0058708B" w:rsidP="0058708B">
            <w:pPr>
              <w:rPr>
                <w:rFonts w:ascii="Calibri" w:hAnsi="Calibri" w:cs="Calibri"/>
                <w:b/>
                <w:bCs/>
                <w:color w:val="auto"/>
                <w:sz w:val="22"/>
                <w:szCs w:val="22"/>
                <w:lang w:val="en-US"/>
              </w:rPr>
            </w:pPr>
            <w:r>
              <w:rPr>
                <w:rFonts w:ascii="Calibri" w:hAnsi="Calibri" w:cs="Calibri"/>
                <w:b/>
                <w:bCs/>
                <w:color w:val="auto"/>
                <w:sz w:val="22"/>
                <w:szCs w:val="22"/>
                <w:lang w:val="en-US"/>
              </w:rPr>
              <w:t>Professional / Technical Knowledge and Skills</w:t>
            </w:r>
          </w:p>
          <w:p w14:paraId="5714C187" w14:textId="77777777" w:rsidR="0058708B" w:rsidRDefault="0058708B" w:rsidP="0058708B">
            <w:pPr>
              <w:rPr>
                <w:rFonts w:ascii="Calibri" w:hAnsi="Calibri" w:cs="Calibri"/>
                <w:color w:val="auto"/>
                <w:sz w:val="22"/>
                <w:szCs w:val="22"/>
                <w:lang w:val="en-US"/>
              </w:rPr>
            </w:pPr>
          </w:p>
          <w:p w14:paraId="52513B52"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Display positive, cooperative attitude and willingness to share knowledge with others, team work, simple and effective communication.</w:t>
            </w:r>
          </w:p>
          <w:p w14:paraId="115DAC7B" w14:textId="77777777" w:rsidR="0058708B" w:rsidRDefault="0058708B" w:rsidP="0058708B">
            <w:pPr>
              <w:pStyle w:val="ListParagraph"/>
              <w:rPr>
                <w:rFonts w:ascii="Calibri" w:hAnsi="Calibri" w:cs="Calibri"/>
                <w:color w:val="auto"/>
                <w:sz w:val="22"/>
                <w:szCs w:val="22"/>
                <w:lang w:val="en-US"/>
              </w:rPr>
            </w:pPr>
          </w:p>
          <w:p w14:paraId="51AEAF8B"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lastRenderedPageBreak/>
              <w:t>Effectively adapts to change with new ideas, process even in the most difficult job situations.</w:t>
            </w:r>
          </w:p>
          <w:p w14:paraId="35913E90" w14:textId="77777777" w:rsidR="0058708B" w:rsidRDefault="0058708B" w:rsidP="0058708B">
            <w:pPr>
              <w:pStyle w:val="ListParagraph"/>
              <w:rPr>
                <w:rFonts w:ascii="Calibri" w:hAnsi="Calibri" w:cs="Calibri"/>
                <w:color w:val="auto"/>
                <w:sz w:val="22"/>
                <w:szCs w:val="22"/>
                <w:lang w:val="en-US"/>
              </w:rPr>
            </w:pPr>
          </w:p>
          <w:p w14:paraId="2019F6B4"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Work closely with Technical Leads on the platform designs.</w:t>
            </w:r>
          </w:p>
          <w:p w14:paraId="348FF273" w14:textId="672B248A" w:rsidR="0058708B" w:rsidRPr="00DA774D" w:rsidRDefault="0058708B" w:rsidP="0058708B">
            <w:pPr>
              <w:rPr>
                <w:rFonts w:ascii="Calibri" w:hAnsi="Calibri" w:cs="Calibri"/>
                <w:color w:val="auto"/>
                <w:sz w:val="22"/>
                <w:szCs w:val="22"/>
                <w:lang w:val="en-US"/>
              </w:rPr>
            </w:pP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F1A0972" w14:textId="77777777" w:rsidR="0058708B" w:rsidRPr="00944AE4" w:rsidRDefault="0058708B" w:rsidP="0058708B">
            <w:pPr>
              <w:pStyle w:val="ListParagraph"/>
              <w:numPr>
                <w:ilvl w:val="0"/>
                <w:numId w:val="26"/>
              </w:numPr>
              <w:jc w:val="both"/>
              <w:rPr>
                <w:rFonts w:asciiTheme="majorHAnsi" w:hAnsiTheme="majorHAnsi" w:cstheme="majorHAnsi"/>
                <w:color w:val="auto"/>
                <w:szCs w:val="22"/>
                <w:lang w:val="en-US"/>
              </w:rPr>
            </w:pPr>
            <w:r w:rsidRPr="00944AE4">
              <w:rPr>
                <w:rFonts w:ascii="Calibri" w:hAnsi="Calibri" w:cs="Calibri"/>
                <w:color w:val="auto"/>
                <w:sz w:val="22"/>
                <w:szCs w:val="22"/>
                <w:lang w:val="en-US"/>
              </w:rPr>
              <w:lastRenderedPageBreak/>
              <w:t>100% Participation in Technical Workshops organized by TPL and Senior Managers</w:t>
            </w:r>
          </w:p>
          <w:p w14:paraId="44E91AC7" w14:textId="77777777" w:rsidR="0058708B" w:rsidRDefault="0058708B" w:rsidP="0058708B">
            <w:pPr>
              <w:pStyle w:val="ListParagraph"/>
              <w:numPr>
                <w:ilvl w:val="0"/>
                <w:numId w:val="26"/>
              </w:numPr>
              <w:jc w:val="both"/>
              <w:rPr>
                <w:rFonts w:ascii="Calibri" w:hAnsi="Calibri" w:cs="Calibri"/>
                <w:color w:val="auto"/>
                <w:sz w:val="22"/>
                <w:szCs w:val="22"/>
                <w:lang w:val="en-US"/>
              </w:rPr>
            </w:pPr>
            <w:r w:rsidRPr="00944AE4">
              <w:rPr>
                <w:rFonts w:ascii="Calibri" w:hAnsi="Calibri" w:cs="Calibri"/>
                <w:color w:val="auto"/>
                <w:sz w:val="22"/>
                <w:szCs w:val="22"/>
                <w:lang w:val="en-US"/>
              </w:rPr>
              <w:t>Follow Organization Best practices for coding aligned with Platform Development framework, structures, agreed naming convention, adding comment, and writing technical document in Jira and Confluence.</w:t>
            </w:r>
          </w:p>
          <w:p w14:paraId="3DB51F42" w14:textId="77777777" w:rsidR="0058708B" w:rsidRDefault="0058708B" w:rsidP="0058708B">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 xml:space="preserve">Contribution to Confluence on Domain knowledge acquired during fixes,  </w:t>
            </w:r>
            <w:r>
              <w:rPr>
                <w:rFonts w:ascii="Calibri" w:hAnsi="Calibri" w:cs="Calibri"/>
                <w:color w:val="auto"/>
                <w:sz w:val="22"/>
                <w:szCs w:val="22"/>
                <w:lang w:val="en-US"/>
              </w:rPr>
              <w:lastRenderedPageBreak/>
              <w:t>enhancements and training in consultation with TPL or Senior Managers to share with other functional units</w:t>
            </w:r>
          </w:p>
          <w:p w14:paraId="687CEE15"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Meeting Minutes of all discussions to confirm scope of requirements</w:t>
            </w:r>
          </w:p>
          <w:p w14:paraId="1154FDE5" w14:textId="26B6FED2" w:rsidR="0058708B" w:rsidRPr="0058708B" w:rsidRDefault="0058708B" w:rsidP="0058708B">
            <w:pPr>
              <w:pStyle w:val="ListParagraph"/>
              <w:numPr>
                <w:ilvl w:val="0"/>
                <w:numId w:val="26"/>
              </w:numPr>
              <w:jc w:val="both"/>
              <w:rPr>
                <w:rFonts w:asciiTheme="majorHAnsi" w:hAnsiTheme="majorHAnsi" w:cstheme="majorHAnsi"/>
                <w:color w:val="auto"/>
                <w:szCs w:val="22"/>
                <w:lang w:val="en-US"/>
              </w:rPr>
            </w:pPr>
            <w:r w:rsidRPr="0058708B">
              <w:rPr>
                <w:rFonts w:ascii="Calibri" w:hAnsi="Calibri" w:cs="Calibri"/>
                <w:color w:val="auto"/>
                <w:sz w:val="22"/>
                <w:szCs w:val="22"/>
                <w:lang w:val="en-US"/>
              </w:rPr>
              <w:t>JIRA Timesheet log on time without supervision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49D050C" w14:textId="29C0154F"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lastRenderedPageBreak/>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D76272" w14:textId="48FE34FE"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30%</w:t>
            </w:r>
          </w:p>
        </w:tc>
      </w:tr>
      <w:tr w:rsidR="0058708B" w:rsidRPr="003A4219" w14:paraId="473BE618"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DE3733" w14:textId="50DFDBE2" w:rsidR="0058708B" w:rsidRPr="003A4219" w:rsidRDefault="0058708B" w:rsidP="0058708B">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3</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03460B" w14:textId="77777777" w:rsidR="0058708B" w:rsidRDefault="0058708B" w:rsidP="0058708B">
            <w:pPr>
              <w:ind w:left="58"/>
              <w:rPr>
                <w:rFonts w:ascii="Calibri" w:hAnsi="Calibri" w:cs="Calibri"/>
                <w:color w:val="auto"/>
                <w:sz w:val="22"/>
                <w:szCs w:val="22"/>
                <w:lang w:val="en-US"/>
              </w:rPr>
            </w:pPr>
            <w:r>
              <w:rPr>
                <w:rFonts w:ascii="Calibri" w:hAnsi="Calibri" w:cs="Calibri"/>
                <w:b/>
                <w:bCs/>
                <w:color w:val="auto"/>
                <w:sz w:val="22"/>
                <w:szCs w:val="22"/>
                <w:lang w:val="en-US"/>
              </w:rPr>
              <w:t>Quality and Support</w:t>
            </w:r>
          </w:p>
          <w:p w14:paraId="13A2DEC7" w14:textId="77777777" w:rsidR="0058708B"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Exhibit concern for the tickets raised by customer and business support; proactive to handle multiple responsibilities in an effective manner.</w:t>
            </w:r>
          </w:p>
          <w:p w14:paraId="6A493668" w14:textId="77777777" w:rsidR="0058708B" w:rsidRDefault="0058708B" w:rsidP="0058708B">
            <w:pPr>
              <w:rPr>
                <w:rFonts w:ascii="Calibri" w:hAnsi="Calibri" w:cs="Calibri"/>
                <w:color w:val="auto"/>
                <w:sz w:val="22"/>
                <w:szCs w:val="22"/>
                <w:lang w:val="en-US"/>
              </w:rPr>
            </w:pPr>
          </w:p>
          <w:p w14:paraId="2EF89F6E" w14:textId="32858D81" w:rsidR="0058708B" w:rsidRPr="00D52F8A" w:rsidRDefault="0058708B" w:rsidP="00D52F8A">
            <w:pPr>
              <w:pStyle w:val="ListParagraph"/>
              <w:numPr>
                <w:ilvl w:val="0"/>
                <w:numId w:val="26"/>
              </w:numPr>
              <w:rPr>
                <w:rFonts w:asciiTheme="majorHAnsi" w:hAnsiTheme="majorHAnsi" w:cstheme="majorHAnsi"/>
                <w:color w:val="auto"/>
                <w:szCs w:val="22"/>
                <w:lang w:val="en-US"/>
              </w:rPr>
            </w:pPr>
            <w:r w:rsidRPr="00D52F8A">
              <w:rPr>
                <w:rFonts w:ascii="Calibri" w:hAnsi="Calibri" w:cs="Calibri"/>
                <w:color w:val="auto"/>
                <w:sz w:val="22"/>
                <w:szCs w:val="22"/>
                <w:lang w:val="en-US"/>
              </w:rPr>
              <w:t>Ability to understand and resolve challenges considering all areas of impact rather than resolution via case by case basis.</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A21805" w14:textId="77777777" w:rsidR="0058708B" w:rsidRPr="00944AE4" w:rsidRDefault="0058708B" w:rsidP="0058708B">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Actively contribute to Reducing No of Tickets for Incident by 50% (Incidents Qualified as CTS Related)</w:t>
            </w:r>
          </w:p>
          <w:p w14:paraId="37807B3E" w14:textId="77777777" w:rsidR="0058708B" w:rsidRDefault="0058708B" w:rsidP="0058708B">
            <w:pPr>
              <w:jc w:val="both"/>
              <w:rPr>
                <w:rFonts w:ascii="Calibri" w:hAnsi="Calibri" w:cs="Calibri"/>
                <w:color w:val="auto"/>
                <w:sz w:val="22"/>
                <w:szCs w:val="22"/>
                <w:lang w:val="en-US"/>
              </w:rPr>
            </w:pPr>
          </w:p>
          <w:p w14:paraId="13091B33" w14:textId="60240105" w:rsidR="0058708B" w:rsidRPr="00DA774D" w:rsidRDefault="0058708B" w:rsidP="0058708B">
            <w:pPr>
              <w:jc w:val="both"/>
              <w:rPr>
                <w:rFonts w:ascii="Calibri" w:hAnsi="Calibri" w:cs="Calibri"/>
                <w:color w:val="auto"/>
                <w:sz w:val="22"/>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653E01" w14:textId="6CE302D6"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A089B55" w14:textId="5BF0C832"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10%</w:t>
            </w:r>
          </w:p>
        </w:tc>
      </w:tr>
      <w:tr w:rsidR="0058708B" w:rsidRPr="003A4219" w14:paraId="2B51B7FD"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F6F4DE" w14:textId="26468939" w:rsidR="0058708B" w:rsidRPr="003A4219" w:rsidRDefault="0058708B" w:rsidP="0058708B">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4</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B0B0713" w14:textId="77777777" w:rsidR="0058708B" w:rsidRDefault="0058708B" w:rsidP="0058708B">
            <w:pPr>
              <w:rPr>
                <w:rFonts w:ascii="Calibri" w:hAnsi="Calibri" w:cs="Calibri"/>
                <w:b/>
                <w:bCs/>
                <w:color w:val="auto"/>
                <w:sz w:val="22"/>
                <w:szCs w:val="22"/>
                <w:lang w:val="en-US"/>
              </w:rPr>
            </w:pPr>
            <w:r>
              <w:rPr>
                <w:rFonts w:ascii="Calibri" w:hAnsi="Calibri" w:cs="Calibri"/>
                <w:b/>
                <w:bCs/>
                <w:color w:val="auto"/>
                <w:sz w:val="22"/>
                <w:szCs w:val="22"/>
                <w:lang w:val="en-US"/>
              </w:rPr>
              <w:t>HR Rules and Policies</w:t>
            </w:r>
          </w:p>
          <w:p w14:paraId="201CD3CC" w14:textId="711B6D05" w:rsidR="0058708B" w:rsidRPr="003A4219" w:rsidRDefault="0058708B" w:rsidP="0058708B">
            <w:pPr>
              <w:ind w:left="109"/>
              <w:jc w:val="both"/>
              <w:rPr>
                <w:rFonts w:asciiTheme="majorHAnsi" w:hAnsiTheme="majorHAnsi" w:cstheme="majorHAnsi"/>
                <w:color w:val="auto"/>
                <w:szCs w:val="22"/>
                <w:lang w:val="en-US"/>
              </w:rPr>
            </w:pPr>
            <w:r>
              <w:rPr>
                <w:rFonts w:ascii="Calibri" w:hAnsi="Calibri" w:cs="Calibri"/>
                <w:color w:val="auto"/>
                <w:sz w:val="22"/>
                <w:szCs w:val="22"/>
                <w:lang w:val="en-US"/>
              </w:rPr>
              <w:t>Compliance to organization human resources rules and policies.</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432423E" w14:textId="77777777" w:rsidR="0058708B" w:rsidRDefault="0058708B" w:rsidP="0058708B">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Punctuality Weight Rates &lt; 5% (40%) - refer to the Clock-in/Clock-out Report</w:t>
            </w:r>
          </w:p>
          <w:p w14:paraId="57240DE1" w14:textId="77777777" w:rsidR="0058708B" w:rsidRDefault="0058708B" w:rsidP="0058708B">
            <w:pPr>
              <w:pStyle w:val="ListParagraph"/>
              <w:numPr>
                <w:ilvl w:val="0"/>
                <w:numId w:val="26"/>
              </w:numPr>
              <w:jc w:val="both"/>
              <w:rPr>
                <w:rFonts w:ascii="Calibri" w:hAnsi="Calibri" w:cs="Calibri"/>
                <w:color w:val="auto"/>
                <w:sz w:val="22"/>
                <w:szCs w:val="22"/>
                <w:lang w:val="en-US"/>
              </w:rPr>
            </w:pPr>
            <w:r>
              <w:rPr>
                <w:rFonts w:ascii="Calibri" w:hAnsi="Calibri" w:cs="Calibri"/>
                <w:color w:val="auto"/>
                <w:sz w:val="22"/>
                <w:szCs w:val="22"/>
                <w:lang w:val="en-US"/>
              </w:rPr>
              <w:t>Actively participate company’s events (30%)</w:t>
            </w:r>
          </w:p>
          <w:p w14:paraId="0CF60936" w14:textId="294D3060" w:rsidR="0058708B" w:rsidRPr="0058708B" w:rsidRDefault="0058708B" w:rsidP="0058708B">
            <w:pPr>
              <w:pStyle w:val="ListParagraph"/>
              <w:numPr>
                <w:ilvl w:val="0"/>
                <w:numId w:val="26"/>
              </w:numPr>
              <w:jc w:val="both"/>
              <w:rPr>
                <w:rFonts w:asciiTheme="majorHAnsi" w:hAnsiTheme="majorHAnsi" w:cstheme="majorHAnsi"/>
                <w:color w:val="auto"/>
                <w:szCs w:val="22"/>
                <w:lang w:val="en-US"/>
              </w:rPr>
            </w:pPr>
            <w:r w:rsidRPr="0058708B">
              <w:rPr>
                <w:rFonts w:ascii="Calibri" w:hAnsi="Calibri" w:cs="Calibri"/>
                <w:color w:val="auto"/>
                <w:sz w:val="22"/>
                <w:szCs w:val="22"/>
                <w:lang w:val="en-US"/>
              </w:rPr>
              <w:t>Zero warning letter / equivalent discipline actions (30%)</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5CC16C3" w14:textId="1F7B0CF3"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Immediate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920EE2" w14:textId="4EAC8ECF" w:rsidR="0058708B" w:rsidRPr="003A4219" w:rsidRDefault="0058708B" w:rsidP="0058708B">
            <w:pPr>
              <w:ind w:left="26"/>
              <w:jc w:val="center"/>
              <w:rPr>
                <w:rFonts w:asciiTheme="majorHAnsi" w:hAnsiTheme="majorHAnsi" w:cstheme="majorHAnsi"/>
                <w:color w:val="auto"/>
                <w:szCs w:val="22"/>
                <w:lang w:val="en-US"/>
              </w:rPr>
            </w:pPr>
            <w:r>
              <w:rPr>
                <w:rFonts w:asciiTheme="majorHAnsi" w:hAnsiTheme="majorHAnsi" w:cstheme="majorHAnsi"/>
                <w:color w:val="auto"/>
                <w:szCs w:val="22"/>
                <w:lang w:val="en-US"/>
              </w:rPr>
              <w:t>10%</w:t>
            </w:r>
          </w:p>
        </w:tc>
      </w:tr>
    </w:tbl>
    <w:tbl>
      <w:tblPr>
        <w:tblStyle w:val="TableGrid"/>
        <w:tblpPr w:leftFromText="141" w:rightFromText="141" w:vertAnchor="text" w:horzAnchor="page" w:tblpX="166" w:tblpY="221"/>
        <w:tblW w:w="11539" w:type="dxa"/>
        <w:tblLayout w:type="fixed"/>
        <w:tblCellMar>
          <w:top w:w="57" w:type="dxa"/>
          <w:left w:w="57" w:type="dxa"/>
          <w:bottom w:w="57" w:type="dxa"/>
          <w:right w:w="57" w:type="dxa"/>
        </w:tblCellMar>
        <w:tblLook w:val="04A0" w:firstRow="1" w:lastRow="0" w:firstColumn="1" w:lastColumn="0" w:noHBand="0" w:noVBand="1"/>
      </w:tblPr>
      <w:tblGrid>
        <w:gridCol w:w="483"/>
        <w:gridCol w:w="4110"/>
        <w:gridCol w:w="4253"/>
        <w:gridCol w:w="1276"/>
        <w:gridCol w:w="1417"/>
      </w:tblGrid>
      <w:tr w:rsidR="00591199" w:rsidRPr="003A4219" w14:paraId="09990787" w14:textId="77777777" w:rsidTr="00591199">
        <w:trPr>
          <w:trHeight w:val="295"/>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90C2E1D" w14:textId="77777777" w:rsidR="00591199" w:rsidRPr="003A4219" w:rsidRDefault="00591199" w:rsidP="00591199">
            <w:pPr>
              <w:ind w:left="-65"/>
              <w:jc w:val="center"/>
              <w:rPr>
                <w:rFonts w:asciiTheme="majorHAnsi" w:hAnsiTheme="majorHAnsi" w:cstheme="majorHAnsi"/>
                <w:b/>
                <w:color w:val="002060"/>
                <w:sz w:val="22"/>
                <w:szCs w:val="22"/>
                <w:lang w:val="en-US"/>
              </w:rPr>
            </w:pP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51FA21" w14:textId="77777777" w:rsidR="00591199" w:rsidRPr="003A4219" w:rsidRDefault="00591199" w:rsidP="00591199">
            <w:pPr>
              <w:ind w:left="-65"/>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Behavior related objective</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AF5BDE5" w14:textId="77777777" w:rsidR="00591199" w:rsidRPr="003A4219" w:rsidRDefault="00591199" w:rsidP="00591199">
            <w:pPr>
              <w:ind w:left="142"/>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Description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082E857" w14:textId="77777777" w:rsidR="00591199" w:rsidRPr="003A4219" w:rsidRDefault="00591199" w:rsidP="00591199">
            <w:pPr>
              <w:ind w:left="142"/>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Due Date</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9180588" w14:textId="77777777" w:rsidR="00591199" w:rsidRPr="003A4219" w:rsidRDefault="00591199" w:rsidP="00591199">
            <w:pPr>
              <w:ind w:left="142"/>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Target (%)</w:t>
            </w:r>
          </w:p>
        </w:tc>
      </w:tr>
      <w:tr w:rsidR="00591199" w:rsidRPr="003A4219" w14:paraId="3C5820BE" w14:textId="77777777" w:rsidTr="00591199">
        <w:trPr>
          <w:trHeight w:val="354"/>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C286B5" w14:textId="77777777" w:rsidR="00591199" w:rsidRPr="003A4219" w:rsidRDefault="00591199" w:rsidP="00591199">
            <w:pPr>
              <w:ind w:left="142"/>
              <w:jc w:val="center"/>
              <w:rPr>
                <w:rFonts w:asciiTheme="majorHAnsi" w:hAnsiTheme="majorHAnsi" w:cstheme="majorHAnsi"/>
                <w:b/>
                <w:color w:val="auto"/>
                <w:lang w:val="en-US"/>
              </w:rPr>
            </w:pPr>
            <w:r w:rsidRPr="003A4219">
              <w:rPr>
                <w:rFonts w:asciiTheme="majorHAnsi" w:hAnsiTheme="majorHAnsi" w:cstheme="majorHAnsi"/>
                <w:b/>
                <w:color w:val="auto"/>
                <w:lang w:val="en-US"/>
              </w:rPr>
              <w:t>5</w:t>
            </w: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B69E3B" w14:textId="5805AC97" w:rsidR="00591199" w:rsidRPr="003A4219" w:rsidRDefault="0058708B" w:rsidP="00591199">
            <w:pPr>
              <w:ind w:left="142"/>
              <w:jc w:val="both"/>
              <w:rPr>
                <w:rFonts w:asciiTheme="majorHAnsi" w:hAnsiTheme="majorHAnsi" w:cstheme="majorHAnsi"/>
                <w:color w:val="auto"/>
                <w:lang w:val="en-US"/>
              </w:rPr>
            </w:pPr>
            <w:r>
              <w:rPr>
                <w:rFonts w:asciiTheme="majorHAnsi" w:hAnsiTheme="majorHAnsi" w:cstheme="majorHAnsi"/>
                <w:color w:val="auto"/>
                <w:lang w:val="en-US"/>
              </w:rPr>
              <w:t>Innovation</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97CAC3C" w14:textId="23C2F523" w:rsidR="0058708B" w:rsidRDefault="0058708B" w:rsidP="0058708B">
            <w:pPr>
              <w:pStyle w:val="ListParagraph"/>
              <w:numPr>
                <w:ilvl w:val="0"/>
                <w:numId w:val="26"/>
              </w:numPr>
              <w:jc w:val="both"/>
              <w:rPr>
                <w:rFonts w:asciiTheme="majorHAnsi" w:hAnsiTheme="majorHAnsi" w:cstheme="majorHAnsi"/>
                <w:color w:val="auto"/>
                <w:lang w:val="en-US"/>
              </w:rPr>
            </w:pPr>
            <w:r>
              <w:rPr>
                <w:rFonts w:asciiTheme="majorHAnsi" w:hAnsiTheme="majorHAnsi" w:cstheme="majorHAnsi"/>
                <w:color w:val="auto"/>
                <w:lang w:val="en-US"/>
              </w:rPr>
              <w:t>C</w:t>
            </w:r>
            <w:r w:rsidRPr="0058708B">
              <w:rPr>
                <w:rFonts w:asciiTheme="majorHAnsi" w:hAnsiTheme="majorHAnsi" w:cstheme="majorHAnsi"/>
                <w:color w:val="auto"/>
                <w:lang w:val="en-US"/>
              </w:rPr>
              <w:t>ontinually shows innovative mindset, culture and out of the box thinking.</w:t>
            </w:r>
          </w:p>
          <w:p w14:paraId="07CC484C" w14:textId="77777777" w:rsidR="0058708B" w:rsidRDefault="0058708B" w:rsidP="0058708B">
            <w:pPr>
              <w:pStyle w:val="ListParagraph"/>
              <w:numPr>
                <w:ilvl w:val="0"/>
                <w:numId w:val="26"/>
              </w:numPr>
              <w:jc w:val="both"/>
              <w:rPr>
                <w:rFonts w:asciiTheme="majorHAnsi" w:hAnsiTheme="majorHAnsi" w:cstheme="majorHAnsi"/>
                <w:color w:val="auto"/>
                <w:lang w:val="en-US"/>
              </w:rPr>
            </w:pPr>
            <w:r w:rsidRPr="0058708B">
              <w:rPr>
                <w:rFonts w:asciiTheme="majorHAnsi" w:hAnsiTheme="majorHAnsi" w:cstheme="majorHAnsi"/>
                <w:color w:val="auto"/>
                <w:lang w:val="en-US"/>
              </w:rPr>
              <w:t>Acts to permanently improve processes, products, services and solutions for the benefits of all</w:t>
            </w:r>
          </w:p>
          <w:p w14:paraId="53E0F40E" w14:textId="0853571A" w:rsidR="00581901" w:rsidRPr="00581901" w:rsidRDefault="0058708B" w:rsidP="00581901">
            <w:pPr>
              <w:pStyle w:val="ListParagraph"/>
              <w:numPr>
                <w:ilvl w:val="0"/>
                <w:numId w:val="26"/>
              </w:numPr>
              <w:jc w:val="both"/>
              <w:rPr>
                <w:rFonts w:asciiTheme="majorHAnsi" w:hAnsiTheme="majorHAnsi" w:cstheme="majorHAnsi"/>
                <w:color w:val="auto"/>
                <w:lang w:val="en-US"/>
              </w:rPr>
            </w:pPr>
            <w:r>
              <w:rPr>
                <w:rFonts w:asciiTheme="majorHAnsi" w:hAnsiTheme="majorHAnsi" w:cstheme="majorHAnsi"/>
                <w:color w:val="auto"/>
                <w:lang w:val="en-US"/>
              </w:rPr>
              <w:t>Provide Creative resolution to assist Support with Incident Management</w:t>
            </w:r>
            <w:r w:rsidR="00864BEF">
              <w:rPr>
                <w:rFonts w:asciiTheme="majorHAnsi" w:hAnsiTheme="majorHAnsi" w:cstheme="majorHAnsi"/>
                <w:color w:val="auto"/>
                <w:lang w:val="en-US"/>
              </w:rPr>
              <w:t xml:space="preserve"> </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77FFA6E2" w14:textId="2BAD4919" w:rsidR="00591199" w:rsidRPr="003A4219" w:rsidRDefault="0058708B" w:rsidP="00591199">
            <w:pPr>
              <w:ind w:left="195"/>
              <w:jc w:val="center"/>
              <w:rPr>
                <w:rFonts w:asciiTheme="majorHAnsi" w:hAnsiTheme="majorHAnsi" w:cstheme="majorHAnsi"/>
                <w:b/>
                <w:color w:val="auto"/>
                <w:lang w:val="en-US"/>
              </w:rPr>
            </w:pPr>
            <w:r>
              <w:rPr>
                <w:rFonts w:asciiTheme="majorHAnsi" w:hAnsiTheme="majorHAnsi" w:cstheme="majorHAnsi"/>
                <w:b/>
                <w:color w:val="auto"/>
                <w:lang w:val="en-US"/>
              </w:rPr>
              <w:t>End of 2020</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vAlign w:val="center"/>
          </w:tcPr>
          <w:p w14:paraId="25B2183A" w14:textId="77777777" w:rsidR="00591199" w:rsidRPr="003A4219" w:rsidRDefault="00591199" w:rsidP="00591199">
            <w:pPr>
              <w:ind w:left="195"/>
              <w:jc w:val="center"/>
              <w:rPr>
                <w:rFonts w:asciiTheme="majorHAnsi" w:hAnsiTheme="majorHAnsi" w:cstheme="majorHAnsi"/>
                <w:b/>
                <w:color w:val="auto"/>
                <w:lang w:val="en-US"/>
              </w:rPr>
            </w:pPr>
            <w:r w:rsidRPr="003A4219">
              <w:rPr>
                <w:rFonts w:asciiTheme="majorHAnsi" w:hAnsiTheme="majorHAnsi" w:cstheme="majorHAnsi"/>
                <w:b/>
                <w:color w:val="auto"/>
                <w:lang w:val="en-US"/>
              </w:rPr>
              <w:t>20</w:t>
            </w:r>
          </w:p>
        </w:tc>
      </w:tr>
    </w:tbl>
    <w:p w14:paraId="1BECF14B"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p w14:paraId="6BF17CAC"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p w14:paraId="2A48B5B1"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p w14:paraId="426F0DA9" w14:textId="77777777" w:rsidR="006F0A2F" w:rsidRPr="003A4219" w:rsidRDefault="006F0A2F" w:rsidP="006F0A2F">
      <w:pPr>
        <w:pStyle w:val="Paragraphestandard"/>
        <w:spacing w:line="240" w:lineRule="auto"/>
        <w:rPr>
          <w:rFonts w:asciiTheme="majorHAnsi" w:hAnsiTheme="majorHAnsi" w:cstheme="majorHAnsi"/>
          <w:color w:val="00488E"/>
          <w:sz w:val="16"/>
          <w:szCs w:val="16"/>
          <w:lang w:val="en-US"/>
        </w:rPr>
      </w:pPr>
    </w:p>
    <w:tbl>
      <w:tblPr>
        <w:tblStyle w:val="TableGrid"/>
        <w:tblW w:w="10789" w:type="dxa"/>
        <w:jc w:val="center"/>
        <w:tblLayout w:type="fixed"/>
        <w:tblCellMar>
          <w:top w:w="57" w:type="dxa"/>
          <w:left w:w="57" w:type="dxa"/>
          <w:bottom w:w="57" w:type="dxa"/>
          <w:right w:w="57" w:type="dxa"/>
        </w:tblCellMar>
        <w:tblLook w:val="04A0" w:firstRow="1" w:lastRow="0" w:firstColumn="1" w:lastColumn="0" w:noHBand="0" w:noVBand="1"/>
      </w:tblPr>
      <w:tblGrid>
        <w:gridCol w:w="9054"/>
        <w:gridCol w:w="1735"/>
      </w:tblGrid>
      <w:tr w:rsidR="006F0A2F" w:rsidRPr="003A4219" w14:paraId="1B678C96" w14:textId="77777777" w:rsidTr="00DA0278">
        <w:trPr>
          <w:trHeight w:val="454"/>
          <w:jc w:val="center"/>
        </w:trPr>
        <w:tc>
          <w:tcPr>
            <w:tcW w:w="9054" w:type="dxa"/>
            <w:tcBorders>
              <w:top w:val="nil"/>
              <w:left w:val="single" w:sz="4" w:space="0" w:color="FFFFFF" w:themeColor="background1"/>
              <w:bottom w:val="nil"/>
              <w:right w:val="single" w:sz="2" w:space="0" w:color="A6A6A6" w:themeColor="background1" w:themeShade="A6"/>
            </w:tcBorders>
            <w:vAlign w:val="center"/>
          </w:tcPr>
          <w:p w14:paraId="396BD560" w14:textId="77777777" w:rsidR="006F0A2F" w:rsidRPr="003A4219" w:rsidRDefault="006F0A2F" w:rsidP="00DA0278">
            <w:pPr>
              <w:ind w:left="-99" w:right="137"/>
              <w:jc w:val="right"/>
              <w:rPr>
                <w:rFonts w:asciiTheme="majorHAnsi" w:hAnsiTheme="majorHAnsi" w:cstheme="majorHAnsi"/>
                <w:b/>
                <w:color w:val="002060"/>
                <w:szCs w:val="22"/>
                <w:lang w:val="en-US"/>
              </w:rPr>
            </w:pPr>
            <w:r w:rsidRPr="003A4219">
              <w:rPr>
                <w:rFonts w:asciiTheme="majorHAnsi" w:hAnsiTheme="majorHAnsi" w:cstheme="majorHAnsi"/>
                <w:b/>
                <w:color w:val="002060"/>
                <w:sz w:val="22"/>
                <w:szCs w:val="22"/>
                <w:lang w:val="en-US"/>
              </w:rPr>
              <w:t>Total =</w:t>
            </w:r>
            <w:r w:rsidRPr="003A4219">
              <w:rPr>
                <w:rFonts w:asciiTheme="majorHAnsi" w:hAnsiTheme="majorHAnsi" w:cstheme="majorHAnsi"/>
                <w:b/>
                <w:color w:val="002060"/>
                <w:szCs w:val="22"/>
                <w:lang w:val="en-US"/>
              </w:rPr>
              <w:t xml:space="preserve"> </w:t>
            </w:r>
          </w:p>
        </w:tc>
        <w:tc>
          <w:tcPr>
            <w:tcW w:w="17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E59A90" w14:textId="77777777" w:rsidR="006F0A2F" w:rsidRPr="003A4219" w:rsidRDefault="006F0A2F" w:rsidP="00DA0278">
            <w:pPr>
              <w:jc w:val="center"/>
              <w:rPr>
                <w:rFonts w:asciiTheme="majorHAnsi" w:hAnsiTheme="majorHAnsi" w:cstheme="majorHAnsi"/>
                <w:b/>
                <w:color w:val="auto"/>
                <w:szCs w:val="22"/>
                <w:lang w:val="en-US"/>
              </w:rPr>
            </w:pPr>
            <w:r w:rsidRPr="003A4219">
              <w:rPr>
                <w:rFonts w:asciiTheme="majorHAnsi" w:hAnsiTheme="majorHAnsi" w:cstheme="majorHAnsi"/>
                <w:b/>
                <w:szCs w:val="22"/>
                <w:lang w:val="en-US"/>
              </w:rPr>
              <w:t>100%</w:t>
            </w:r>
          </w:p>
        </w:tc>
      </w:tr>
    </w:tbl>
    <w:p w14:paraId="6E891D26" w14:textId="77777777" w:rsidR="00746C2F" w:rsidRPr="003A4219" w:rsidRDefault="00746C2F" w:rsidP="00282380">
      <w:pPr>
        <w:spacing w:line="240" w:lineRule="auto"/>
        <w:jc w:val="both"/>
        <w:rPr>
          <w:rFonts w:asciiTheme="majorHAnsi" w:hAnsiTheme="majorHAnsi" w:cstheme="majorHAnsi"/>
          <w:i/>
          <w:color w:val="00006B"/>
          <w:szCs w:val="16"/>
          <w:lang w:val="en-US"/>
        </w:rPr>
      </w:pPr>
    </w:p>
    <w:tbl>
      <w:tblPr>
        <w:tblStyle w:val="TableGrid"/>
        <w:tblW w:w="11042"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11042"/>
      </w:tblGrid>
      <w:tr w:rsidR="006F0A2F" w:rsidRPr="003A4219" w14:paraId="799C6C68" w14:textId="77777777" w:rsidTr="00591199">
        <w:trPr>
          <w:trHeight w:val="1697"/>
        </w:trPr>
        <w:tc>
          <w:tcPr>
            <w:tcW w:w="11042" w:type="dxa"/>
          </w:tcPr>
          <w:p w14:paraId="1D301FA9" w14:textId="77777777" w:rsidR="006F0A2F" w:rsidRPr="003A4219" w:rsidRDefault="00282380" w:rsidP="00DA0278">
            <w:pPr>
              <w:pStyle w:val="Paragraphestandard"/>
              <w:spacing w:line="240" w:lineRule="auto"/>
              <w:rPr>
                <w:rFonts w:asciiTheme="majorHAnsi" w:hAnsiTheme="majorHAnsi" w:cstheme="majorHAnsi"/>
                <w:color w:val="auto"/>
                <w:sz w:val="20"/>
                <w:szCs w:val="20"/>
                <w:lang w:val="en-US"/>
              </w:rPr>
            </w:pPr>
            <w:r w:rsidRPr="003A4219">
              <w:rPr>
                <w:rFonts w:asciiTheme="majorHAnsi" w:hAnsiTheme="majorHAnsi" w:cstheme="majorHAnsi"/>
                <w:b/>
                <w:smallCaps/>
                <w:color w:val="002060"/>
                <w:sz w:val="28"/>
                <w:lang w:val="en-US"/>
              </w:rPr>
              <w:t>General comments related to</w:t>
            </w:r>
            <w:r w:rsidR="00D35916" w:rsidRPr="003A4219">
              <w:rPr>
                <w:rFonts w:asciiTheme="majorHAnsi" w:hAnsiTheme="majorHAnsi" w:cstheme="majorHAnsi"/>
                <w:b/>
                <w:smallCaps/>
                <w:color w:val="002060"/>
                <w:sz w:val="28"/>
                <w:lang w:val="en-US"/>
              </w:rPr>
              <w:t xml:space="preserve"> 2020 </w:t>
            </w:r>
            <w:r w:rsidR="006F0A2F" w:rsidRPr="003A4219">
              <w:rPr>
                <w:rFonts w:asciiTheme="majorHAnsi" w:hAnsiTheme="majorHAnsi" w:cstheme="majorHAnsi"/>
                <w:b/>
                <w:smallCaps/>
                <w:color w:val="002060"/>
                <w:sz w:val="28"/>
                <w:lang w:val="en-US"/>
              </w:rPr>
              <w:t>objectives</w:t>
            </w:r>
            <w:r w:rsidR="00B8338E" w:rsidRPr="003A4219">
              <w:rPr>
                <w:rFonts w:asciiTheme="majorHAnsi" w:hAnsiTheme="majorHAnsi" w:cstheme="majorHAnsi"/>
                <w:b/>
                <w:smallCaps/>
                <w:color w:val="002060"/>
                <w:sz w:val="28"/>
                <w:lang w:val="en-US"/>
              </w:rPr>
              <w:t xml:space="preserve"> </w:t>
            </w:r>
          </w:p>
          <w:p w14:paraId="5A3B5CC0"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32622118" w14:textId="77777777" w:rsidR="006F0A2F" w:rsidRPr="003A4219" w:rsidRDefault="006F0A2F" w:rsidP="00DA0278">
            <w:pPr>
              <w:pStyle w:val="Paragraphestandard"/>
              <w:spacing w:line="240" w:lineRule="auto"/>
              <w:rPr>
                <w:rFonts w:asciiTheme="majorHAnsi" w:hAnsiTheme="majorHAnsi" w:cstheme="majorHAnsi"/>
                <w:color w:val="auto"/>
                <w:sz w:val="20"/>
                <w:szCs w:val="22"/>
                <w:lang w:val="en-US"/>
              </w:rPr>
            </w:pPr>
          </w:p>
        </w:tc>
      </w:tr>
    </w:tbl>
    <w:p w14:paraId="00F7D80F" w14:textId="77777777" w:rsidR="006F0A2F" w:rsidRPr="003A4219" w:rsidRDefault="001B5D40" w:rsidP="001B5D40">
      <w:pPr>
        <w:pStyle w:val="Paragraphestandard"/>
        <w:spacing w:line="240" w:lineRule="auto"/>
        <w:rPr>
          <w:rFonts w:asciiTheme="majorHAnsi" w:hAnsiTheme="majorHAnsi" w:cstheme="majorHAnsi"/>
          <w:b/>
          <w:smallCaps/>
          <w:color w:val="002060"/>
          <w:sz w:val="32"/>
          <w:lang w:val="en-US"/>
        </w:rPr>
      </w:pPr>
      <w:r w:rsidRPr="003A4219">
        <w:rPr>
          <w:rFonts w:asciiTheme="majorHAnsi" w:hAnsiTheme="majorHAnsi" w:cstheme="majorHAnsi"/>
          <w:noProof/>
          <w:color w:val="00006B"/>
          <w:sz w:val="16"/>
          <w:szCs w:val="16"/>
          <w:lang w:val="en-US"/>
        </w:rPr>
        <w:lastRenderedPageBreak/>
        <mc:AlternateContent>
          <mc:Choice Requires="wps">
            <w:drawing>
              <wp:anchor distT="0" distB="0" distL="114300" distR="114300" simplePos="0" relativeHeight="251649536" behindDoc="0" locked="0" layoutInCell="1" allowOverlap="1" wp14:anchorId="06841FB7" wp14:editId="4FB3C326">
                <wp:simplePos x="0" y="0"/>
                <wp:positionH relativeFrom="column">
                  <wp:posOffset>2381884</wp:posOffset>
                </wp:positionH>
                <wp:positionV relativeFrom="paragraph">
                  <wp:posOffset>-2945446</wp:posOffset>
                </wp:positionV>
                <wp:extent cx="855030" cy="6524308"/>
                <wp:effectExtent l="3810" t="0" r="6350" b="6350"/>
                <wp:wrapNone/>
                <wp:docPr id="1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55030" cy="6524308"/>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FCDA3" w14:textId="77777777" w:rsidR="00D9552A" w:rsidRPr="0082281B" w:rsidRDefault="00D9552A"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6841FB7" id="_x0000_s1032" style="position:absolute;margin-left:187.55pt;margin-top:-231.9pt;width:67.35pt;height:513.7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qywIAALw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K6hdhJEgHdToDlQjYsvZj+8ZorIVGhGlpKhajcLQ0WRH80EbSxh2A9HHsoyKZFPGXgk7Lw6K&#10;2Cs28aVXRrPFJpqX62iWPlnvMM2oYsRAy7yvzqKH6d+RGstv5Yp9J7vL/nFTbhbzzWruXUarGy9e&#10;rwpvsSoKLynSYj4LkjhcB0+23L7L+fzvWPiHXmdOCds3bnvf3yowticNW8v0WKsOKQktlMSB/Tkl&#10;oITo6PrpNPWT1YTC5SJJghl0HYVPaRLFs2AxZmCxLGavtHnHZIfsJsdK7kRl5XfQZD9qvK3GypDq&#10;K0Z1x6FF94SjxGUxcBqNgd0Z0+JryduqbDl3B/uo2JorBM45NsdozOaVFRfWVkjrNUDbGyfRoITT&#10;xJw4s3Zc3LEaKgBsI5e0e7nPQQilTJihaXRDKjbEfpn55OFq4gAtcg3xJ+wR4DWBM/aQ5WhvXZl7&#10;+JPzUKgpzJDBa+fJw0WWwkzOXSuk+hMzDqzGyIP9WaRBGquSOT4cXXem1tLePMjqBO8NBiZU267R&#10;HPrjAPMnx/rbjiiGkTJ8LYdxRQRtJEwraoYUhFztjKxbYwM/440HGBFOwnGc2Rn08uysnofu8icA&#10;AAD//wMAUEsDBBQABgAIAAAAIQCeqIRF4gAAAAsBAAAPAAAAZHJzL2Rvd25yZXYueG1sTI9BTsMw&#10;EEX3SNzBGiR2rZOWJhDiVG2lIKEKibY5gBObJCIeR7bbhtszrMpuRvP05/18PZmBXbTzvUUB8TwC&#10;prGxqsdWQHUqZ8/AfJCo5GBRC/jRHtbF/V0uM2WveNCXY2gZhaDPpIAuhDHj3DedNtLP7aiRbl/W&#10;GRlodS1XTl4p3Ax8EUUJN7JH+tDJUe863Xwfz0bA56r64MlmG9flfu9O1fuh3L1thXh8mDavwIKe&#10;wg2GP31Sh4KcantG5dkgYJbGS0JpiNMnYES8rJIFsJrQOF0CL3L+v0PxCwAA//8DAFBLAQItABQA&#10;BgAIAAAAIQC2gziS/gAAAOEBAAATAAAAAAAAAAAAAAAAAAAAAABbQ29udGVudF9UeXBlc10ueG1s&#10;UEsBAi0AFAAGAAgAAAAhADj9If/WAAAAlAEAAAsAAAAAAAAAAAAAAAAALwEAAF9yZWxzLy5yZWxz&#10;UEsBAi0AFAAGAAgAAAAhAHF366rLAgAAvAUAAA4AAAAAAAAAAAAAAAAALgIAAGRycy9lMm9Eb2Mu&#10;eG1sUEsBAi0AFAAGAAgAAAAhAJ6ohEXiAAAACwEAAA8AAAAAAAAAAAAAAAAAJQUAAGRycy9kb3du&#10;cmV2LnhtbFBLBQYAAAAABAAEAPMAAAA0BgAAAAA=&#10;" fillcolor="#162056 [3215]" stroked="f" strokeweight="1pt">
                <v:stroke joinstyle="miter"/>
                <v:textbox style="layout-flow:vertical;mso-layout-flow-alt:bottom-to-top">
                  <w:txbxContent>
                    <w:p w14:paraId="036FCDA3" w14:textId="77777777" w:rsidR="00D9552A" w:rsidRPr="0082281B" w:rsidRDefault="00D9552A" w:rsidP="006F0A2F">
                      <w:pPr>
                        <w:pStyle w:val="NormalWeb"/>
                        <w:spacing w:before="0" w:beforeAutospacing="0" w:after="0" w:afterAutospacing="0"/>
                        <w:jc w:val="center"/>
                        <w:rPr>
                          <w:lang w:val="en-US"/>
                        </w:rPr>
                      </w:pPr>
                    </w:p>
                  </w:txbxContent>
                </v:textbox>
              </v:roundrect>
            </w:pict>
          </mc:Fallback>
        </mc:AlternateContent>
      </w:r>
      <w:r w:rsidRPr="003A4219">
        <w:rPr>
          <w:noProof/>
          <w:lang w:val="en-US"/>
        </w:rPr>
        <mc:AlternateContent>
          <mc:Choice Requires="wps">
            <w:drawing>
              <wp:anchor distT="45720" distB="45720" distL="114300" distR="114300" simplePos="0" relativeHeight="251665920" behindDoc="0" locked="0" layoutInCell="1" allowOverlap="1" wp14:anchorId="38CA0DFC" wp14:editId="3A874EBE">
                <wp:simplePos x="0" y="0"/>
                <wp:positionH relativeFrom="column">
                  <wp:posOffset>-85090</wp:posOffset>
                </wp:positionH>
                <wp:positionV relativeFrom="paragraph">
                  <wp:posOffset>-142558</wp:posOffset>
                </wp:positionV>
                <wp:extent cx="6033770" cy="140462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B25E5BB" w14:textId="77777777" w:rsidR="00D9552A" w:rsidRPr="006F0A2F" w:rsidRDefault="00D9552A">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D9552A" w:rsidRPr="006F0A2F" w:rsidRDefault="00D9552A">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A0DFC" id="_x0000_s1033" type="#_x0000_t202" style="position:absolute;margin-left:-6.7pt;margin-top:-11.25pt;width:475.1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C2FAIAAAAEAAAOAAAAZHJzL2Uyb0RvYy54bWysU02P2yAQvVfqf0DcGzvfu1ac1Xa3qSpt&#10;P6RtL70RwDEqMBRI7Oyv74CTNGpvVX1A4Jl5zHvzWN31RpOD9EGBrel4VFIiLQeh7K6m375u3txQ&#10;EiKzgmmwsqZHGejd+vWrVecqOYEWtJCeIIgNVedq2sboqqIIvJWGhRE4aTHYgDcs4tHvCuFZh+hG&#10;F5OyXBQdeOE8cBkC/n0cgnSd8ZtG8vi5aYKMRNcUe4t59XndprVYr1i188y1ip/aYP/QhWHK4qUX&#10;qEcWGdl79ReUUdxDgCaOOJgCmkZxmTkgm3H5B5vnljmZuaA4wV1kCv8Pln86fPFECZzdlBLLDM7o&#10;O06KCEmi7KMkk6RR50KFqc8Ok2P/FnrMz3yDewL+IxALDy2zO3nvPXStZAJ7HKfK4qp0wAkJZNt9&#10;BIF3sX2EDNQ33iQBURKC6Dir42U+2Afh+HNRTqfLJYY4xsazcraY5AkWrDqXOx/iewmGpE1NPRog&#10;w7PDU4ipHVadU9JtFjZK62wCbUlX09v5ZJ4LriJGRfSoVqamN2X6Btcklu+syMWRKT3s8QJtT7QT&#10;04Fz7Ld9Vnl5VnML4og6eBgsiU8INy34F0o6tGNNw88985IS/cGilrfj2Sz5Nx9m8yUSJ/46sr2O&#10;MMsRqqaRkmH7ELPnE+Xg7lHzjcpqpOEMnZxaRptlkU5PIvn4+pyzfj/c9S8AAAD//wMAUEsDBBQA&#10;BgAIAAAAIQAgHLDA4AAAAAsBAAAPAAAAZHJzL2Rvd25yZXYueG1sTI9NT8MwDIbvSPyHyEjctnQd&#10;7KM0nSa0jeNgVJyzxrQVjRM1WVf+PeYEN1t+9Pp5881oOzFgH1pHCmbTBARS5UxLtYLyfT9ZgQhR&#10;k9GdI1TwjQE2xe1NrjPjrvSGwynWgkMoZFpBE6PPpAxVg1aHqfNIfPt0vdWR176WptdXDredTJNk&#10;Ia1uiT802uNzg9XX6WIV+OgPy5f++Lrd7Yek/DiUaVvvlLq/G7dPICKO8Q+GX31Wh4Kdzu5CJohO&#10;wWQ2f2CUhzR9BMHEer7gMmdG16slyCKX/zsUPwAAAP//AwBQSwECLQAUAAYACAAAACEAtoM4kv4A&#10;AADhAQAAEwAAAAAAAAAAAAAAAAAAAAAAW0NvbnRlbnRfVHlwZXNdLnhtbFBLAQItABQABgAIAAAA&#10;IQA4/SH/1gAAAJQBAAALAAAAAAAAAAAAAAAAAC8BAABfcmVscy8ucmVsc1BLAQItABQABgAIAAAA&#10;IQAJ5LC2FAIAAAAEAAAOAAAAAAAAAAAAAAAAAC4CAABkcnMvZTJvRG9jLnhtbFBLAQItABQABgAI&#10;AAAAIQAgHLDA4AAAAAsBAAAPAAAAAAAAAAAAAAAAAG4EAABkcnMvZG93bnJldi54bWxQSwUGAAAA&#10;AAQABADzAAAAewUAAAAA&#10;" filled="f" stroked="f">
                <v:textbox style="mso-fit-shape-to-text:t">
                  <w:txbxContent>
                    <w:p w14:paraId="2B25E5BB" w14:textId="77777777" w:rsidR="00D9552A" w:rsidRPr="006F0A2F" w:rsidRDefault="00D9552A">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D9552A" w:rsidRPr="006F0A2F" w:rsidRDefault="00D9552A">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v:textbox>
                <w10:wrap type="square"/>
              </v:shape>
            </w:pict>
          </mc:Fallback>
        </mc:AlternateContent>
      </w:r>
    </w:p>
    <w:p w14:paraId="3F2857BE" w14:textId="77777777" w:rsidR="006F0A2F" w:rsidRPr="003A4219" w:rsidRDefault="006F0A2F" w:rsidP="006F0A2F">
      <w:pPr>
        <w:ind w:left="-993"/>
        <w:rPr>
          <w:rFonts w:asciiTheme="majorHAnsi" w:hAnsiTheme="majorHAnsi" w:cstheme="majorHAnsi"/>
          <w:b/>
          <w:smallCaps/>
          <w:color w:val="002060"/>
          <w:sz w:val="32"/>
          <w:lang w:val="en-US"/>
        </w:rPr>
      </w:pPr>
      <w:r w:rsidRPr="003A4219">
        <w:rPr>
          <w:rFonts w:asciiTheme="majorHAnsi" w:hAnsiTheme="majorHAnsi" w:cstheme="majorHAnsi"/>
          <w:b/>
          <w:smallCaps/>
          <w:color w:val="002060"/>
          <w:sz w:val="32"/>
          <w:lang w:val="en-US"/>
        </w:rPr>
        <w:t>Career wishes</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6F0A2F" w:rsidRPr="003A4219" w14:paraId="183F1289" w14:textId="77777777" w:rsidTr="00DA0278">
        <w:trPr>
          <w:trHeight w:val="922"/>
        </w:trPr>
        <w:tc>
          <w:tcPr>
            <w:tcW w:w="2978" w:type="dxa"/>
            <w:shd w:val="clear" w:color="auto" w:fill="auto"/>
            <w:vAlign w:val="center"/>
          </w:tcPr>
          <w:p w14:paraId="09BAF8E2"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Interviewee’s career wishes</w:t>
            </w:r>
          </w:p>
        </w:tc>
        <w:tc>
          <w:tcPr>
            <w:tcW w:w="8080" w:type="dxa"/>
            <w:shd w:val="clear" w:color="auto" w:fill="auto"/>
            <w:vAlign w:val="center"/>
          </w:tcPr>
          <w:p w14:paraId="64EAA168"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Description of career wishes (upwards, transversal, expertise…)</w:t>
            </w:r>
          </w:p>
        </w:tc>
      </w:tr>
      <w:tr w:rsidR="006F0A2F" w:rsidRPr="003A4219" w14:paraId="624DABEC" w14:textId="77777777" w:rsidTr="00DA0278">
        <w:tc>
          <w:tcPr>
            <w:tcW w:w="2978" w:type="dxa"/>
            <w:shd w:val="clear" w:color="auto" w:fill="auto"/>
            <w:vAlign w:val="center"/>
          </w:tcPr>
          <w:p w14:paraId="46B6DFFF"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 xml:space="preserve">Short term </w:t>
            </w:r>
          </w:p>
          <w:p w14:paraId="70BC0563"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(0 to 18 months)</w:t>
            </w:r>
          </w:p>
        </w:tc>
        <w:tc>
          <w:tcPr>
            <w:tcW w:w="8080" w:type="dxa"/>
            <w:shd w:val="clear" w:color="auto" w:fill="auto"/>
            <w:vAlign w:val="center"/>
          </w:tcPr>
          <w:p w14:paraId="7827994D"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2231265F"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7067D594"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5A797CD6"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01B6F124"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tc>
      </w:tr>
      <w:tr w:rsidR="006F0A2F" w:rsidRPr="003A4219" w14:paraId="6FB26DBC" w14:textId="77777777" w:rsidTr="00DA0278">
        <w:tc>
          <w:tcPr>
            <w:tcW w:w="2978" w:type="dxa"/>
            <w:shd w:val="clear" w:color="auto" w:fill="auto"/>
            <w:vAlign w:val="center"/>
          </w:tcPr>
          <w:p w14:paraId="58C95F44"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 xml:space="preserve">Medium term </w:t>
            </w:r>
          </w:p>
          <w:p w14:paraId="40589F13" w14:textId="77777777" w:rsidR="006F0A2F" w:rsidRPr="003A4219" w:rsidRDefault="006F0A2F" w:rsidP="00DA0278">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(3 years)</w:t>
            </w:r>
          </w:p>
        </w:tc>
        <w:tc>
          <w:tcPr>
            <w:tcW w:w="8080" w:type="dxa"/>
            <w:shd w:val="clear" w:color="auto" w:fill="auto"/>
            <w:vAlign w:val="center"/>
          </w:tcPr>
          <w:p w14:paraId="22DB80E8"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77CEE6C2" w14:textId="71485A2E"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5777A686"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243C3ADF"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35AB4ED6"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p w14:paraId="07FC28B5" w14:textId="77777777" w:rsidR="006F0A2F" w:rsidRPr="003A4219" w:rsidRDefault="006F0A2F" w:rsidP="00DA0278">
            <w:pPr>
              <w:pStyle w:val="Paragraphestandard"/>
              <w:spacing w:line="240" w:lineRule="auto"/>
              <w:rPr>
                <w:rFonts w:asciiTheme="majorHAnsi" w:hAnsiTheme="majorHAnsi" w:cstheme="majorHAnsi"/>
                <w:color w:val="auto"/>
                <w:sz w:val="20"/>
                <w:szCs w:val="20"/>
                <w:lang w:val="en-US"/>
              </w:rPr>
            </w:pPr>
          </w:p>
        </w:tc>
      </w:tr>
    </w:tbl>
    <w:p w14:paraId="2B28B82A" w14:textId="77777777" w:rsidR="006F0A2F" w:rsidRPr="003A4219" w:rsidRDefault="006F0A2F" w:rsidP="006F0A2F">
      <w:pPr>
        <w:tabs>
          <w:tab w:val="left" w:pos="6192"/>
        </w:tabs>
        <w:rPr>
          <w:rFonts w:asciiTheme="majorHAnsi" w:hAnsiTheme="majorHAnsi" w:cstheme="majorHAnsi"/>
          <w:color w:val="00006B"/>
          <w:sz w:val="16"/>
          <w:szCs w:val="16"/>
          <w:lang w:val="en-US" w:eastAsia="fr-FR"/>
        </w:rPr>
      </w:pP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AC7DC3" w:rsidRPr="003A4219" w14:paraId="1B8A9CB9" w14:textId="77777777" w:rsidTr="00DA0278">
        <w:trPr>
          <w:trHeight w:val="922"/>
        </w:trPr>
        <w:tc>
          <w:tcPr>
            <w:tcW w:w="2978" w:type="dxa"/>
            <w:shd w:val="clear" w:color="auto" w:fill="auto"/>
            <w:vAlign w:val="center"/>
          </w:tcPr>
          <w:p w14:paraId="542DE844" w14:textId="77777777" w:rsidR="00AC7DC3" w:rsidRPr="003A4219"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Geographic mobility?</w:t>
            </w:r>
          </w:p>
          <w:p w14:paraId="00345DB6" w14:textId="77777777" w:rsidR="00AC7DC3" w:rsidRPr="003A4219"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color w:val="002060"/>
                <w:sz w:val="22"/>
                <w:szCs w:val="22"/>
                <w:lang w:val="en-US"/>
              </w:rPr>
              <w:t>(if yes, specify targeted geography + timing)</w:t>
            </w:r>
          </w:p>
        </w:tc>
        <w:tc>
          <w:tcPr>
            <w:tcW w:w="8080" w:type="dxa"/>
            <w:shd w:val="clear" w:color="auto" w:fill="auto"/>
            <w:vAlign w:val="center"/>
          </w:tcPr>
          <w:p w14:paraId="73FBBCE5" w14:textId="7FB8987C" w:rsidR="00AC7DC3" w:rsidRPr="003A4219" w:rsidRDefault="00AC7DC3" w:rsidP="00AA0C52">
            <w:pPr>
              <w:pStyle w:val="Paragraphestandard"/>
              <w:spacing w:line="240" w:lineRule="auto"/>
              <w:rPr>
                <w:rFonts w:asciiTheme="majorHAnsi" w:hAnsiTheme="majorHAnsi" w:cstheme="majorHAnsi"/>
                <w:color w:val="002060"/>
                <w:sz w:val="20"/>
                <w:szCs w:val="22"/>
                <w:lang w:val="en-US"/>
              </w:rPr>
            </w:pPr>
          </w:p>
        </w:tc>
      </w:tr>
    </w:tbl>
    <w:p w14:paraId="2FAB2CEA" w14:textId="77777777" w:rsidR="00AC7DC3" w:rsidRPr="003A4219" w:rsidRDefault="00AC7DC3" w:rsidP="006F0A2F">
      <w:pPr>
        <w:ind w:left="-993"/>
        <w:rPr>
          <w:rFonts w:asciiTheme="majorHAnsi" w:hAnsiTheme="majorHAnsi" w:cstheme="majorHAnsi"/>
          <w:b/>
          <w:smallCaps/>
          <w:color w:val="002060"/>
          <w:sz w:val="36"/>
          <w:lang w:val="en-US"/>
        </w:rPr>
      </w:pPr>
    </w:p>
    <w:p w14:paraId="54E6E054" w14:textId="77777777" w:rsidR="00AC7DC3" w:rsidRPr="003A4219" w:rsidRDefault="00AC7DC3" w:rsidP="006F0A2F">
      <w:pPr>
        <w:ind w:left="-993"/>
        <w:rPr>
          <w:rFonts w:asciiTheme="majorHAnsi" w:hAnsiTheme="majorHAnsi" w:cstheme="majorHAnsi"/>
          <w:b/>
          <w:smallCaps/>
          <w:color w:val="002060"/>
          <w:sz w:val="36"/>
          <w:lang w:val="en-US"/>
        </w:rPr>
      </w:pPr>
    </w:p>
    <w:p w14:paraId="3838CFC2" w14:textId="77777777" w:rsidR="006F0A2F" w:rsidRPr="003A4219" w:rsidRDefault="006F0A2F" w:rsidP="006F0A2F">
      <w:pPr>
        <w:ind w:left="-993"/>
        <w:rPr>
          <w:rFonts w:asciiTheme="majorHAnsi" w:hAnsiTheme="majorHAnsi" w:cstheme="majorHAnsi"/>
          <w:b/>
          <w:smallCaps/>
          <w:color w:val="00488E"/>
          <w:lang w:val="en-US"/>
        </w:rPr>
      </w:pPr>
      <w:r w:rsidRPr="003A4219">
        <w:rPr>
          <w:rFonts w:asciiTheme="majorHAnsi" w:hAnsiTheme="majorHAnsi" w:cstheme="majorHAnsi"/>
          <w:b/>
          <w:smallCaps/>
          <w:color w:val="002060"/>
          <w:sz w:val="36"/>
          <w:lang w:val="en-US"/>
        </w:rPr>
        <w:t xml:space="preserve">Individual development plan </w:t>
      </w:r>
      <w:r w:rsidRPr="003A4219">
        <w:rPr>
          <w:rFonts w:asciiTheme="majorHAnsi" w:hAnsiTheme="majorHAnsi" w:cstheme="majorHAnsi"/>
          <w:b/>
          <w:smallCaps/>
          <w:color w:val="002060"/>
          <w:lang w:val="en-US"/>
        </w:rPr>
        <w:t xml:space="preserve"> </w:t>
      </w:r>
      <w:r w:rsidRPr="003A4219">
        <w:rPr>
          <w:rFonts w:asciiTheme="majorHAnsi" w:hAnsiTheme="majorHAnsi" w:cstheme="majorHAnsi"/>
          <w:b/>
          <w:smallCaps/>
          <w:color w:val="00488E"/>
          <w:lang w:val="en-US"/>
        </w:rPr>
        <w:tab/>
      </w:r>
      <w:r w:rsidRPr="003A4219">
        <w:rPr>
          <w:rFonts w:asciiTheme="majorHAnsi" w:hAnsiTheme="majorHAnsi" w:cstheme="majorHAnsi"/>
          <w:b/>
          <w:smallCaps/>
          <w:color w:val="00488E"/>
          <w:lang w:val="en-US"/>
        </w:rPr>
        <w:tab/>
      </w:r>
      <w:r w:rsidRPr="003A4219">
        <w:rPr>
          <w:rFonts w:asciiTheme="majorHAnsi" w:hAnsiTheme="majorHAnsi" w:cstheme="majorHAnsi"/>
          <w:b/>
          <w:smallCaps/>
          <w:color w:val="00488E"/>
          <w:lang w:val="en-US"/>
        </w:rPr>
        <w:tab/>
        <w:t xml:space="preserve">     </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55"/>
        <w:gridCol w:w="2858"/>
        <w:gridCol w:w="2410"/>
        <w:gridCol w:w="2835"/>
      </w:tblGrid>
      <w:tr w:rsidR="006F0A2F" w:rsidRPr="003A4219" w14:paraId="06E5FFE5" w14:textId="77777777" w:rsidTr="00DA0278">
        <w:trPr>
          <w:trHeight w:val="536"/>
        </w:trPr>
        <w:tc>
          <w:tcPr>
            <w:tcW w:w="2955" w:type="dxa"/>
            <w:vMerge w:val="restart"/>
            <w:shd w:val="clear" w:color="auto" w:fill="auto"/>
            <w:vAlign w:val="center"/>
          </w:tcPr>
          <w:p w14:paraId="768705C3"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Training requirements</w:t>
            </w:r>
          </w:p>
        </w:tc>
        <w:tc>
          <w:tcPr>
            <w:tcW w:w="2858" w:type="dxa"/>
            <w:vMerge w:val="restart"/>
            <w:shd w:val="clear" w:color="auto" w:fill="auto"/>
            <w:vAlign w:val="center"/>
          </w:tcPr>
          <w:p w14:paraId="34F50433"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Individual development needs</w:t>
            </w:r>
          </w:p>
        </w:tc>
        <w:tc>
          <w:tcPr>
            <w:tcW w:w="2410" w:type="dxa"/>
            <w:vMerge w:val="restart"/>
            <w:shd w:val="clear" w:color="auto" w:fill="auto"/>
            <w:vAlign w:val="center"/>
          </w:tcPr>
          <w:p w14:paraId="36AEE3D5"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Expected results</w:t>
            </w:r>
          </w:p>
        </w:tc>
        <w:tc>
          <w:tcPr>
            <w:tcW w:w="2835" w:type="dxa"/>
            <w:vMerge w:val="restart"/>
            <w:shd w:val="clear" w:color="auto" w:fill="auto"/>
            <w:vAlign w:val="center"/>
          </w:tcPr>
          <w:p w14:paraId="6E672AE8" w14:textId="77777777" w:rsidR="006F0A2F" w:rsidRPr="003A4219"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Development actions (training, project…)</w:t>
            </w:r>
          </w:p>
        </w:tc>
      </w:tr>
      <w:tr w:rsidR="006F0A2F" w:rsidRPr="003A4219" w14:paraId="34D7BD47" w14:textId="77777777" w:rsidTr="00DA0278">
        <w:trPr>
          <w:trHeight w:val="270"/>
        </w:trPr>
        <w:tc>
          <w:tcPr>
            <w:tcW w:w="2955" w:type="dxa"/>
            <w:vMerge/>
            <w:shd w:val="clear" w:color="auto" w:fill="auto"/>
          </w:tcPr>
          <w:p w14:paraId="4096A02D"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58" w:type="dxa"/>
            <w:vMerge/>
            <w:shd w:val="clear" w:color="auto" w:fill="auto"/>
          </w:tcPr>
          <w:p w14:paraId="6D8BA9B9"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410" w:type="dxa"/>
            <w:vMerge/>
            <w:shd w:val="clear" w:color="auto" w:fill="auto"/>
          </w:tcPr>
          <w:p w14:paraId="21FB1412"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35" w:type="dxa"/>
            <w:vMerge/>
            <w:shd w:val="clear" w:color="auto" w:fill="auto"/>
          </w:tcPr>
          <w:p w14:paraId="383DC5BD" w14:textId="77777777" w:rsidR="006F0A2F" w:rsidRPr="003A4219" w:rsidRDefault="006F0A2F" w:rsidP="00DA0278">
            <w:pPr>
              <w:pStyle w:val="Paragraphestandard"/>
              <w:spacing w:line="240" w:lineRule="auto"/>
              <w:jc w:val="center"/>
              <w:rPr>
                <w:rFonts w:asciiTheme="majorHAnsi" w:hAnsiTheme="majorHAnsi" w:cstheme="majorHAnsi"/>
                <w:b/>
                <w:color w:val="00488E"/>
                <w:sz w:val="22"/>
                <w:szCs w:val="22"/>
                <w:lang w:val="en-US"/>
              </w:rPr>
            </w:pPr>
          </w:p>
        </w:tc>
      </w:tr>
      <w:tr w:rsidR="008A36CB" w:rsidRPr="003A4219" w14:paraId="2C0D9BC9" w14:textId="77777777" w:rsidTr="00DA0278">
        <w:trPr>
          <w:trHeight w:val="1280"/>
        </w:trPr>
        <w:tc>
          <w:tcPr>
            <w:tcW w:w="2955" w:type="dxa"/>
            <w:shd w:val="clear" w:color="auto" w:fill="auto"/>
            <w:vAlign w:val="center"/>
          </w:tcPr>
          <w:p w14:paraId="5385098F" w14:textId="77777777" w:rsidR="008A36CB" w:rsidRPr="003A4219" w:rsidRDefault="008A36CB" w:rsidP="008A36CB">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To fulfil requirements and annual objectives of current position</w:t>
            </w:r>
          </w:p>
        </w:tc>
        <w:tc>
          <w:tcPr>
            <w:tcW w:w="2858" w:type="dxa"/>
            <w:shd w:val="clear" w:color="auto" w:fill="auto"/>
            <w:vAlign w:val="center"/>
          </w:tcPr>
          <w:p w14:paraId="31CC98B4" w14:textId="77777777" w:rsidR="008A36CB" w:rsidRPr="003A4219" w:rsidRDefault="008A36CB" w:rsidP="00771561">
            <w:pPr>
              <w:pStyle w:val="ListParagraph"/>
              <w:numPr>
                <w:ilvl w:val="0"/>
                <w:numId w:val="29"/>
              </w:numPr>
              <w:autoSpaceDE w:val="0"/>
              <w:autoSpaceDN w:val="0"/>
              <w:adjustRightInd w:val="0"/>
              <w:spacing w:line="240" w:lineRule="auto"/>
              <w:rPr>
                <w:rFonts w:asciiTheme="majorHAnsi" w:hAnsiTheme="majorHAnsi" w:cstheme="majorHAnsi"/>
                <w:color w:val="auto"/>
                <w:szCs w:val="22"/>
                <w:lang w:val="en-US"/>
              </w:rPr>
            </w:pPr>
          </w:p>
        </w:tc>
        <w:tc>
          <w:tcPr>
            <w:tcW w:w="2410" w:type="dxa"/>
            <w:shd w:val="clear" w:color="auto" w:fill="auto"/>
            <w:vAlign w:val="center"/>
          </w:tcPr>
          <w:p w14:paraId="110AFE7F" w14:textId="67BEBDF6"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2E4855DB" w14:textId="6677BE60" w:rsidR="00771561" w:rsidRPr="003A4219" w:rsidRDefault="008A36CB" w:rsidP="00771561">
            <w:pPr>
              <w:pStyle w:val="Paragraphestandard"/>
              <w:spacing w:line="240" w:lineRule="auto"/>
              <w:rPr>
                <w:rFonts w:asciiTheme="majorHAnsi" w:hAnsiTheme="majorHAnsi" w:cstheme="majorHAnsi"/>
                <w:color w:val="auto"/>
                <w:sz w:val="20"/>
                <w:szCs w:val="22"/>
                <w:lang w:val="en-US"/>
              </w:rPr>
            </w:pPr>
            <w:r>
              <w:rPr>
                <w:rFonts w:asciiTheme="majorHAnsi" w:hAnsiTheme="majorHAnsi" w:cstheme="majorHAnsi"/>
                <w:color w:val="auto"/>
                <w:sz w:val="20"/>
                <w:szCs w:val="22"/>
                <w:lang w:val="en-US"/>
              </w:rPr>
              <w:t>-</w:t>
            </w:r>
          </w:p>
          <w:p w14:paraId="6DD1FE17" w14:textId="1B8A7C62"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r>
      <w:tr w:rsidR="008A36CB" w:rsidRPr="003A4219" w14:paraId="670750AF" w14:textId="77777777" w:rsidTr="00DA0278">
        <w:trPr>
          <w:trHeight w:val="1129"/>
        </w:trPr>
        <w:tc>
          <w:tcPr>
            <w:tcW w:w="2955" w:type="dxa"/>
            <w:shd w:val="clear" w:color="auto" w:fill="auto"/>
            <w:vAlign w:val="center"/>
          </w:tcPr>
          <w:p w14:paraId="211E495C" w14:textId="77777777" w:rsidR="008A36CB" w:rsidRPr="003A4219" w:rsidRDefault="008A36CB" w:rsidP="008A36CB">
            <w:pPr>
              <w:pStyle w:val="Paragraphestandard"/>
              <w:spacing w:line="240" w:lineRule="auto"/>
              <w:jc w:val="center"/>
              <w:rPr>
                <w:rFonts w:asciiTheme="majorHAnsi" w:hAnsiTheme="majorHAnsi" w:cstheme="majorHAnsi"/>
                <w:color w:val="002060"/>
                <w:sz w:val="22"/>
                <w:szCs w:val="22"/>
                <w:lang w:val="en-US"/>
              </w:rPr>
            </w:pPr>
            <w:r w:rsidRPr="003A4219">
              <w:rPr>
                <w:rFonts w:asciiTheme="majorHAnsi" w:hAnsiTheme="majorHAnsi" w:cstheme="majorHAnsi"/>
                <w:color w:val="002060"/>
                <w:sz w:val="22"/>
                <w:szCs w:val="22"/>
                <w:lang w:val="en-US"/>
              </w:rPr>
              <w:t>To prepare career wishes</w:t>
            </w:r>
          </w:p>
        </w:tc>
        <w:tc>
          <w:tcPr>
            <w:tcW w:w="2858" w:type="dxa"/>
            <w:shd w:val="clear" w:color="auto" w:fill="auto"/>
            <w:vAlign w:val="center"/>
          </w:tcPr>
          <w:p w14:paraId="21F11202" w14:textId="1ACF50E1"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384CAA6C" w14:textId="1E5E7FB6" w:rsidR="008A36CB" w:rsidRPr="003A4219" w:rsidRDefault="008A36CB" w:rsidP="008A36CB">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7032C6F3" w14:textId="2A5636E5" w:rsidR="006A196B" w:rsidRPr="003A4219" w:rsidRDefault="006A196B" w:rsidP="00460697">
            <w:pPr>
              <w:pStyle w:val="Paragraphestandard"/>
              <w:numPr>
                <w:ilvl w:val="0"/>
                <w:numId w:val="29"/>
              </w:numPr>
              <w:spacing w:line="240" w:lineRule="auto"/>
              <w:rPr>
                <w:rFonts w:asciiTheme="majorHAnsi" w:hAnsiTheme="majorHAnsi" w:cstheme="majorHAnsi"/>
                <w:color w:val="auto"/>
                <w:sz w:val="20"/>
                <w:szCs w:val="22"/>
                <w:lang w:val="en-US"/>
              </w:rPr>
            </w:pPr>
          </w:p>
        </w:tc>
      </w:tr>
    </w:tbl>
    <w:p w14:paraId="1EAF45E2" w14:textId="77777777" w:rsidR="006F0A2F" w:rsidRPr="003A4219" w:rsidRDefault="006F0A2F" w:rsidP="006F0A2F">
      <w:pPr>
        <w:pStyle w:val="Paragraphestandard"/>
        <w:spacing w:line="240" w:lineRule="auto"/>
        <w:rPr>
          <w:rFonts w:asciiTheme="majorHAnsi" w:hAnsiTheme="majorHAnsi" w:cstheme="majorHAnsi"/>
          <w:color w:val="00006B"/>
          <w:sz w:val="16"/>
          <w:szCs w:val="16"/>
          <w:lang w:val="en-US"/>
        </w:rPr>
      </w:pPr>
    </w:p>
    <w:p w14:paraId="4518AFB1" w14:textId="77777777" w:rsidR="00F05ACC" w:rsidRPr="003A4219" w:rsidRDefault="00F05ACC">
      <w:pPr>
        <w:spacing w:line="240" w:lineRule="auto"/>
        <w:rPr>
          <w:lang w:val="en-US"/>
        </w:rPr>
      </w:pPr>
    </w:p>
    <w:p w14:paraId="5F18E2CE" w14:textId="77777777" w:rsidR="004B1A25" w:rsidRPr="003A4219" w:rsidRDefault="004B1A25">
      <w:pPr>
        <w:spacing w:line="240" w:lineRule="auto"/>
        <w:rPr>
          <w:lang w:val="en-US"/>
        </w:rPr>
      </w:pPr>
      <w:r w:rsidRPr="003A4219">
        <w:rPr>
          <w:lang w:val="en-US"/>
        </w:rPr>
        <w:br w:type="page"/>
      </w:r>
    </w:p>
    <w:p w14:paraId="58C1D9F1"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r w:rsidRPr="003A4219">
        <w:rPr>
          <w:rFonts w:asciiTheme="majorHAnsi" w:hAnsiTheme="majorHAnsi" w:cstheme="majorHAnsi"/>
          <w:noProof/>
          <w:color w:val="00006B"/>
          <w:sz w:val="16"/>
          <w:szCs w:val="16"/>
          <w:lang w:val="en-US"/>
        </w:rPr>
        <w:lastRenderedPageBreak/>
        <mc:AlternateContent>
          <mc:Choice Requires="wps">
            <w:drawing>
              <wp:anchor distT="45720" distB="45720" distL="114300" distR="114300" simplePos="0" relativeHeight="251753984" behindDoc="0" locked="0" layoutInCell="1" allowOverlap="1" wp14:anchorId="73E4B2D3" wp14:editId="27AD46C2">
                <wp:simplePos x="0" y="0"/>
                <wp:positionH relativeFrom="column">
                  <wp:posOffset>-182880</wp:posOffset>
                </wp:positionH>
                <wp:positionV relativeFrom="paragraph">
                  <wp:posOffset>-59055</wp:posOffset>
                </wp:positionV>
                <wp:extent cx="6033770" cy="140462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F33EFA6" w14:textId="77777777" w:rsidR="00D9552A" w:rsidRPr="006F0A2F" w:rsidRDefault="00D9552A"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E4B2D3" id="_x0000_s1034" type="#_x0000_t202" style="position:absolute;margin-left:-14.4pt;margin-top:-4.65pt;width:475.1pt;height:110.6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tFAIAAAAEAAAOAAAAZHJzL2Uyb0RvYy54bWysU02P2yAQvVfqf0DcGzvZfK0VZ7XdbapK&#10;2w9p20tvBHCMCgwFEjv76zvgJI3aW1UfEHhmHvPePFZ3vdHkIH1QYGs6HpWUSMtBKLur6bevmzdL&#10;SkJkVjANVtb0KAO9W79+tepcJSfQghbSEwSxoepcTdsYXVUUgbfSsDACJy0GG/CGRTz6XSE86xDd&#10;6GJSlvOiAy+cBy5DwL+PQ5CuM37TSB4/N02QkeiaYm8xrz6v27QW6xWrdp65VvFTG+wfujBMWbz0&#10;AvXIIiN7r/6CMop7CNDEEQdTQNMoLjMHZDMu/2Dz3DInMxcUJ7iLTOH/wfJPhy+eKIGzw0lZZnBG&#10;33FSREgSZR8lmSSNOhcqTH12mBz7t9BjfuYb3BPwH4FYeGiZ3cl776FrJRPY4zhVFlelA05IINvu&#10;Iwi8i+0jZKC+8SYJiJIQRMdZHS/zwT4Ix5/z8uZmscAQx9h4Wk7nkzzBglXncudDfC/BkLSpqUcD&#10;ZHh2eAoxtcOqc0q6zcJGaZ1NoC3pano7m8xywVXEqIge1crUdFmmb3BNYvnOilwcmdLDHi/Q9kQ7&#10;MR04x37bZ5WXZzW3II6og4fBkviEcNOCf6GkQzvWNPzcMy8p0R8sank7nk6Tf/NhOlsgceKvI9vr&#10;CLMcoWoaKRm2DzF7PlEO7h4136isRhrO0MmpZbRZFun0JJKPr8856/fDXf8CAAD//wMAUEsDBBQA&#10;BgAIAAAAIQDcL1Hl3wAAAAoBAAAPAAAAZHJzL2Rvd25yZXYueG1sTI9LT8MwEITvSPwHa5G4tY7D&#10;Q02IU1U8JA5cKOG+jU0cEdtRvG3Sf89ygtuOdjTzTbVd/CBOdkp9DBrUOgNhQxtNHzoNzcfLagMi&#10;EQaDQwxWw9km2NaXFxWWJs7h3Z721AkOCalEDY5oLKVMrbMe0zqONvDvK04eieXUSTPhzOF+kHmW&#10;3UuPfeAGh6N9dLb93h+9BiKzU+fm2afXz+XtaXZZe4eN1tdXy+4BBNmF/szwi8/oUDPTIR6DSWLQ&#10;sMo3jE58FDcg2FDk6hbEQUOuVAGyruT/CfUPAAAA//8DAFBLAQItABQABgAIAAAAIQC2gziS/gAA&#10;AOEBAAATAAAAAAAAAAAAAAAAAAAAAABbQ29udGVudF9UeXBlc10ueG1sUEsBAi0AFAAGAAgAAAAh&#10;ADj9If/WAAAAlAEAAAsAAAAAAAAAAAAAAAAALwEAAF9yZWxzLy5yZWxzUEsBAi0AFAAGAAgAAAAh&#10;AAP39e0UAgAAAAQAAA4AAAAAAAAAAAAAAAAALgIAAGRycy9lMm9Eb2MueG1sUEsBAi0AFAAGAAgA&#10;AAAhANwvUeXfAAAACgEAAA8AAAAAAAAAAAAAAAAAbgQAAGRycy9kb3ducmV2LnhtbFBLBQYAAAAA&#10;BAAEAPMAAAB6BQAAAAA=&#10;" filled="f" stroked="f">
                <v:textbox style="mso-fit-shape-to-text:t">
                  <w:txbxContent>
                    <w:p w14:paraId="2F33EFA6" w14:textId="77777777" w:rsidR="00D9552A" w:rsidRPr="006F0A2F" w:rsidRDefault="00D9552A"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v:textbox>
                <w10:wrap type="square"/>
              </v:shape>
            </w:pict>
          </mc:Fallback>
        </mc:AlternateContent>
      </w:r>
      <w:r w:rsidRPr="003A4219">
        <w:rPr>
          <w:rFonts w:asciiTheme="majorHAnsi" w:hAnsiTheme="majorHAnsi" w:cstheme="majorHAnsi"/>
          <w:noProof/>
          <w:color w:val="00006B"/>
          <w:sz w:val="16"/>
          <w:szCs w:val="16"/>
          <w:lang w:val="en-US"/>
        </w:rPr>
        <mc:AlternateContent>
          <mc:Choice Requires="wps">
            <w:drawing>
              <wp:anchor distT="0" distB="0" distL="114300" distR="114300" simplePos="0" relativeHeight="251659776" behindDoc="0" locked="0" layoutInCell="1" allowOverlap="1" wp14:anchorId="3D804EED" wp14:editId="7E60BAC0">
                <wp:simplePos x="0" y="0"/>
                <wp:positionH relativeFrom="column">
                  <wp:posOffset>2544129</wp:posOffset>
                </wp:positionH>
                <wp:positionV relativeFrom="paragraph">
                  <wp:posOffset>-2960053</wp:posOffset>
                </wp:positionV>
                <wp:extent cx="626110" cy="6229985"/>
                <wp:effectExtent l="0" t="1588" r="953" b="952"/>
                <wp:wrapNone/>
                <wp:docPr id="17"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291EB" w14:textId="77777777" w:rsidR="00D9552A" w:rsidRPr="0082281B" w:rsidRDefault="00D9552A" w:rsidP="004B1A25">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3D804EED" id="_x0000_s1035" style="position:absolute;margin-left:200.35pt;margin-top:-233.1pt;width:49.3pt;height:490.5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Ltw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7lHJO2gRnegGpU7wX98zwhTrTSEaq1k1RoSRUiTH+0HYx1h2A1En8oyLmbbMvFL2PlJ&#10;WCR+sU2WfhlfLrbxvNzEl+k35x2lGdOcWmiZ99VZ9Cj9O1Jj+Z1cSYCyY/ZP23K7mG/Xc38Zr2/8&#10;ZLMu/MW6KPxZkRbzy3CWRJvwmyt3gDmf/5FFcOhNhkq4vsHtfX+rwdidDGwd02OtO6IVtNAsCd0P&#10;lYASkiP202nqJ6cJg8s0TqMIuo7BpzSOl8vFbMzAYTnMXhv7jquOuE3uafUoKyc/QtP9qPGuGitD&#10;q68eqTsBLbqngswwi4HTaAzszpgO3yjRVmUrBB7co+IboQk45549xmM2r6yEdLZSOa8B2t2gRIMS&#10;qIk9Ce7shLzjNVQA2MaYNL7c5yCUMS7t0DSmoRUfYr/MfPLAmiCgQ64h/oQ9ArwmcMYeshztnSvH&#10;hz85D4WawgwZvHaePDCyknZy7lqp9J+YCWA1Rh7szyIN0jiV7PHhiN25dJbu5kFVJ3hvMDCh2m6N&#10;59Af2oqNGgYUlaxRMJ+Y1YjunODpozTjmHKz5eUZ4z4P09VPAAAA//8DAFBLAwQUAAYACAAAACEA&#10;liZMn+IAAAAKAQAADwAAAGRycy9kb3ducmV2LnhtbEyPQW7CMBBF95V6B2uQugMHGkJJ4yBASqUK&#10;VSqQAzjxkESN7cg2kN6+01W7m9E8/Xk/24y6Zzd0vrNGwHwWAUNTW9WZRkB5LqYvwHyQRsneGhTw&#10;jR42+eNDJlNl7+aIt1NoGIUYn0oBbQhDyrmvW9TSz+yAhm4X67QMtLqGKyfvFK57voiihGvZGfrQ&#10;ygH3LdZfp6sW8LksP3iy3c2r4nBw5/L9WOzfdkI8TcbtK7CAY/iD4Vef1CEnp8pejfKsFzCNo4RQ&#10;GhbxGhgR6zhaAqsErJ5XwPOM/6+Q/wAAAP//AwBQSwECLQAUAAYACAAAACEAtoM4kv4AAADhAQAA&#10;EwAAAAAAAAAAAAAAAAAAAAAAW0NvbnRlbnRfVHlwZXNdLnhtbFBLAQItABQABgAIAAAAIQA4/SH/&#10;1gAAAJQBAAALAAAAAAAAAAAAAAAAAC8BAABfcmVscy8ucmVsc1BLAQItABQABgAIAAAAIQDFM3AL&#10;twIAAJQFAAAOAAAAAAAAAAAAAAAAAC4CAABkcnMvZTJvRG9jLnhtbFBLAQItABQABgAIAAAAIQCW&#10;Jkyf4gAAAAoBAAAPAAAAAAAAAAAAAAAAABEFAABkcnMvZG93bnJldi54bWxQSwUGAAAAAAQABADz&#10;AAAAIAYAAAAA&#10;" fillcolor="#162056 [3215]" stroked="f" strokeweight="1pt">
                <v:stroke joinstyle="miter"/>
                <v:textbox style="layout-flow:vertical;mso-layout-flow-alt:bottom-to-top">
                  <w:txbxContent>
                    <w:p w14:paraId="473291EB" w14:textId="77777777" w:rsidR="00D9552A" w:rsidRPr="0082281B" w:rsidRDefault="00D9552A" w:rsidP="004B1A25">
                      <w:pPr>
                        <w:pStyle w:val="NormalWeb"/>
                        <w:spacing w:before="0" w:beforeAutospacing="0" w:after="0" w:afterAutospacing="0"/>
                        <w:jc w:val="center"/>
                        <w:rPr>
                          <w:lang w:val="en-US"/>
                        </w:rPr>
                      </w:pPr>
                    </w:p>
                  </w:txbxContent>
                </v:textbox>
              </v:roundrect>
            </w:pict>
          </mc:Fallback>
        </mc:AlternateContent>
      </w:r>
    </w:p>
    <w:p w14:paraId="1FD2DBFA"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774DCF19"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3A4219" w14:paraId="796683CD" w14:textId="77777777" w:rsidTr="00DA0278">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F0EE4A5" w14:textId="12AA6EF5" w:rsidR="004B1A25" w:rsidRPr="003A4219"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 xml:space="preserve">Interviewee’s upward feedback to direct manager &amp; comments </w:t>
            </w:r>
          </w:p>
        </w:tc>
      </w:tr>
      <w:tr w:rsidR="004B1A25" w:rsidRPr="003A4219" w14:paraId="5FDFF82D"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4D6239F4" w14:textId="4F5CEC4D" w:rsidR="00B23AF5" w:rsidRDefault="00B23AF5" w:rsidP="00B23AF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 xml:space="preserve">positive changes are observable towards having quality, on time smooth delivery. </w:t>
            </w:r>
          </w:p>
          <w:p w14:paraId="4C56155D" w14:textId="77777777" w:rsidR="00B23AF5" w:rsidRDefault="00B23AF5" w:rsidP="00B23AF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Technical teams are being well organized and inter department communication is getting better.</w:t>
            </w:r>
          </w:p>
          <w:p w14:paraId="1D7E74D1" w14:textId="77777777" w:rsidR="00B23AF5" w:rsidRDefault="00B23AF5" w:rsidP="00B23AF5">
            <w:pPr>
              <w:pStyle w:val="ListParagraph"/>
              <w:numPr>
                <w:ilvl w:val="0"/>
                <w:numId w:val="26"/>
              </w:numPr>
              <w:spacing w:line="240" w:lineRule="auto"/>
              <w:ind w:right="103"/>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Resource gaps are fading.</w:t>
            </w:r>
          </w:p>
          <w:p w14:paraId="32F443F6" w14:textId="45B2A98D" w:rsidR="00460697" w:rsidRPr="003A4219" w:rsidRDefault="00460697" w:rsidP="00771561">
            <w:pPr>
              <w:spacing w:line="240" w:lineRule="auto"/>
              <w:ind w:right="103"/>
              <w:rPr>
                <w:rFonts w:asciiTheme="majorHAnsi" w:hAnsiTheme="majorHAnsi" w:cstheme="majorHAnsi"/>
                <w:color w:val="auto"/>
                <w:szCs w:val="22"/>
                <w:lang w:val="en-US" w:eastAsia="fr-FR"/>
              </w:rPr>
            </w:pPr>
          </w:p>
        </w:tc>
      </w:tr>
    </w:tbl>
    <w:p w14:paraId="2E40BEF3"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04EA39A3"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28B1CF06"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485FE47C"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3A4219" w14:paraId="57F3CE03" w14:textId="77777777" w:rsidTr="002C0202">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CD3194" w14:textId="77777777" w:rsidR="004B1A25" w:rsidRPr="003A4219"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3A4219">
              <w:rPr>
                <w:rFonts w:asciiTheme="majorHAnsi" w:hAnsiTheme="majorHAnsi" w:cstheme="majorHAnsi"/>
                <w:b/>
                <w:color w:val="002060"/>
                <w:sz w:val="22"/>
                <w:szCs w:val="22"/>
                <w:lang w:val="en-US"/>
              </w:rPr>
              <w:t xml:space="preserve">Interviewer’s (direct manager) comments </w:t>
            </w:r>
          </w:p>
        </w:tc>
      </w:tr>
      <w:tr w:rsidR="004B1A25" w:rsidRPr="003A4219" w14:paraId="698EE8C8"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26AD8332" w14:textId="041741B0" w:rsidR="00EA3477" w:rsidRPr="003A4219" w:rsidRDefault="00EA3477" w:rsidP="00771561">
            <w:pPr>
              <w:spacing w:line="240" w:lineRule="auto"/>
              <w:ind w:right="103"/>
              <w:rPr>
                <w:rFonts w:asciiTheme="majorHAnsi" w:hAnsiTheme="majorHAnsi" w:cstheme="majorHAnsi"/>
                <w:color w:val="auto"/>
                <w:szCs w:val="22"/>
                <w:lang w:val="en-US" w:eastAsia="fr-FR"/>
              </w:rPr>
            </w:pPr>
          </w:p>
        </w:tc>
      </w:tr>
    </w:tbl>
    <w:p w14:paraId="2A8535C5"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536C9CBC" w14:textId="77777777" w:rsidR="004B1A25" w:rsidRPr="003A4219" w:rsidRDefault="004B1A25" w:rsidP="004B1A25">
      <w:pPr>
        <w:pStyle w:val="Paragraphestandard"/>
        <w:spacing w:line="240" w:lineRule="auto"/>
        <w:rPr>
          <w:rFonts w:asciiTheme="majorHAnsi" w:hAnsiTheme="majorHAnsi" w:cstheme="majorHAnsi"/>
          <w:color w:val="00006B"/>
          <w:sz w:val="16"/>
          <w:szCs w:val="16"/>
          <w:lang w:val="en-US"/>
        </w:rPr>
      </w:pPr>
    </w:p>
    <w:p w14:paraId="08C5ADCB" w14:textId="77777777" w:rsidR="004B1A25" w:rsidRPr="003A4219" w:rsidRDefault="004B1A25" w:rsidP="004B1A25">
      <w:pPr>
        <w:spacing w:line="240" w:lineRule="auto"/>
        <w:rPr>
          <w:rFonts w:asciiTheme="majorHAnsi" w:hAnsiTheme="majorHAnsi" w:cstheme="majorHAnsi"/>
          <w:color w:val="00006B"/>
          <w:sz w:val="16"/>
          <w:szCs w:val="16"/>
          <w:lang w:val="en-US" w:eastAsia="fr-FR"/>
        </w:rPr>
      </w:pPr>
    </w:p>
    <w:p w14:paraId="22A901E4" w14:textId="77777777" w:rsidR="004B1A25" w:rsidRPr="003A4219" w:rsidRDefault="004B1A25" w:rsidP="004B1A25">
      <w:pPr>
        <w:spacing w:line="240" w:lineRule="auto"/>
        <w:rPr>
          <w:rFonts w:asciiTheme="majorHAnsi" w:hAnsiTheme="majorHAnsi" w:cstheme="majorHAnsi"/>
          <w:color w:val="00006B"/>
          <w:sz w:val="16"/>
          <w:szCs w:val="16"/>
          <w:lang w:val="en-US" w:eastAsia="fr-FR"/>
        </w:rPr>
      </w:pPr>
    </w:p>
    <w:p w14:paraId="48BA43B2" w14:textId="77777777" w:rsidR="004B1A25" w:rsidRPr="003A4219" w:rsidRDefault="004B1A25" w:rsidP="004B1A25">
      <w:pPr>
        <w:spacing w:line="240" w:lineRule="auto"/>
        <w:rPr>
          <w:rFonts w:asciiTheme="majorHAnsi" w:hAnsiTheme="majorHAnsi" w:cstheme="majorHAnsi"/>
          <w:color w:val="00006B"/>
          <w:sz w:val="16"/>
          <w:szCs w:val="16"/>
          <w:lang w:val="en-US" w:eastAsia="fr-FR"/>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86"/>
        <w:gridCol w:w="3544"/>
        <w:gridCol w:w="3510"/>
      </w:tblGrid>
      <w:tr w:rsidR="004B1A25" w:rsidRPr="003A4219" w14:paraId="355954B5" w14:textId="77777777" w:rsidTr="00DA0278">
        <w:trPr>
          <w:trHeight w:val="1630"/>
        </w:trPr>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11EF7E95" w14:textId="77777777" w:rsidR="004B1A25" w:rsidRDefault="004B1A25" w:rsidP="00DA0278">
            <w:pPr>
              <w:spacing w:line="240" w:lineRule="auto"/>
              <w:ind w:left="142"/>
              <w:jc w:val="center"/>
              <w:rPr>
                <w:rFonts w:asciiTheme="majorHAnsi" w:hAnsiTheme="majorHAnsi" w:cstheme="majorHAnsi"/>
                <w:b/>
                <w:color w:val="002060"/>
                <w:sz w:val="22"/>
                <w:szCs w:val="22"/>
                <w:lang w:val="en-US" w:eastAsia="fr-FR"/>
              </w:rPr>
            </w:pPr>
            <w:r w:rsidRPr="003A4219">
              <w:rPr>
                <w:rFonts w:asciiTheme="majorHAnsi" w:hAnsiTheme="majorHAnsi" w:cstheme="majorHAnsi"/>
                <w:b/>
                <w:color w:val="002060"/>
                <w:sz w:val="22"/>
                <w:szCs w:val="22"/>
                <w:lang w:val="en-US" w:eastAsia="fr-FR"/>
              </w:rPr>
              <w:t>Interviewee’s signature</w:t>
            </w:r>
          </w:p>
          <w:p w14:paraId="2DA12812" w14:textId="77777777" w:rsidR="00183C94" w:rsidRDefault="00183C94" w:rsidP="00DA0278">
            <w:pPr>
              <w:spacing w:line="240" w:lineRule="auto"/>
              <w:ind w:left="142"/>
              <w:jc w:val="center"/>
              <w:rPr>
                <w:rFonts w:asciiTheme="majorHAnsi" w:hAnsiTheme="majorHAnsi" w:cstheme="majorHAnsi"/>
                <w:b/>
                <w:color w:val="002060"/>
                <w:sz w:val="22"/>
                <w:szCs w:val="22"/>
                <w:lang w:val="en-US" w:eastAsia="fr-FR"/>
              </w:rPr>
            </w:pPr>
          </w:p>
          <w:p w14:paraId="1440656C" w14:textId="77777777" w:rsidR="008C4E66" w:rsidRDefault="008C4E66" w:rsidP="00DA0278">
            <w:pPr>
              <w:spacing w:line="240" w:lineRule="auto"/>
              <w:ind w:left="142"/>
              <w:jc w:val="center"/>
              <w:rPr>
                <w:rFonts w:asciiTheme="majorHAnsi" w:hAnsiTheme="majorHAnsi" w:cstheme="majorHAnsi"/>
                <w:b/>
                <w:color w:val="002060"/>
                <w:sz w:val="22"/>
                <w:szCs w:val="22"/>
                <w:lang w:val="en-US" w:eastAsia="fr-FR"/>
              </w:rPr>
            </w:pPr>
          </w:p>
          <w:p w14:paraId="2CC3E286" w14:textId="0E772F12" w:rsidR="008C4E66" w:rsidRPr="003A4219" w:rsidRDefault="008C4E66" w:rsidP="00DA0278">
            <w:pPr>
              <w:spacing w:line="240" w:lineRule="auto"/>
              <w:ind w:left="142"/>
              <w:jc w:val="center"/>
              <w:rPr>
                <w:rFonts w:asciiTheme="majorHAnsi" w:hAnsiTheme="majorHAnsi" w:cstheme="majorHAnsi"/>
                <w:b/>
                <w:color w:val="002060"/>
                <w:sz w:val="22"/>
                <w:szCs w:val="22"/>
                <w:lang w:val="en-US" w:eastAsia="fr-FR"/>
              </w:rPr>
            </w:pPr>
            <w:r>
              <w:rPr>
                <w:rFonts w:asciiTheme="majorHAnsi" w:hAnsiTheme="majorHAnsi" w:cstheme="majorHAnsi"/>
                <w:b/>
                <w:noProof/>
                <w:color w:val="002060"/>
                <w:sz w:val="22"/>
                <w:szCs w:val="22"/>
                <w:lang w:val="en-US" w:eastAsia="fr-FR"/>
              </w:rPr>
              <w:drawing>
                <wp:inline distT="0" distB="0" distL="0" distR="0" wp14:anchorId="0D55866E" wp14:editId="003763D3">
                  <wp:extent cx="1019175" cy="765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1"/>
                          <a:stretch>
                            <a:fillRect/>
                          </a:stretch>
                        </pic:blipFill>
                        <pic:spPr>
                          <a:xfrm>
                            <a:off x="0" y="0"/>
                            <a:ext cx="1052466" cy="790247"/>
                          </a:xfrm>
                          <a:prstGeom prst="rect">
                            <a:avLst/>
                          </a:prstGeom>
                        </pic:spPr>
                      </pic:pic>
                    </a:graphicData>
                  </a:graphic>
                </wp:inline>
              </w:drawing>
            </w:r>
          </w:p>
        </w:tc>
        <w:tc>
          <w:tcPr>
            <w:tcW w:w="35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71D606DE" w14:textId="4884B77F" w:rsidR="004B1A25" w:rsidRPr="003A4219" w:rsidRDefault="004B1A25" w:rsidP="00DA0278">
            <w:pPr>
              <w:spacing w:line="240" w:lineRule="auto"/>
              <w:ind w:left="142"/>
              <w:jc w:val="center"/>
              <w:rPr>
                <w:rFonts w:asciiTheme="majorHAnsi" w:hAnsiTheme="majorHAnsi" w:cstheme="majorHAnsi"/>
                <w:b/>
                <w:color w:val="002060"/>
                <w:sz w:val="22"/>
                <w:szCs w:val="22"/>
                <w:lang w:val="en-US" w:eastAsia="fr-FR"/>
              </w:rPr>
            </w:pPr>
            <w:r w:rsidRPr="003A4219">
              <w:rPr>
                <w:rFonts w:asciiTheme="majorHAnsi" w:hAnsiTheme="majorHAnsi" w:cstheme="majorHAnsi"/>
                <w:b/>
                <w:color w:val="002060"/>
                <w:sz w:val="22"/>
                <w:szCs w:val="22"/>
                <w:lang w:val="en-US" w:eastAsia="fr-FR"/>
              </w:rPr>
              <w:t>Direct manager’s signature</w:t>
            </w:r>
          </w:p>
        </w:tc>
        <w:tc>
          <w:tcPr>
            <w:tcW w:w="3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AD26AD6" w14:textId="77777777" w:rsidR="004B1A25" w:rsidRPr="003A4219" w:rsidRDefault="004B1A25" w:rsidP="00DA0278">
            <w:pPr>
              <w:spacing w:line="240" w:lineRule="auto"/>
              <w:ind w:left="142"/>
              <w:jc w:val="center"/>
              <w:rPr>
                <w:rFonts w:asciiTheme="majorHAnsi" w:hAnsiTheme="majorHAnsi" w:cstheme="majorHAnsi"/>
                <w:b/>
                <w:color w:val="002060"/>
                <w:sz w:val="22"/>
                <w:szCs w:val="22"/>
                <w:lang w:val="en-US" w:eastAsia="fr-FR"/>
              </w:rPr>
            </w:pPr>
            <w:r w:rsidRPr="003A4219">
              <w:rPr>
                <w:rFonts w:asciiTheme="majorHAnsi" w:hAnsiTheme="majorHAnsi" w:cstheme="majorHAnsi"/>
                <w:b/>
                <w:color w:val="002060"/>
                <w:sz w:val="22"/>
                <w:szCs w:val="22"/>
                <w:lang w:val="en-US" w:eastAsia="fr-FR"/>
              </w:rPr>
              <w:t>L+2 manager’s signature</w:t>
            </w:r>
          </w:p>
        </w:tc>
      </w:tr>
    </w:tbl>
    <w:p w14:paraId="3F1369BD" w14:textId="7CD9DE5B" w:rsidR="004B1A25" w:rsidRPr="003A4219" w:rsidRDefault="004B1A25" w:rsidP="004B1A25">
      <w:pPr>
        <w:spacing w:line="240" w:lineRule="auto"/>
        <w:rPr>
          <w:rFonts w:asciiTheme="majorHAnsi" w:hAnsiTheme="majorHAnsi" w:cstheme="majorHAnsi"/>
          <w:color w:val="00006B"/>
          <w:sz w:val="16"/>
          <w:szCs w:val="16"/>
          <w:lang w:val="en-US" w:eastAsia="fr-FR"/>
        </w:rPr>
      </w:pPr>
    </w:p>
    <w:p w14:paraId="66CC4429" w14:textId="460B649B" w:rsidR="004B1A25" w:rsidRPr="003A4219" w:rsidRDefault="004B1A25" w:rsidP="004B1A25">
      <w:pPr>
        <w:spacing w:line="240" w:lineRule="auto"/>
        <w:rPr>
          <w:rFonts w:asciiTheme="majorHAnsi" w:hAnsiTheme="majorHAnsi" w:cstheme="majorHAnsi"/>
          <w:color w:val="00006B"/>
          <w:sz w:val="16"/>
          <w:szCs w:val="16"/>
          <w:lang w:val="en-US" w:eastAsia="fr-FR"/>
        </w:rPr>
      </w:pPr>
    </w:p>
    <w:p w14:paraId="455FC431" w14:textId="276516F3" w:rsidR="004B1A25" w:rsidRPr="003A4219" w:rsidRDefault="004B1A25" w:rsidP="004B1A25">
      <w:pPr>
        <w:spacing w:line="240" w:lineRule="auto"/>
        <w:rPr>
          <w:rFonts w:asciiTheme="majorHAnsi" w:hAnsiTheme="majorHAnsi" w:cstheme="majorHAnsi"/>
          <w:color w:val="00006B"/>
          <w:sz w:val="16"/>
          <w:szCs w:val="16"/>
          <w:lang w:val="en-US" w:eastAsia="fr-FR"/>
        </w:rPr>
      </w:pPr>
    </w:p>
    <w:p w14:paraId="05F669D7" w14:textId="75514A17" w:rsidR="00F05ACC" w:rsidRPr="003A4219" w:rsidRDefault="00F05ACC">
      <w:pPr>
        <w:spacing w:line="240" w:lineRule="auto"/>
        <w:rPr>
          <w:lang w:val="en-US"/>
        </w:rPr>
      </w:pPr>
    </w:p>
    <w:sectPr w:rsidR="00F05ACC" w:rsidRPr="003A4219" w:rsidSect="007F36CF">
      <w:footerReference w:type="default" r:id="rId12"/>
      <w:headerReference w:type="first" r:id="rId13"/>
      <w:footerReference w:type="first" r:id="rId14"/>
      <w:type w:val="continuous"/>
      <w:pgSz w:w="11904" w:h="16838" w:code="9"/>
      <w:pgMar w:top="823" w:right="1418" w:bottom="1418" w:left="1418" w:header="1134" w:footer="567" w:gutter="0"/>
      <w:pgNumType w:start="1" w:chapStyle="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82631" w14:textId="77777777" w:rsidR="0010392A" w:rsidRDefault="0010392A" w:rsidP="00C84117">
      <w:r>
        <w:separator/>
      </w:r>
    </w:p>
    <w:p w14:paraId="1E8DD1B6" w14:textId="77777777" w:rsidR="0010392A" w:rsidRDefault="0010392A" w:rsidP="00C84117"/>
    <w:p w14:paraId="41B2F787" w14:textId="77777777" w:rsidR="0010392A" w:rsidRDefault="0010392A" w:rsidP="00C84117"/>
    <w:p w14:paraId="09CEC9AB" w14:textId="77777777" w:rsidR="0010392A" w:rsidRDefault="0010392A" w:rsidP="00C84117"/>
    <w:p w14:paraId="5D1B4D82" w14:textId="77777777" w:rsidR="0010392A" w:rsidRDefault="0010392A" w:rsidP="00C84117"/>
    <w:p w14:paraId="7B794A64" w14:textId="77777777" w:rsidR="0010392A" w:rsidRDefault="0010392A" w:rsidP="00C84117"/>
    <w:p w14:paraId="7727DA2E" w14:textId="77777777" w:rsidR="0010392A" w:rsidRDefault="0010392A"/>
    <w:p w14:paraId="4EEA20A7" w14:textId="77777777" w:rsidR="0010392A" w:rsidRDefault="0010392A" w:rsidP="00B65254"/>
    <w:p w14:paraId="06F38FF2" w14:textId="77777777" w:rsidR="0010392A" w:rsidRDefault="0010392A"/>
  </w:endnote>
  <w:endnote w:type="continuationSeparator" w:id="0">
    <w:p w14:paraId="388BA26C" w14:textId="77777777" w:rsidR="0010392A" w:rsidRDefault="0010392A" w:rsidP="00C84117">
      <w:r>
        <w:continuationSeparator/>
      </w:r>
    </w:p>
    <w:p w14:paraId="5FE2D7E8" w14:textId="77777777" w:rsidR="0010392A" w:rsidRDefault="0010392A" w:rsidP="00C84117"/>
    <w:p w14:paraId="1C81D4D9" w14:textId="77777777" w:rsidR="0010392A" w:rsidRDefault="0010392A" w:rsidP="00C84117"/>
    <w:p w14:paraId="3BCF3C15" w14:textId="77777777" w:rsidR="0010392A" w:rsidRDefault="0010392A" w:rsidP="00C84117"/>
    <w:p w14:paraId="1840D4C3" w14:textId="77777777" w:rsidR="0010392A" w:rsidRDefault="0010392A" w:rsidP="00C84117"/>
    <w:p w14:paraId="0A2EFC3C" w14:textId="77777777" w:rsidR="0010392A" w:rsidRDefault="0010392A" w:rsidP="00C84117"/>
    <w:p w14:paraId="478F3089" w14:textId="77777777" w:rsidR="0010392A" w:rsidRDefault="0010392A"/>
    <w:p w14:paraId="5B45CE16" w14:textId="77777777" w:rsidR="0010392A" w:rsidRDefault="0010392A" w:rsidP="00B65254"/>
    <w:p w14:paraId="2000056D" w14:textId="77777777" w:rsidR="0010392A" w:rsidRDefault="00103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8353" w14:textId="67741879" w:rsidR="00D9552A" w:rsidRDefault="00D9552A" w:rsidP="006454AB">
    <w:pPr>
      <w:pStyle w:val="Pagefooter"/>
      <w:ind w:right="-79"/>
    </w:pPr>
    <w:r w:rsidRPr="005D27E5">
      <w:rPr>
        <w:color w:val="162056" w:themeColor="text2"/>
      </w:rPr>
      <w:t>|</w:t>
    </w:r>
    <w:r>
      <w:rPr>
        <w:rFonts w:cs="Arial"/>
      </w:rPr>
      <w:t> </w:t>
    </w:r>
    <w:r w:rsidRPr="005D27E5">
      <w:t xml:space="preserve">page </w:t>
    </w:r>
    <w:r w:rsidRPr="005D27E5">
      <w:fldChar w:fldCharType="begin"/>
    </w:r>
    <w:r w:rsidRPr="005D27E5">
      <w:instrText xml:space="preserve"> PAGE  \* MERGEFORMAT </w:instrText>
    </w:r>
    <w:r w:rsidRPr="005D27E5">
      <w:fldChar w:fldCharType="separate"/>
    </w:r>
    <w:r>
      <w:rPr>
        <w:noProof/>
      </w:rPr>
      <w:t>5</w:t>
    </w:r>
    <w:r w:rsidRPr="005D27E5">
      <w:fldChar w:fldCharType="end"/>
    </w:r>
    <w:r w:rsidRPr="005D27E5">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9DB" w14:textId="77777777" w:rsidR="00D9552A" w:rsidRDefault="00D9552A" w:rsidP="00A950F3">
    <w:pPr>
      <w:pStyle w:val="Pagefooter"/>
    </w:pPr>
    <w:r>
      <w:rPr>
        <w:rFonts w:cs="Arial"/>
      </w:rPr>
      <w:t> </w:t>
    </w:r>
    <w:r w:rsidRPr="00A950F3">
      <w:rPr>
        <w:color w:val="162056" w:themeColor="text2"/>
      </w:rPr>
      <w:t>|</w:t>
    </w:r>
    <w:r>
      <w:rPr>
        <w:rFonts w:cs="Arial"/>
      </w:rPr>
      <w:t> </w:t>
    </w:r>
    <w:r w:rsidRPr="00F1221C">
      <w:t xml:space="preserve">page </w:t>
    </w:r>
    <w:r w:rsidRPr="00F1221C">
      <w:fldChar w:fldCharType="begin"/>
    </w:r>
    <w:r w:rsidRPr="00F1221C">
      <w:instrText xml:space="preserve"> PAGE  \* MERGEFORMAT </w:instrText>
    </w:r>
    <w:r w:rsidRPr="00F1221C">
      <w:fldChar w:fldCharType="separate"/>
    </w:r>
    <w:r>
      <w:rPr>
        <w:noProof/>
      </w:rPr>
      <w:t>1</w:t>
    </w:r>
    <w:r w:rsidRPr="00F1221C">
      <w:fldChar w:fldCharType="end"/>
    </w:r>
    <w:r w:rsidRPr="00F1221C">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02DF8" w14:textId="77777777" w:rsidR="0010392A" w:rsidRDefault="0010392A">
      <w:r>
        <w:separator/>
      </w:r>
    </w:p>
  </w:footnote>
  <w:footnote w:type="continuationSeparator" w:id="0">
    <w:p w14:paraId="14971E13" w14:textId="77777777" w:rsidR="0010392A" w:rsidRDefault="0010392A" w:rsidP="00C84117">
      <w:r>
        <w:continuationSeparator/>
      </w:r>
    </w:p>
    <w:p w14:paraId="04697FA5" w14:textId="77777777" w:rsidR="0010392A" w:rsidRDefault="0010392A" w:rsidP="00C84117"/>
    <w:p w14:paraId="5E528E05" w14:textId="77777777" w:rsidR="0010392A" w:rsidRDefault="0010392A" w:rsidP="00C84117"/>
    <w:p w14:paraId="201F2EAF" w14:textId="77777777" w:rsidR="0010392A" w:rsidRDefault="0010392A" w:rsidP="00C84117"/>
    <w:p w14:paraId="674EB362" w14:textId="77777777" w:rsidR="0010392A" w:rsidRDefault="0010392A" w:rsidP="00C84117"/>
    <w:p w14:paraId="51449F33" w14:textId="77777777" w:rsidR="0010392A" w:rsidRDefault="0010392A" w:rsidP="00C84117"/>
    <w:p w14:paraId="509C573F" w14:textId="77777777" w:rsidR="0010392A" w:rsidRDefault="0010392A"/>
    <w:p w14:paraId="18CBDF0F" w14:textId="77777777" w:rsidR="0010392A" w:rsidRDefault="0010392A" w:rsidP="00B65254"/>
    <w:p w14:paraId="60390DC0" w14:textId="77777777" w:rsidR="0010392A" w:rsidRDefault="00103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2A18" w14:textId="4020D52F" w:rsidR="00D9552A" w:rsidRDefault="00D9552A" w:rsidP="007F36CF">
    <w:pPr>
      <w:pStyle w:val="Header"/>
      <w:ind w:left="-709"/>
    </w:pPr>
    <w:r>
      <w:drawing>
        <wp:inline distT="0" distB="0" distL="0" distR="0" wp14:anchorId="469F3F18" wp14:editId="625AA7C3">
          <wp:extent cx="698500" cy="25612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jpg"/>
                  <pic:cNvPicPr/>
                </pic:nvPicPr>
                <pic:blipFill>
                  <a:blip r:embed="rId1"/>
                  <a:stretch>
                    <a:fillRect/>
                  </a:stretch>
                </pic:blipFill>
                <pic:spPr>
                  <a:xfrm>
                    <a:off x="0" y="0"/>
                    <a:ext cx="718415" cy="263424"/>
                  </a:xfrm>
                  <a:prstGeom prst="rect">
                    <a:avLst/>
                  </a:prstGeom>
                </pic:spPr>
              </pic:pic>
            </a:graphicData>
          </a:graphic>
        </wp:inline>
      </w:drawing>
    </w:r>
  </w:p>
  <w:p w14:paraId="7908AB43" w14:textId="77777777" w:rsidR="00D9552A" w:rsidRPr="00AA2F5A" w:rsidRDefault="00D9552A" w:rsidP="007F36CF">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017"/>
    <w:multiLevelType w:val="hybridMultilevel"/>
    <w:tmpl w:val="254AF3CC"/>
    <w:lvl w:ilvl="0" w:tplc="5970811A">
      <w:numFmt w:val="bullet"/>
      <w:lvlText w:val="-"/>
      <w:lvlJc w:val="left"/>
      <w:pPr>
        <w:ind w:left="777" w:hanging="361"/>
      </w:pPr>
      <w:rPr>
        <w:rFonts w:hint="default"/>
        <w:w w:val="99"/>
        <w:lang w:val="en-US" w:eastAsia="en-US" w:bidi="ar-SA"/>
      </w:rPr>
    </w:lvl>
    <w:lvl w:ilvl="1" w:tplc="328A4A7C">
      <w:numFmt w:val="bullet"/>
      <w:lvlText w:val="•"/>
      <w:lvlJc w:val="left"/>
      <w:pPr>
        <w:ind w:left="1304" w:hanging="361"/>
      </w:pPr>
      <w:rPr>
        <w:rFonts w:hint="default"/>
        <w:lang w:val="en-US" w:eastAsia="en-US" w:bidi="ar-SA"/>
      </w:rPr>
    </w:lvl>
    <w:lvl w:ilvl="2" w:tplc="FF2AB57E">
      <w:numFmt w:val="bullet"/>
      <w:lvlText w:val="•"/>
      <w:lvlJc w:val="left"/>
      <w:pPr>
        <w:ind w:left="1829" w:hanging="361"/>
      </w:pPr>
      <w:rPr>
        <w:rFonts w:hint="default"/>
        <w:lang w:val="en-US" w:eastAsia="en-US" w:bidi="ar-SA"/>
      </w:rPr>
    </w:lvl>
    <w:lvl w:ilvl="3" w:tplc="49F6E580">
      <w:numFmt w:val="bullet"/>
      <w:lvlText w:val="•"/>
      <w:lvlJc w:val="left"/>
      <w:pPr>
        <w:ind w:left="2354" w:hanging="361"/>
      </w:pPr>
      <w:rPr>
        <w:rFonts w:hint="default"/>
        <w:lang w:val="en-US" w:eastAsia="en-US" w:bidi="ar-SA"/>
      </w:rPr>
    </w:lvl>
    <w:lvl w:ilvl="4" w:tplc="FCFC1372">
      <w:numFmt w:val="bullet"/>
      <w:lvlText w:val="•"/>
      <w:lvlJc w:val="left"/>
      <w:pPr>
        <w:ind w:left="2879" w:hanging="361"/>
      </w:pPr>
      <w:rPr>
        <w:rFonts w:hint="default"/>
        <w:lang w:val="en-US" w:eastAsia="en-US" w:bidi="ar-SA"/>
      </w:rPr>
    </w:lvl>
    <w:lvl w:ilvl="5" w:tplc="4BA0A77A">
      <w:numFmt w:val="bullet"/>
      <w:lvlText w:val="•"/>
      <w:lvlJc w:val="left"/>
      <w:pPr>
        <w:ind w:left="3403" w:hanging="361"/>
      </w:pPr>
      <w:rPr>
        <w:rFonts w:hint="default"/>
        <w:lang w:val="en-US" w:eastAsia="en-US" w:bidi="ar-SA"/>
      </w:rPr>
    </w:lvl>
    <w:lvl w:ilvl="6" w:tplc="76041502">
      <w:numFmt w:val="bullet"/>
      <w:lvlText w:val="•"/>
      <w:lvlJc w:val="left"/>
      <w:pPr>
        <w:ind w:left="3928" w:hanging="361"/>
      </w:pPr>
      <w:rPr>
        <w:rFonts w:hint="default"/>
        <w:lang w:val="en-US" w:eastAsia="en-US" w:bidi="ar-SA"/>
      </w:rPr>
    </w:lvl>
    <w:lvl w:ilvl="7" w:tplc="40CAF1AA">
      <w:numFmt w:val="bullet"/>
      <w:lvlText w:val="•"/>
      <w:lvlJc w:val="left"/>
      <w:pPr>
        <w:ind w:left="4453" w:hanging="361"/>
      </w:pPr>
      <w:rPr>
        <w:rFonts w:hint="default"/>
        <w:lang w:val="en-US" w:eastAsia="en-US" w:bidi="ar-SA"/>
      </w:rPr>
    </w:lvl>
    <w:lvl w:ilvl="8" w:tplc="B9DA6E68">
      <w:numFmt w:val="bullet"/>
      <w:lvlText w:val="•"/>
      <w:lvlJc w:val="left"/>
      <w:pPr>
        <w:ind w:left="4978" w:hanging="361"/>
      </w:pPr>
      <w:rPr>
        <w:rFonts w:hint="default"/>
        <w:lang w:val="en-US" w:eastAsia="en-US" w:bidi="ar-SA"/>
      </w:rPr>
    </w:lvl>
  </w:abstractNum>
  <w:abstractNum w:abstractNumId="1" w15:restartNumberingAfterBreak="0">
    <w:nsid w:val="08FF4EC3"/>
    <w:multiLevelType w:val="hybridMultilevel"/>
    <w:tmpl w:val="C1102EA6"/>
    <w:lvl w:ilvl="0" w:tplc="187E1EA6">
      <w:numFmt w:val="bullet"/>
      <w:lvlText w:val="-"/>
      <w:lvlJc w:val="left"/>
      <w:pPr>
        <w:ind w:left="799" w:hanging="360"/>
      </w:pPr>
      <w:rPr>
        <w:rFonts w:ascii="Carlito" w:eastAsia="Carlito" w:hAnsi="Carlito" w:cs="Carlito" w:hint="default"/>
        <w:w w:val="99"/>
        <w:position w:val="1"/>
        <w:sz w:val="20"/>
        <w:szCs w:val="20"/>
        <w:lang w:val="en-US" w:eastAsia="en-US" w:bidi="ar-SA"/>
      </w:rPr>
    </w:lvl>
    <w:lvl w:ilvl="1" w:tplc="18FA8268">
      <w:numFmt w:val="bullet"/>
      <w:lvlText w:val="•"/>
      <w:lvlJc w:val="left"/>
      <w:pPr>
        <w:ind w:left="1789" w:hanging="360"/>
      </w:pPr>
      <w:rPr>
        <w:rFonts w:hint="default"/>
        <w:lang w:val="en-US" w:eastAsia="en-US" w:bidi="ar-SA"/>
      </w:rPr>
    </w:lvl>
    <w:lvl w:ilvl="2" w:tplc="3E3E450C">
      <w:numFmt w:val="bullet"/>
      <w:lvlText w:val="•"/>
      <w:lvlJc w:val="left"/>
      <w:pPr>
        <w:ind w:left="2778" w:hanging="360"/>
      </w:pPr>
      <w:rPr>
        <w:rFonts w:hint="default"/>
        <w:lang w:val="en-US" w:eastAsia="en-US" w:bidi="ar-SA"/>
      </w:rPr>
    </w:lvl>
    <w:lvl w:ilvl="3" w:tplc="307EA530">
      <w:numFmt w:val="bullet"/>
      <w:lvlText w:val="•"/>
      <w:lvlJc w:val="left"/>
      <w:pPr>
        <w:ind w:left="3767" w:hanging="360"/>
      </w:pPr>
      <w:rPr>
        <w:rFonts w:hint="default"/>
        <w:lang w:val="en-US" w:eastAsia="en-US" w:bidi="ar-SA"/>
      </w:rPr>
    </w:lvl>
    <w:lvl w:ilvl="4" w:tplc="C44E710E">
      <w:numFmt w:val="bullet"/>
      <w:lvlText w:val="•"/>
      <w:lvlJc w:val="left"/>
      <w:pPr>
        <w:ind w:left="4756" w:hanging="360"/>
      </w:pPr>
      <w:rPr>
        <w:rFonts w:hint="default"/>
        <w:lang w:val="en-US" w:eastAsia="en-US" w:bidi="ar-SA"/>
      </w:rPr>
    </w:lvl>
    <w:lvl w:ilvl="5" w:tplc="BEC2946A">
      <w:numFmt w:val="bullet"/>
      <w:lvlText w:val="•"/>
      <w:lvlJc w:val="left"/>
      <w:pPr>
        <w:ind w:left="5746" w:hanging="360"/>
      </w:pPr>
      <w:rPr>
        <w:rFonts w:hint="default"/>
        <w:lang w:val="en-US" w:eastAsia="en-US" w:bidi="ar-SA"/>
      </w:rPr>
    </w:lvl>
    <w:lvl w:ilvl="6" w:tplc="2256ACA8">
      <w:numFmt w:val="bullet"/>
      <w:lvlText w:val="•"/>
      <w:lvlJc w:val="left"/>
      <w:pPr>
        <w:ind w:left="6735" w:hanging="360"/>
      </w:pPr>
      <w:rPr>
        <w:rFonts w:hint="default"/>
        <w:lang w:val="en-US" w:eastAsia="en-US" w:bidi="ar-SA"/>
      </w:rPr>
    </w:lvl>
    <w:lvl w:ilvl="7" w:tplc="440A952C">
      <w:numFmt w:val="bullet"/>
      <w:lvlText w:val="•"/>
      <w:lvlJc w:val="left"/>
      <w:pPr>
        <w:ind w:left="7724" w:hanging="360"/>
      </w:pPr>
      <w:rPr>
        <w:rFonts w:hint="default"/>
        <w:lang w:val="en-US" w:eastAsia="en-US" w:bidi="ar-SA"/>
      </w:rPr>
    </w:lvl>
    <w:lvl w:ilvl="8" w:tplc="36720442">
      <w:numFmt w:val="bullet"/>
      <w:lvlText w:val="•"/>
      <w:lvlJc w:val="left"/>
      <w:pPr>
        <w:ind w:left="8713" w:hanging="360"/>
      </w:pPr>
      <w:rPr>
        <w:rFonts w:hint="default"/>
        <w:lang w:val="en-US" w:eastAsia="en-US" w:bidi="ar-SA"/>
      </w:rPr>
    </w:lvl>
  </w:abstractNum>
  <w:abstractNum w:abstractNumId="2" w15:restartNumberingAfterBreak="0">
    <w:nsid w:val="0A56490E"/>
    <w:multiLevelType w:val="hybridMultilevel"/>
    <w:tmpl w:val="AC667660"/>
    <w:lvl w:ilvl="0" w:tplc="07245364">
      <w:start w:val="1"/>
      <w:numFmt w:val="bullet"/>
      <w:lvlText w:val=""/>
      <w:lvlJc w:val="left"/>
      <w:pPr>
        <w:ind w:left="720" w:hanging="360"/>
      </w:pPr>
      <w:rPr>
        <w:rFonts w:ascii="Symbol" w:hAnsi="Symbol" w:hint="default"/>
        <w:color w:val="2A6CAF"/>
      </w:rPr>
    </w:lvl>
    <w:lvl w:ilvl="1" w:tplc="DA3E0946">
      <w:start w:val="1"/>
      <w:numFmt w:val="bullet"/>
      <w:lvlText w:val="o"/>
      <w:lvlJc w:val="left"/>
      <w:pPr>
        <w:ind w:left="1440" w:hanging="360"/>
      </w:pPr>
      <w:rPr>
        <w:rFonts w:ascii="Courier New" w:hAnsi="Courier New" w:hint="default"/>
        <w:color w:val="00488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17647"/>
    <w:multiLevelType w:val="hybridMultilevel"/>
    <w:tmpl w:val="2A9CF66E"/>
    <w:lvl w:ilvl="0" w:tplc="7604EA6E">
      <w:start w:val="1"/>
      <w:numFmt w:val="bullet"/>
      <w:lvlText w:val=""/>
      <w:lvlJc w:val="left"/>
      <w:pPr>
        <w:ind w:left="720" w:hanging="360"/>
      </w:pPr>
      <w:rPr>
        <w:rFonts w:ascii="Symbol" w:hAnsi="Symbol" w:hint="default"/>
        <w:color w:val="323232"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B7DB1"/>
    <w:multiLevelType w:val="hybridMultilevel"/>
    <w:tmpl w:val="13F867AA"/>
    <w:lvl w:ilvl="0" w:tplc="4ABEEB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40C75"/>
    <w:multiLevelType w:val="hybridMultilevel"/>
    <w:tmpl w:val="1786B15A"/>
    <w:lvl w:ilvl="0" w:tplc="07245364">
      <w:start w:val="1"/>
      <w:numFmt w:val="bullet"/>
      <w:lvlText w:val=""/>
      <w:lvlJc w:val="left"/>
      <w:pPr>
        <w:ind w:left="720" w:hanging="360"/>
      </w:pPr>
      <w:rPr>
        <w:rFonts w:ascii="Symbol" w:hAnsi="Symbol" w:hint="default"/>
        <w:color w:val="2A6CA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E30D5"/>
    <w:multiLevelType w:val="hybridMultilevel"/>
    <w:tmpl w:val="84DA401E"/>
    <w:lvl w:ilvl="0" w:tplc="040C0001">
      <w:start w:val="1"/>
      <w:numFmt w:val="bullet"/>
      <w:lvlText w:val=""/>
      <w:lvlJc w:val="left"/>
      <w:pPr>
        <w:ind w:left="360" w:hanging="360"/>
      </w:pPr>
      <w:rPr>
        <w:rFonts w:ascii="Symbol" w:hAnsi="Symbol" w:hint="default"/>
      </w:rPr>
    </w:lvl>
    <w:lvl w:ilvl="1" w:tplc="DA3E0946">
      <w:start w:val="1"/>
      <w:numFmt w:val="bullet"/>
      <w:lvlText w:val="o"/>
      <w:lvlJc w:val="left"/>
      <w:pPr>
        <w:ind w:left="1080" w:hanging="360"/>
      </w:pPr>
      <w:rPr>
        <w:rFonts w:ascii="Courier New" w:hAnsi="Courier New" w:hint="default"/>
        <w:color w:val="00488E"/>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71E1A35"/>
    <w:multiLevelType w:val="hybridMultilevel"/>
    <w:tmpl w:val="955C6712"/>
    <w:lvl w:ilvl="0" w:tplc="A740D7CC">
      <w:start w:val="1"/>
      <w:numFmt w:val="bullet"/>
      <w:pStyle w:val="BoxBullet2"/>
      <w:lvlText w:val="o"/>
      <w:lvlJc w:val="left"/>
      <w:pPr>
        <w:ind w:left="720" w:hanging="360"/>
      </w:pPr>
      <w:rPr>
        <w:rFonts w:ascii="Courier New" w:hAnsi="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456A"/>
    <w:multiLevelType w:val="hybridMultilevel"/>
    <w:tmpl w:val="BC0A7B6A"/>
    <w:lvl w:ilvl="0" w:tplc="FE3E30A0">
      <w:start w:val="1"/>
      <w:numFmt w:val="bullet"/>
      <w:lvlText w:val=""/>
      <w:lvlJc w:val="left"/>
      <w:pPr>
        <w:ind w:left="947" w:hanging="360"/>
      </w:pPr>
      <w:rPr>
        <w:rFonts w:ascii="Symbol" w:hAnsi="Symbol" w:hint="default"/>
        <w:b/>
        <w:i w:val="0"/>
        <w:color w:val="0F004E"/>
        <w:sz w:val="18"/>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7F17948"/>
    <w:multiLevelType w:val="hybridMultilevel"/>
    <w:tmpl w:val="3A788C6E"/>
    <w:lvl w:ilvl="0" w:tplc="F768F828">
      <w:numFmt w:val="bullet"/>
      <w:lvlText w:val="-"/>
      <w:lvlJc w:val="left"/>
      <w:pPr>
        <w:ind w:left="775" w:hanging="361"/>
      </w:pPr>
      <w:rPr>
        <w:rFonts w:ascii="Carlito" w:eastAsia="Carlito" w:hAnsi="Carlito" w:cs="Carlito" w:hint="default"/>
        <w:w w:val="99"/>
        <w:sz w:val="20"/>
        <w:szCs w:val="20"/>
        <w:lang w:val="en-US" w:eastAsia="en-US" w:bidi="ar-SA"/>
      </w:rPr>
    </w:lvl>
    <w:lvl w:ilvl="1" w:tplc="C8D08572">
      <w:numFmt w:val="bullet"/>
      <w:lvlText w:val="•"/>
      <w:lvlJc w:val="left"/>
      <w:pPr>
        <w:ind w:left="1304" w:hanging="361"/>
      </w:pPr>
      <w:rPr>
        <w:rFonts w:hint="default"/>
        <w:lang w:val="en-US" w:eastAsia="en-US" w:bidi="ar-SA"/>
      </w:rPr>
    </w:lvl>
    <w:lvl w:ilvl="2" w:tplc="CD14EF9E">
      <w:numFmt w:val="bullet"/>
      <w:lvlText w:val="•"/>
      <w:lvlJc w:val="left"/>
      <w:pPr>
        <w:ind w:left="1829" w:hanging="361"/>
      </w:pPr>
      <w:rPr>
        <w:rFonts w:hint="default"/>
        <w:lang w:val="en-US" w:eastAsia="en-US" w:bidi="ar-SA"/>
      </w:rPr>
    </w:lvl>
    <w:lvl w:ilvl="3" w:tplc="01ECFC96">
      <w:numFmt w:val="bullet"/>
      <w:lvlText w:val="•"/>
      <w:lvlJc w:val="left"/>
      <w:pPr>
        <w:ind w:left="2353" w:hanging="361"/>
      </w:pPr>
      <w:rPr>
        <w:rFonts w:hint="default"/>
        <w:lang w:val="en-US" w:eastAsia="en-US" w:bidi="ar-SA"/>
      </w:rPr>
    </w:lvl>
    <w:lvl w:ilvl="4" w:tplc="D34E197C">
      <w:numFmt w:val="bullet"/>
      <w:lvlText w:val="•"/>
      <w:lvlJc w:val="left"/>
      <w:pPr>
        <w:ind w:left="2878" w:hanging="361"/>
      </w:pPr>
      <w:rPr>
        <w:rFonts w:hint="default"/>
        <w:lang w:val="en-US" w:eastAsia="en-US" w:bidi="ar-SA"/>
      </w:rPr>
    </w:lvl>
    <w:lvl w:ilvl="5" w:tplc="0332FBC6">
      <w:numFmt w:val="bullet"/>
      <w:lvlText w:val="•"/>
      <w:lvlJc w:val="left"/>
      <w:pPr>
        <w:ind w:left="3402" w:hanging="361"/>
      </w:pPr>
      <w:rPr>
        <w:rFonts w:hint="default"/>
        <w:lang w:val="en-US" w:eastAsia="en-US" w:bidi="ar-SA"/>
      </w:rPr>
    </w:lvl>
    <w:lvl w:ilvl="6" w:tplc="772EBE24">
      <w:numFmt w:val="bullet"/>
      <w:lvlText w:val="•"/>
      <w:lvlJc w:val="left"/>
      <w:pPr>
        <w:ind w:left="3927" w:hanging="361"/>
      </w:pPr>
      <w:rPr>
        <w:rFonts w:hint="default"/>
        <w:lang w:val="en-US" w:eastAsia="en-US" w:bidi="ar-SA"/>
      </w:rPr>
    </w:lvl>
    <w:lvl w:ilvl="7" w:tplc="04B28B24">
      <w:numFmt w:val="bullet"/>
      <w:lvlText w:val="•"/>
      <w:lvlJc w:val="left"/>
      <w:pPr>
        <w:ind w:left="4451" w:hanging="361"/>
      </w:pPr>
      <w:rPr>
        <w:rFonts w:hint="default"/>
        <w:lang w:val="en-US" w:eastAsia="en-US" w:bidi="ar-SA"/>
      </w:rPr>
    </w:lvl>
    <w:lvl w:ilvl="8" w:tplc="46C6793A">
      <w:numFmt w:val="bullet"/>
      <w:lvlText w:val="•"/>
      <w:lvlJc w:val="left"/>
      <w:pPr>
        <w:ind w:left="4976" w:hanging="361"/>
      </w:pPr>
      <w:rPr>
        <w:rFonts w:hint="default"/>
        <w:lang w:val="en-US" w:eastAsia="en-US" w:bidi="ar-SA"/>
      </w:rPr>
    </w:lvl>
  </w:abstractNum>
  <w:abstractNum w:abstractNumId="10" w15:restartNumberingAfterBreak="0">
    <w:nsid w:val="2C3E741D"/>
    <w:multiLevelType w:val="hybridMultilevel"/>
    <w:tmpl w:val="A53A424C"/>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C962921"/>
    <w:multiLevelType w:val="multilevel"/>
    <w:tmpl w:val="0C58F7AE"/>
    <w:lvl w:ilvl="0">
      <w:start w:val="1"/>
      <w:numFmt w:val="decimal"/>
      <w:lvlText w:val="Section %1 -"/>
      <w:lvlJc w:val="left"/>
      <w:pPr>
        <w:tabs>
          <w:tab w:val="num" w:pos="720"/>
        </w:tabs>
        <w:ind w:left="720" w:hanging="720"/>
      </w:pPr>
      <w:rPr>
        <w:rFonts w:ascii="Calibri" w:hAnsi="Calibri" w:hint="default"/>
        <w:b/>
        <w:i w:val="0"/>
        <w:caps/>
        <w:smallCaps w:val="0"/>
        <w:color w:val="55517B"/>
        <w:sz w:val="20"/>
        <w:u w:val="none"/>
      </w:rPr>
    </w:lvl>
    <w:lvl w:ilvl="1">
      <w:start w:val="1"/>
      <w:numFmt w:val="decimal"/>
      <w:isLgl/>
      <w:lvlText w:val="%1.%2"/>
      <w:lvlJc w:val="left"/>
      <w:pPr>
        <w:tabs>
          <w:tab w:val="num" w:pos="720"/>
        </w:tabs>
        <w:ind w:left="720" w:hanging="720"/>
      </w:pPr>
      <w:rPr>
        <w:rFonts w:ascii="Calibri" w:hAnsi="Calibri" w:hint="default"/>
        <w:b/>
        <w:i w:val="0"/>
        <w:caps w:val="0"/>
        <w:color w:val="55517B"/>
        <w:sz w:val="20"/>
        <w:u w:val="none"/>
      </w:rPr>
    </w:lvl>
    <w:lvl w:ilvl="2">
      <w:start w:val="1"/>
      <w:numFmt w:val="decimal"/>
      <w:isLgl/>
      <w:lvlText w:val="%1.%2.%3"/>
      <w:lvlJc w:val="left"/>
      <w:pPr>
        <w:tabs>
          <w:tab w:val="num" w:pos="1440"/>
        </w:tabs>
        <w:ind w:left="720" w:firstLine="0"/>
      </w:pPr>
      <w:rPr>
        <w:rFonts w:ascii="Calibri" w:hAnsi="Calibri" w:hint="default"/>
        <w:b/>
        <w:i w:val="0"/>
        <w:caps w:val="0"/>
        <w:color w:val="55517B"/>
        <w:sz w:val="20"/>
        <w:u w:val="none"/>
      </w:rPr>
    </w:lvl>
    <w:lvl w:ilvl="3">
      <w:start w:val="1"/>
      <w:numFmt w:val="decimal"/>
      <w:lvlText w:val="%1.%2.%3.%4"/>
      <w:lvlJc w:val="left"/>
      <w:pPr>
        <w:tabs>
          <w:tab w:val="num" w:pos="2137"/>
        </w:tabs>
        <w:ind w:left="680" w:firstLine="737"/>
      </w:pPr>
      <w:rPr>
        <w:rFonts w:ascii="Calibri" w:hAnsi="Calibri" w:hint="default"/>
        <w:b w:val="0"/>
        <w:i w:val="0"/>
        <w:caps w:val="0"/>
        <w:color w:val="auto"/>
        <w:sz w:val="20"/>
        <w:u w:val="none"/>
      </w:rPr>
    </w:lvl>
    <w:lvl w:ilvl="4">
      <w:start w:val="1"/>
      <w:numFmt w:val="lowerLetter"/>
      <w:lvlText w:val="(%5)"/>
      <w:lvlJc w:val="left"/>
      <w:pPr>
        <w:tabs>
          <w:tab w:val="num" w:pos="2552"/>
        </w:tabs>
        <w:ind w:left="2552" w:hanging="567"/>
      </w:pPr>
      <w:rPr>
        <w:rFonts w:ascii="Calibri" w:hAnsi="Calibri" w:hint="default"/>
        <w:b w:val="0"/>
        <w:i w:val="0"/>
        <w:caps w:val="0"/>
        <w:color w:val="auto"/>
        <w:sz w:val="20"/>
        <w:u w:val="none"/>
      </w:rPr>
    </w:lvl>
    <w:lvl w:ilvl="5">
      <w:start w:val="1"/>
      <w:numFmt w:val="decimal"/>
      <w:lvlText w:val="(%6)"/>
      <w:lvlJc w:val="left"/>
      <w:pPr>
        <w:tabs>
          <w:tab w:val="num" w:pos="720"/>
        </w:tabs>
        <w:ind w:left="720" w:hanging="720"/>
      </w:pPr>
      <w:rPr>
        <w:rFonts w:hint="default"/>
        <w:b w:val="0"/>
        <w:i w:val="0"/>
        <w:caps w:val="0"/>
        <w:color w:val="auto"/>
        <w:sz w:val="22"/>
        <w:u w:val="none"/>
      </w:rPr>
    </w:lvl>
    <w:lvl w:ilvl="6">
      <w:start w:val="1"/>
      <w:numFmt w:val="decimal"/>
      <w:lvlText w:val="%7."/>
      <w:lvlJc w:val="left"/>
      <w:pPr>
        <w:tabs>
          <w:tab w:val="num" w:pos="1440"/>
        </w:tabs>
        <w:ind w:left="1440" w:hanging="720"/>
      </w:pPr>
      <w:rPr>
        <w:rFonts w:hint="default"/>
        <w:b w:val="0"/>
        <w:i/>
        <w:caps w:val="0"/>
        <w:color w:val="auto"/>
        <w:sz w:val="22"/>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13129B"/>
    <w:multiLevelType w:val="hybridMultilevel"/>
    <w:tmpl w:val="1F16F0BC"/>
    <w:lvl w:ilvl="0" w:tplc="DE52723A">
      <w:start w:val="1"/>
      <w:numFmt w:val="bullet"/>
      <w:lvlText w:val=""/>
      <w:lvlJc w:val="left"/>
      <w:pPr>
        <w:ind w:left="786" w:hanging="360"/>
      </w:pPr>
      <w:rPr>
        <w:rFonts w:ascii="Symbol" w:hAnsi="Symbol" w:hint="default"/>
        <w:b/>
        <w:i w:val="0"/>
        <w:color w:val="0F004E"/>
        <w:sz w:val="1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34E7505A"/>
    <w:multiLevelType w:val="hybridMultilevel"/>
    <w:tmpl w:val="8D56A830"/>
    <w:lvl w:ilvl="0" w:tplc="8CC2CC7E">
      <w:start w:val="1"/>
      <w:numFmt w:val="bullet"/>
      <w:lvlText w:val="•"/>
      <w:lvlJc w:val="left"/>
      <w:pPr>
        <w:tabs>
          <w:tab w:val="num" w:pos="360"/>
        </w:tabs>
        <w:ind w:left="360" w:hanging="360"/>
      </w:pPr>
      <w:rPr>
        <w:rFonts w:ascii="Times New Roman" w:hAnsi="Times New Roman" w:hint="default"/>
        <w:b/>
        <w:i w:val="0"/>
        <w:color w:val="FF6E00"/>
        <w:sz w:val="20"/>
      </w:rPr>
    </w:lvl>
    <w:lvl w:ilvl="1" w:tplc="31F0B1DE">
      <w:start w:val="1"/>
      <w:numFmt w:val="bullet"/>
      <w:lvlText w:val=""/>
      <w:lvlJc w:val="left"/>
      <w:pPr>
        <w:tabs>
          <w:tab w:val="num" w:pos="360"/>
        </w:tabs>
        <w:ind w:left="360" w:hanging="360"/>
      </w:pPr>
      <w:rPr>
        <w:rFonts w:ascii="Symbol" w:hAnsi="Symbol" w:hint="default"/>
        <w:b/>
        <w:i w:val="0"/>
        <w:color w:val="000000"/>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284DB7"/>
    <w:multiLevelType w:val="hybridMultilevel"/>
    <w:tmpl w:val="7DC46A64"/>
    <w:lvl w:ilvl="0" w:tplc="6B3AEEB6">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E0769F"/>
    <w:multiLevelType w:val="hybridMultilevel"/>
    <w:tmpl w:val="27487D14"/>
    <w:lvl w:ilvl="0" w:tplc="9D4ACC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5510C"/>
    <w:multiLevelType w:val="hybridMultilevel"/>
    <w:tmpl w:val="025615B2"/>
    <w:lvl w:ilvl="0" w:tplc="07245364">
      <w:start w:val="1"/>
      <w:numFmt w:val="bullet"/>
      <w:lvlText w:val=""/>
      <w:lvlJc w:val="left"/>
      <w:pPr>
        <w:ind w:left="360" w:hanging="360"/>
      </w:pPr>
      <w:rPr>
        <w:rFonts w:ascii="Symbol" w:hAnsi="Symbol" w:hint="default"/>
        <w:color w:val="2A6CA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3C5794E"/>
    <w:multiLevelType w:val="hybridMultilevel"/>
    <w:tmpl w:val="56242776"/>
    <w:lvl w:ilvl="0" w:tplc="65083D1A">
      <w:start w:val="1"/>
      <w:numFmt w:val="bullet"/>
      <w:pStyle w:val="Bullet1"/>
      <w:lvlText w:val=""/>
      <w:lvlJc w:val="left"/>
      <w:pPr>
        <w:ind w:left="720" w:hanging="360"/>
      </w:pPr>
      <w:rPr>
        <w:rFonts w:ascii="Symbol" w:hAnsi="Symbol" w:hint="default"/>
        <w:color w:val="auto"/>
      </w:rPr>
    </w:lvl>
    <w:lvl w:ilvl="1" w:tplc="2E8E5FEE">
      <w:start w:val="1"/>
      <w:numFmt w:val="bullet"/>
      <w:pStyle w:val="Bullet2"/>
      <w:lvlText w:val="o"/>
      <w:lvlJc w:val="left"/>
      <w:pPr>
        <w:ind w:left="1440" w:hanging="360"/>
      </w:pPr>
      <w:rPr>
        <w:rFonts w:ascii="Courier New" w:hAnsi="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EE0F21"/>
    <w:multiLevelType w:val="hybridMultilevel"/>
    <w:tmpl w:val="D20CA1A4"/>
    <w:lvl w:ilvl="0" w:tplc="A356AE1A">
      <w:start w:val="1"/>
      <w:numFmt w:val="bullet"/>
      <w:lvlText w:val="•"/>
      <w:lvlJc w:val="left"/>
      <w:pPr>
        <w:tabs>
          <w:tab w:val="num" w:pos="587"/>
        </w:tabs>
        <w:ind w:left="587" w:hanging="360"/>
      </w:pPr>
      <w:rPr>
        <w:rFonts w:ascii="Times New Roman" w:hAnsi="Times New Roman" w:cs="Times New Roman" w:hint="default"/>
        <w:b/>
        <w:i w:val="0"/>
        <w:color w:val="55517B"/>
        <w:sz w:val="20"/>
        <w:lang w:val="fr-FR"/>
      </w:rPr>
    </w:lvl>
    <w:lvl w:ilvl="1" w:tplc="2082639C">
      <w:start w:val="1"/>
      <w:numFmt w:val="bullet"/>
      <w:lvlText w:val=""/>
      <w:lvlJc w:val="left"/>
      <w:pPr>
        <w:tabs>
          <w:tab w:val="num" w:pos="1440"/>
        </w:tabs>
        <w:ind w:left="1440" w:hanging="360"/>
      </w:pPr>
      <w:rPr>
        <w:rFonts w:ascii="Symbol" w:hAnsi="Symbol" w:hint="default"/>
        <w:b/>
        <w:i w:val="0"/>
        <w:color w:val="auto"/>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D50C3C"/>
    <w:multiLevelType w:val="hybridMultilevel"/>
    <w:tmpl w:val="3DC8B252"/>
    <w:lvl w:ilvl="0" w:tplc="8626E26E">
      <w:start w:val="5"/>
      <w:numFmt w:val="bullet"/>
      <w:lvlText w:val="-"/>
      <w:lvlJc w:val="left"/>
      <w:pPr>
        <w:ind w:left="720" w:hanging="360"/>
      </w:pPr>
      <w:rPr>
        <w:rFonts w:ascii="Minion Pro" w:eastAsia="Times New Roman" w:hAnsi="Minion Pro"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30573"/>
    <w:multiLevelType w:val="hybridMultilevel"/>
    <w:tmpl w:val="CCBE4F7E"/>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63EA60A8"/>
    <w:multiLevelType w:val="hybridMultilevel"/>
    <w:tmpl w:val="F21468AA"/>
    <w:lvl w:ilvl="0" w:tplc="7DF21F7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D8ECD30">
      <w:start w:val="1"/>
      <w:numFmt w:val="lowerLetter"/>
      <w:lvlText w:val="%2."/>
      <w:lvlJc w:val="left"/>
      <w:pPr>
        <w:ind w:left="360" w:hanging="360"/>
      </w:pPr>
    </w:lvl>
    <w:lvl w:ilvl="2" w:tplc="040C0005">
      <w:start w:val="1"/>
      <w:numFmt w:val="bullet"/>
      <w:lvlText w:val=""/>
      <w:lvlJc w:val="left"/>
      <w:pPr>
        <w:ind w:left="2160" w:hanging="180"/>
      </w:pPr>
      <w:rPr>
        <w:rFonts w:ascii="Wingdings" w:hAnsi="Wingdings" w:hint="default"/>
      </w:rPr>
    </w:lvl>
    <w:lvl w:ilvl="3" w:tplc="8A5EA2C0">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E4455E"/>
    <w:multiLevelType w:val="hybridMultilevel"/>
    <w:tmpl w:val="E1C6EDC8"/>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1F34145"/>
    <w:multiLevelType w:val="hybridMultilevel"/>
    <w:tmpl w:val="981AC61E"/>
    <w:lvl w:ilvl="0" w:tplc="80D62FE4">
      <w:start w:val="15"/>
      <w:numFmt w:val="bullet"/>
      <w:lvlText w:val="-"/>
      <w:lvlJc w:val="left"/>
      <w:pPr>
        <w:ind w:left="720" w:hanging="360"/>
      </w:pPr>
      <w:rPr>
        <w:rFonts w:ascii="Century Gothic" w:eastAsia="Verdana" w:hAnsi="Century Gothic"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B653700"/>
    <w:multiLevelType w:val="hybridMultilevel"/>
    <w:tmpl w:val="5D921626"/>
    <w:lvl w:ilvl="0" w:tplc="BA90D04E">
      <w:start w:val="1"/>
      <w:numFmt w:val="bullet"/>
      <w:pStyle w:val="BoxBullet1"/>
      <w:lvlText w:val=""/>
      <w:lvlJc w:val="left"/>
      <w:pPr>
        <w:ind w:left="360" w:hanging="360"/>
      </w:pPr>
      <w:rPr>
        <w:rFonts w:ascii="Symbol" w:hAnsi="Symbol" w:hint="default"/>
        <w:color w:val="0085C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3"/>
  </w:num>
  <w:num w:numId="4">
    <w:abstractNumId w:val="21"/>
  </w:num>
  <w:num w:numId="5">
    <w:abstractNumId w:val="14"/>
  </w:num>
  <w:num w:numId="6">
    <w:abstractNumId w:val="4"/>
  </w:num>
  <w:num w:numId="7">
    <w:abstractNumId w:val="11"/>
  </w:num>
  <w:num w:numId="8">
    <w:abstractNumId w:val="18"/>
  </w:num>
  <w:num w:numId="9">
    <w:abstractNumId w:val="6"/>
  </w:num>
  <w:num w:numId="10">
    <w:abstractNumId w:val="17"/>
  </w:num>
  <w:num w:numId="11">
    <w:abstractNumId w:val="5"/>
  </w:num>
  <w:num w:numId="12">
    <w:abstractNumId w:val="2"/>
  </w:num>
  <w:num w:numId="13">
    <w:abstractNumId w:val="16"/>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3"/>
  </w:num>
  <w:num w:numId="20">
    <w:abstractNumId w:val="7"/>
  </w:num>
  <w:num w:numId="21">
    <w:abstractNumId w:val="3"/>
    <w:lvlOverride w:ilvl="0">
      <w:startOverride w:val="1"/>
    </w:lvlOverride>
  </w:num>
  <w:num w:numId="22">
    <w:abstractNumId w:val="24"/>
  </w:num>
  <w:num w:numId="23">
    <w:abstractNumId w:val="24"/>
  </w:num>
  <w:num w:numId="24">
    <w:abstractNumId w:val="15"/>
  </w:num>
  <w:num w:numId="25">
    <w:abstractNumId w:val="0"/>
  </w:num>
  <w:num w:numId="26">
    <w:abstractNumId w:val="23"/>
  </w:num>
  <w:num w:numId="27">
    <w:abstractNumId w:val="1"/>
  </w:num>
  <w:num w:numId="28">
    <w:abstractNumId w:val="9"/>
  </w:num>
  <w:num w:numId="29">
    <w:abstractNumId w:val="19"/>
  </w:num>
  <w:num w:numId="30">
    <w:abstractNumId w:val="20"/>
  </w:num>
  <w:num w:numId="31">
    <w:abstractNumId w:val="10"/>
  </w:num>
  <w:num w:numId="32">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AF"/>
    <w:rsid w:val="0000116D"/>
    <w:rsid w:val="000039BA"/>
    <w:rsid w:val="00004A46"/>
    <w:rsid w:val="000050B8"/>
    <w:rsid w:val="00007040"/>
    <w:rsid w:val="00011236"/>
    <w:rsid w:val="00011F84"/>
    <w:rsid w:val="00017F02"/>
    <w:rsid w:val="00020C82"/>
    <w:rsid w:val="000225DC"/>
    <w:rsid w:val="00024A39"/>
    <w:rsid w:val="00025ACE"/>
    <w:rsid w:val="00026016"/>
    <w:rsid w:val="00031869"/>
    <w:rsid w:val="00036FE3"/>
    <w:rsid w:val="00037055"/>
    <w:rsid w:val="00046469"/>
    <w:rsid w:val="00047729"/>
    <w:rsid w:val="000500CF"/>
    <w:rsid w:val="00051515"/>
    <w:rsid w:val="00053193"/>
    <w:rsid w:val="00054313"/>
    <w:rsid w:val="00070EFC"/>
    <w:rsid w:val="00072488"/>
    <w:rsid w:val="00073E42"/>
    <w:rsid w:val="000745B0"/>
    <w:rsid w:val="00076719"/>
    <w:rsid w:val="00076C71"/>
    <w:rsid w:val="00077B03"/>
    <w:rsid w:val="00077C73"/>
    <w:rsid w:val="00081381"/>
    <w:rsid w:val="00081C1D"/>
    <w:rsid w:val="00082C24"/>
    <w:rsid w:val="00083396"/>
    <w:rsid w:val="000836AB"/>
    <w:rsid w:val="00086482"/>
    <w:rsid w:val="00091992"/>
    <w:rsid w:val="00093086"/>
    <w:rsid w:val="000A060E"/>
    <w:rsid w:val="000A0A55"/>
    <w:rsid w:val="000A0FAA"/>
    <w:rsid w:val="000A3C24"/>
    <w:rsid w:val="000A44AE"/>
    <w:rsid w:val="000B0EC9"/>
    <w:rsid w:val="000B10AA"/>
    <w:rsid w:val="000B25C7"/>
    <w:rsid w:val="000B28B2"/>
    <w:rsid w:val="000B70FF"/>
    <w:rsid w:val="000B77FA"/>
    <w:rsid w:val="000C497C"/>
    <w:rsid w:val="000D1642"/>
    <w:rsid w:val="000D60EC"/>
    <w:rsid w:val="000E08B2"/>
    <w:rsid w:val="000E7CBB"/>
    <w:rsid w:val="000F6CCD"/>
    <w:rsid w:val="000F7526"/>
    <w:rsid w:val="00101D2F"/>
    <w:rsid w:val="001034FE"/>
    <w:rsid w:val="0010364B"/>
    <w:rsid w:val="0010392A"/>
    <w:rsid w:val="00107D34"/>
    <w:rsid w:val="001117A6"/>
    <w:rsid w:val="0011396B"/>
    <w:rsid w:val="00115D3D"/>
    <w:rsid w:val="001258E4"/>
    <w:rsid w:val="00125F99"/>
    <w:rsid w:val="00131166"/>
    <w:rsid w:val="00134585"/>
    <w:rsid w:val="00134EB5"/>
    <w:rsid w:val="00136615"/>
    <w:rsid w:val="00140274"/>
    <w:rsid w:val="00142FA5"/>
    <w:rsid w:val="00144C50"/>
    <w:rsid w:val="001556AF"/>
    <w:rsid w:val="00155D4E"/>
    <w:rsid w:val="0016518C"/>
    <w:rsid w:val="00167A6B"/>
    <w:rsid w:val="00167D9B"/>
    <w:rsid w:val="00175490"/>
    <w:rsid w:val="0018072D"/>
    <w:rsid w:val="00183C94"/>
    <w:rsid w:val="00194EA2"/>
    <w:rsid w:val="001956C7"/>
    <w:rsid w:val="001968BA"/>
    <w:rsid w:val="00197336"/>
    <w:rsid w:val="001A794C"/>
    <w:rsid w:val="001B1354"/>
    <w:rsid w:val="001B1B07"/>
    <w:rsid w:val="001B1DDF"/>
    <w:rsid w:val="001B2F37"/>
    <w:rsid w:val="001B31D5"/>
    <w:rsid w:val="001B3523"/>
    <w:rsid w:val="001B3915"/>
    <w:rsid w:val="001B441C"/>
    <w:rsid w:val="001B473F"/>
    <w:rsid w:val="001B5D40"/>
    <w:rsid w:val="001B5E53"/>
    <w:rsid w:val="001B622C"/>
    <w:rsid w:val="001C0C8E"/>
    <w:rsid w:val="001C18E0"/>
    <w:rsid w:val="001C19F8"/>
    <w:rsid w:val="001C5910"/>
    <w:rsid w:val="001D1DBC"/>
    <w:rsid w:val="001D3D2A"/>
    <w:rsid w:val="001D5CEA"/>
    <w:rsid w:val="001D7AF7"/>
    <w:rsid w:val="001E0910"/>
    <w:rsid w:val="001E2515"/>
    <w:rsid w:val="001E3C43"/>
    <w:rsid w:val="001E7344"/>
    <w:rsid w:val="001E772A"/>
    <w:rsid w:val="001F006E"/>
    <w:rsid w:val="001F00BC"/>
    <w:rsid w:val="001F0FA6"/>
    <w:rsid w:val="001F1026"/>
    <w:rsid w:val="00202906"/>
    <w:rsid w:val="0020301E"/>
    <w:rsid w:val="0020364E"/>
    <w:rsid w:val="00203D1E"/>
    <w:rsid w:val="00205BF1"/>
    <w:rsid w:val="00206978"/>
    <w:rsid w:val="00206AFF"/>
    <w:rsid w:val="002103BE"/>
    <w:rsid w:val="002103C6"/>
    <w:rsid w:val="00212F49"/>
    <w:rsid w:val="002136DC"/>
    <w:rsid w:val="00217DF5"/>
    <w:rsid w:val="00220F76"/>
    <w:rsid w:val="00221447"/>
    <w:rsid w:val="00222842"/>
    <w:rsid w:val="002235F4"/>
    <w:rsid w:val="00224408"/>
    <w:rsid w:val="0022585E"/>
    <w:rsid w:val="00226A08"/>
    <w:rsid w:val="00232EC6"/>
    <w:rsid w:val="002353AE"/>
    <w:rsid w:val="00240782"/>
    <w:rsid w:val="002413F0"/>
    <w:rsid w:val="00241556"/>
    <w:rsid w:val="00242C64"/>
    <w:rsid w:val="002431F0"/>
    <w:rsid w:val="00243B06"/>
    <w:rsid w:val="002460CB"/>
    <w:rsid w:val="0024687B"/>
    <w:rsid w:val="00246F64"/>
    <w:rsid w:val="00247F08"/>
    <w:rsid w:val="00251FAF"/>
    <w:rsid w:val="00252973"/>
    <w:rsid w:val="00252A02"/>
    <w:rsid w:val="00254B3C"/>
    <w:rsid w:val="00255864"/>
    <w:rsid w:val="0026186C"/>
    <w:rsid w:val="002644EE"/>
    <w:rsid w:val="00264547"/>
    <w:rsid w:val="00275ACF"/>
    <w:rsid w:val="002768D8"/>
    <w:rsid w:val="00276959"/>
    <w:rsid w:val="00276B27"/>
    <w:rsid w:val="00281BFA"/>
    <w:rsid w:val="00282380"/>
    <w:rsid w:val="002838F8"/>
    <w:rsid w:val="00283D4D"/>
    <w:rsid w:val="002859A0"/>
    <w:rsid w:val="00286DEA"/>
    <w:rsid w:val="0029036B"/>
    <w:rsid w:val="00290445"/>
    <w:rsid w:val="00291557"/>
    <w:rsid w:val="00295051"/>
    <w:rsid w:val="00297252"/>
    <w:rsid w:val="002A3ADF"/>
    <w:rsid w:val="002A5EBB"/>
    <w:rsid w:val="002A71F3"/>
    <w:rsid w:val="002B2C59"/>
    <w:rsid w:val="002B5A9D"/>
    <w:rsid w:val="002B6694"/>
    <w:rsid w:val="002B6BDC"/>
    <w:rsid w:val="002B7F31"/>
    <w:rsid w:val="002C0202"/>
    <w:rsid w:val="002C0B71"/>
    <w:rsid w:val="002C1D5A"/>
    <w:rsid w:val="002C735D"/>
    <w:rsid w:val="002D5FE3"/>
    <w:rsid w:val="002D71E1"/>
    <w:rsid w:val="002D7441"/>
    <w:rsid w:val="002E024E"/>
    <w:rsid w:val="002E64F6"/>
    <w:rsid w:val="002F08A6"/>
    <w:rsid w:val="002F4853"/>
    <w:rsid w:val="002F6D09"/>
    <w:rsid w:val="002F76E0"/>
    <w:rsid w:val="002F7CE9"/>
    <w:rsid w:val="003028BE"/>
    <w:rsid w:val="003054F5"/>
    <w:rsid w:val="00306B5D"/>
    <w:rsid w:val="00306CB3"/>
    <w:rsid w:val="00314896"/>
    <w:rsid w:val="00315238"/>
    <w:rsid w:val="00315505"/>
    <w:rsid w:val="00317953"/>
    <w:rsid w:val="00317C0F"/>
    <w:rsid w:val="003245FE"/>
    <w:rsid w:val="003261E1"/>
    <w:rsid w:val="003269A0"/>
    <w:rsid w:val="00327C7E"/>
    <w:rsid w:val="00333DD2"/>
    <w:rsid w:val="003405AE"/>
    <w:rsid w:val="00342184"/>
    <w:rsid w:val="00343294"/>
    <w:rsid w:val="00367427"/>
    <w:rsid w:val="00367DA1"/>
    <w:rsid w:val="00374CA8"/>
    <w:rsid w:val="003811D3"/>
    <w:rsid w:val="00381B55"/>
    <w:rsid w:val="003868EE"/>
    <w:rsid w:val="003961C5"/>
    <w:rsid w:val="0039685A"/>
    <w:rsid w:val="00397F8A"/>
    <w:rsid w:val="003A0AAB"/>
    <w:rsid w:val="003A1B3D"/>
    <w:rsid w:val="003A25F0"/>
    <w:rsid w:val="003A4219"/>
    <w:rsid w:val="003A56B4"/>
    <w:rsid w:val="003B34BB"/>
    <w:rsid w:val="003B3BF1"/>
    <w:rsid w:val="003B463A"/>
    <w:rsid w:val="003B4D4E"/>
    <w:rsid w:val="003B554C"/>
    <w:rsid w:val="003B7543"/>
    <w:rsid w:val="003B7745"/>
    <w:rsid w:val="003C08F8"/>
    <w:rsid w:val="003C22C4"/>
    <w:rsid w:val="003C469A"/>
    <w:rsid w:val="003D398E"/>
    <w:rsid w:val="003E03FA"/>
    <w:rsid w:val="003E381B"/>
    <w:rsid w:val="003E71F4"/>
    <w:rsid w:val="003F017C"/>
    <w:rsid w:val="003F1BA6"/>
    <w:rsid w:val="003F57B4"/>
    <w:rsid w:val="003F5939"/>
    <w:rsid w:val="003F7B13"/>
    <w:rsid w:val="004018DC"/>
    <w:rsid w:val="00401B1C"/>
    <w:rsid w:val="00403031"/>
    <w:rsid w:val="00403033"/>
    <w:rsid w:val="00404C8A"/>
    <w:rsid w:val="004057F2"/>
    <w:rsid w:val="004119E1"/>
    <w:rsid w:val="0041219B"/>
    <w:rsid w:val="0042300A"/>
    <w:rsid w:val="004253F6"/>
    <w:rsid w:val="0042773D"/>
    <w:rsid w:val="00430B1B"/>
    <w:rsid w:val="0043577B"/>
    <w:rsid w:val="004371A7"/>
    <w:rsid w:val="004424D9"/>
    <w:rsid w:val="0044381F"/>
    <w:rsid w:val="004476FD"/>
    <w:rsid w:val="0045121C"/>
    <w:rsid w:val="00460697"/>
    <w:rsid w:val="0046150A"/>
    <w:rsid w:val="00462139"/>
    <w:rsid w:val="00462D3E"/>
    <w:rsid w:val="0046371D"/>
    <w:rsid w:val="00464046"/>
    <w:rsid w:val="00470501"/>
    <w:rsid w:val="00470BB3"/>
    <w:rsid w:val="004727C7"/>
    <w:rsid w:val="00474BE2"/>
    <w:rsid w:val="00475813"/>
    <w:rsid w:val="004812F4"/>
    <w:rsid w:val="00483D54"/>
    <w:rsid w:val="00484677"/>
    <w:rsid w:val="004A3053"/>
    <w:rsid w:val="004A3211"/>
    <w:rsid w:val="004A65AA"/>
    <w:rsid w:val="004B189B"/>
    <w:rsid w:val="004B1A25"/>
    <w:rsid w:val="004B3C85"/>
    <w:rsid w:val="004B55C3"/>
    <w:rsid w:val="004B6301"/>
    <w:rsid w:val="004C0C25"/>
    <w:rsid w:val="004C0E37"/>
    <w:rsid w:val="004C1B1B"/>
    <w:rsid w:val="004C56A9"/>
    <w:rsid w:val="004C6594"/>
    <w:rsid w:val="004D0E68"/>
    <w:rsid w:val="004D30F1"/>
    <w:rsid w:val="004D580C"/>
    <w:rsid w:val="004E03E5"/>
    <w:rsid w:val="004E39DD"/>
    <w:rsid w:val="004E449E"/>
    <w:rsid w:val="004E5399"/>
    <w:rsid w:val="004E7372"/>
    <w:rsid w:val="004F25B1"/>
    <w:rsid w:val="004F41B0"/>
    <w:rsid w:val="004F63B4"/>
    <w:rsid w:val="004F6909"/>
    <w:rsid w:val="0050116C"/>
    <w:rsid w:val="00503432"/>
    <w:rsid w:val="00504119"/>
    <w:rsid w:val="00507133"/>
    <w:rsid w:val="00507AD3"/>
    <w:rsid w:val="00512D44"/>
    <w:rsid w:val="00525BEF"/>
    <w:rsid w:val="0053768B"/>
    <w:rsid w:val="00537FF7"/>
    <w:rsid w:val="00540622"/>
    <w:rsid w:val="00542F94"/>
    <w:rsid w:val="005468CE"/>
    <w:rsid w:val="00554880"/>
    <w:rsid w:val="00556980"/>
    <w:rsid w:val="00562C50"/>
    <w:rsid w:val="00570C89"/>
    <w:rsid w:val="00572419"/>
    <w:rsid w:val="00572E2C"/>
    <w:rsid w:val="00572FE3"/>
    <w:rsid w:val="00575655"/>
    <w:rsid w:val="00577602"/>
    <w:rsid w:val="00577BAD"/>
    <w:rsid w:val="00581901"/>
    <w:rsid w:val="00583377"/>
    <w:rsid w:val="00583AC8"/>
    <w:rsid w:val="0058466F"/>
    <w:rsid w:val="00585AF4"/>
    <w:rsid w:val="0058708B"/>
    <w:rsid w:val="00591199"/>
    <w:rsid w:val="00591368"/>
    <w:rsid w:val="00591A63"/>
    <w:rsid w:val="00593257"/>
    <w:rsid w:val="00595E89"/>
    <w:rsid w:val="005978D2"/>
    <w:rsid w:val="005A2841"/>
    <w:rsid w:val="005A5595"/>
    <w:rsid w:val="005B0EFB"/>
    <w:rsid w:val="005B1388"/>
    <w:rsid w:val="005B23C4"/>
    <w:rsid w:val="005B31F2"/>
    <w:rsid w:val="005B3507"/>
    <w:rsid w:val="005B37A3"/>
    <w:rsid w:val="005B4599"/>
    <w:rsid w:val="005B4A6B"/>
    <w:rsid w:val="005B52CE"/>
    <w:rsid w:val="005B55F0"/>
    <w:rsid w:val="005C1E21"/>
    <w:rsid w:val="005C55AC"/>
    <w:rsid w:val="005C6573"/>
    <w:rsid w:val="005C7E83"/>
    <w:rsid w:val="005D1980"/>
    <w:rsid w:val="005D21A5"/>
    <w:rsid w:val="005D27E5"/>
    <w:rsid w:val="005D559B"/>
    <w:rsid w:val="005E5500"/>
    <w:rsid w:val="005F326C"/>
    <w:rsid w:val="005F6919"/>
    <w:rsid w:val="00600536"/>
    <w:rsid w:val="00603A33"/>
    <w:rsid w:val="006049A5"/>
    <w:rsid w:val="00610EF8"/>
    <w:rsid w:val="0061262A"/>
    <w:rsid w:val="00613255"/>
    <w:rsid w:val="00616364"/>
    <w:rsid w:val="00625357"/>
    <w:rsid w:val="00626FC3"/>
    <w:rsid w:val="00631530"/>
    <w:rsid w:val="00635A10"/>
    <w:rsid w:val="00635D22"/>
    <w:rsid w:val="00635EF4"/>
    <w:rsid w:val="006364FF"/>
    <w:rsid w:val="00641B02"/>
    <w:rsid w:val="0064537A"/>
    <w:rsid w:val="006454AB"/>
    <w:rsid w:val="006457AF"/>
    <w:rsid w:val="00645815"/>
    <w:rsid w:val="006505B9"/>
    <w:rsid w:val="00650DAC"/>
    <w:rsid w:val="00652C4A"/>
    <w:rsid w:val="00653308"/>
    <w:rsid w:val="0065349C"/>
    <w:rsid w:val="00653D47"/>
    <w:rsid w:val="0065410B"/>
    <w:rsid w:val="0065760B"/>
    <w:rsid w:val="00660BE6"/>
    <w:rsid w:val="0066140E"/>
    <w:rsid w:val="00665C31"/>
    <w:rsid w:val="00665E9C"/>
    <w:rsid w:val="006727F5"/>
    <w:rsid w:val="00674FB1"/>
    <w:rsid w:val="006829F0"/>
    <w:rsid w:val="00683D2E"/>
    <w:rsid w:val="006954F3"/>
    <w:rsid w:val="00695902"/>
    <w:rsid w:val="00695C12"/>
    <w:rsid w:val="00696183"/>
    <w:rsid w:val="006A03AE"/>
    <w:rsid w:val="006A196B"/>
    <w:rsid w:val="006A22F0"/>
    <w:rsid w:val="006A3159"/>
    <w:rsid w:val="006B0DA0"/>
    <w:rsid w:val="006B12DF"/>
    <w:rsid w:val="006B1EFC"/>
    <w:rsid w:val="006B42C6"/>
    <w:rsid w:val="006B558A"/>
    <w:rsid w:val="006B57C5"/>
    <w:rsid w:val="006B61FA"/>
    <w:rsid w:val="006B7C5C"/>
    <w:rsid w:val="006C143D"/>
    <w:rsid w:val="006C17EB"/>
    <w:rsid w:val="006C61A7"/>
    <w:rsid w:val="006C6335"/>
    <w:rsid w:val="006C63DD"/>
    <w:rsid w:val="006D397F"/>
    <w:rsid w:val="006D46C3"/>
    <w:rsid w:val="006E1686"/>
    <w:rsid w:val="006E1EEA"/>
    <w:rsid w:val="006E304E"/>
    <w:rsid w:val="006E72D9"/>
    <w:rsid w:val="006E7D48"/>
    <w:rsid w:val="006E7E0B"/>
    <w:rsid w:val="006F08B4"/>
    <w:rsid w:val="006F0A2F"/>
    <w:rsid w:val="006F1552"/>
    <w:rsid w:val="00703D17"/>
    <w:rsid w:val="00711DAB"/>
    <w:rsid w:val="00714C89"/>
    <w:rsid w:val="00721D48"/>
    <w:rsid w:val="00723D9F"/>
    <w:rsid w:val="007246BC"/>
    <w:rsid w:val="00727CAE"/>
    <w:rsid w:val="00731A71"/>
    <w:rsid w:val="00734C46"/>
    <w:rsid w:val="0074390F"/>
    <w:rsid w:val="00746C2F"/>
    <w:rsid w:val="00746FDB"/>
    <w:rsid w:val="00754308"/>
    <w:rsid w:val="0076083A"/>
    <w:rsid w:val="00761191"/>
    <w:rsid w:val="00763A47"/>
    <w:rsid w:val="00763C1E"/>
    <w:rsid w:val="00766371"/>
    <w:rsid w:val="00770D6B"/>
    <w:rsid w:val="00771525"/>
    <w:rsid w:val="00771561"/>
    <w:rsid w:val="00772F7F"/>
    <w:rsid w:val="007755ED"/>
    <w:rsid w:val="00776246"/>
    <w:rsid w:val="00777C95"/>
    <w:rsid w:val="0078025A"/>
    <w:rsid w:val="0078150E"/>
    <w:rsid w:val="00781685"/>
    <w:rsid w:val="00781EE1"/>
    <w:rsid w:val="00786D46"/>
    <w:rsid w:val="007879F1"/>
    <w:rsid w:val="0079463F"/>
    <w:rsid w:val="007960B7"/>
    <w:rsid w:val="007964DB"/>
    <w:rsid w:val="00797AB0"/>
    <w:rsid w:val="007A4420"/>
    <w:rsid w:val="007A4DA2"/>
    <w:rsid w:val="007A4DA6"/>
    <w:rsid w:val="007A64B4"/>
    <w:rsid w:val="007B18DA"/>
    <w:rsid w:val="007B1BB3"/>
    <w:rsid w:val="007B3E87"/>
    <w:rsid w:val="007C3699"/>
    <w:rsid w:val="007C4AA9"/>
    <w:rsid w:val="007C4B7F"/>
    <w:rsid w:val="007C547F"/>
    <w:rsid w:val="007C6AF0"/>
    <w:rsid w:val="007C7895"/>
    <w:rsid w:val="007D50CE"/>
    <w:rsid w:val="007D6014"/>
    <w:rsid w:val="007E0FF5"/>
    <w:rsid w:val="007E38C8"/>
    <w:rsid w:val="007E3914"/>
    <w:rsid w:val="007E49C4"/>
    <w:rsid w:val="007E4CCF"/>
    <w:rsid w:val="007E504A"/>
    <w:rsid w:val="007E62FD"/>
    <w:rsid w:val="007E6F03"/>
    <w:rsid w:val="007F1EF7"/>
    <w:rsid w:val="007F29BC"/>
    <w:rsid w:val="007F348A"/>
    <w:rsid w:val="007F36CF"/>
    <w:rsid w:val="007F5419"/>
    <w:rsid w:val="00807B21"/>
    <w:rsid w:val="00807BCA"/>
    <w:rsid w:val="008114C1"/>
    <w:rsid w:val="0081329C"/>
    <w:rsid w:val="00813DC4"/>
    <w:rsid w:val="0081436A"/>
    <w:rsid w:val="00814CF4"/>
    <w:rsid w:val="00815722"/>
    <w:rsid w:val="0081748A"/>
    <w:rsid w:val="0082281B"/>
    <w:rsid w:val="00827456"/>
    <w:rsid w:val="008347DE"/>
    <w:rsid w:val="00841177"/>
    <w:rsid w:val="00843BA8"/>
    <w:rsid w:val="00850CA5"/>
    <w:rsid w:val="00855BA8"/>
    <w:rsid w:val="00857608"/>
    <w:rsid w:val="008600C7"/>
    <w:rsid w:val="008607D8"/>
    <w:rsid w:val="00864BEF"/>
    <w:rsid w:val="00872728"/>
    <w:rsid w:val="008763B7"/>
    <w:rsid w:val="00877A9B"/>
    <w:rsid w:val="00884C19"/>
    <w:rsid w:val="00886FE1"/>
    <w:rsid w:val="008917F0"/>
    <w:rsid w:val="00891BC0"/>
    <w:rsid w:val="00893B77"/>
    <w:rsid w:val="00893FCB"/>
    <w:rsid w:val="00895354"/>
    <w:rsid w:val="008974EB"/>
    <w:rsid w:val="008A24AE"/>
    <w:rsid w:val="008A3561"/>
    <w:rsid w:val="008A36CB"/>
    <w:rsid w:val="008A481A"/>
    <w:rsid w:val="008B0AD6"/>
    <w:rsid w:val="008B123A"/>
    <w:rsid w:val="008B1359"/>
    <w:rsid w:val="008B3DFA"/>
    <w:rsid w:val="008C1609"/>
    <w:rsid w:val="008C3AC6"/>
    <w:rsid w:val="008C3BFF"/>
    <w:rsid w:val="008C3CFC"/>
    <w:rsid w:val="008C4E66"/>
    <w:rsid w:val="008C6E8A"/>
    <w:rsid w:val="008D2C3A"/>
    <w:rsid w:val="008D68C4"/>
    <w:rsid w:val="008E07F0"/>
    <w:rsid w:val="008E276A"/>
    <w:rsid w:val="008E323C"/>
    <w:rsid w:val="008E3B0B"/>
    <w:rsid w:val="008E3ECB"/>
    <w:rsid w:val="008E4A2E"/>
    <w:rsid w:val="008E60B9"/>
    <w:rsid w:val="008E6867"/>
    <w:rsid w:val="008E6FD1"/>
    <w:rsid w:val="008E7203"/>
    <w:rsid w:val="008E797C"/>
    <w:rsid w:val="008E7F64"/>
    <w:rsid w:val="008F08B2"/>
    <w:rsid w:val="008F11E6"/>
    <w:rsid w:val="008F2BF7"/>
    <w:rsid w:val="008F7585"/>
    <w:rsid w:val="00900464"/>
    <w:rsid w:val="00900829"/>
    <w:rsid w:val="00900BCF"/>
    <w:rsid w:val="00901124"/>
    <w:rsid w:val="009020C0"/>
    <w:rsid w:val="00902354"/>
    <w:rsid w:val="00905EB0"/>
    <w:rsid w:val="00907C6A"/>
    <w:rsid w:val="00912BC7"/>
    <w:rsid w:val="009146FB"/>
    <w:rsid w:val="00915087"/>
    <w:rsid w:val="009155FB"/>
    <w:rsid w:val="00917D44"/>
    <w:rsid w:val="009201E3"/>
    <w:rsid w:val="00921FDA"/>
    <w:rsid w:val="0092477F"/>
    <w:rsid w:val="009258CB"/>
    <w:rsid w:val="009259E2"/>
    <w:rsid w:val="0092687C"/>
    <w:rsid w:val="0093163A"/>
    <w:rsid w:val="00934A9A"/>
    <w:rsid w:val="00935AF3"/>
    <w:rsid w:val="00937090"/>
    <w:rsid w:val="00937D6B"/>
    <w:rsid w:val="0094178E"/>
    <w:rsid w:val="00947A38"/>
    <w:rsid w:val="00950A50"/>
    <w:rsid w:val="00951D64"/>
    <w:rsid w:val="00952181"/>
    <w:rsid w:val="0095247A"/>
    <w:rsid w:val="00954ED1"/>
    <w:rsid w:val="0096101E"/>
    <w:rsid w:val="009614BF"/>
    <w:rsid w:val="00963AC5"/>
    <w:rsid w:val="00964572"/>
    <w:rsid w:val="00972DD4"/>
    <w:rsid w:val="00973DF1"/>
    <w:rsid w:val="009805B5"/>
    <w:rsid w:val="009838A3"/>
    <w:rsid w:val="00983BA9"/>
    <w:rsid w:val="00985862"/>
    <w:rsid w:val="009871F4"/>
    <w:rsid w:val="00987A82"/>
    <w:rsid w:val="00990477"/>
    <w:rsid w:val="00990BE0"/>
    <w:rsid w:val="00992149"/>
    <w:rsid w:val="0099561F"/>
    <w:rsid w:val="009969BF"/>
    <w:rsid w:val="009A0611"/>
    <w:rsid w:val="009A0905"/>
    <w:rsid w:val="009A26A3"/>
    <w:rsid w:val="009A6C8E"/>
    <w:rsid w:val="009A7AA0"/>
    <w:rsid w:val="009C03AF"/>
    <w:rsid w:val="009D0A1D"/>
    <w:rsid w:val="009D2211"/>
    <w:rsid w:val="009D23CF"/>
    <w:rsid w:val="009D4100"/>
    <w:rsid w:val="009E11FB"/>
    <w:rsid w:val="009E1659"/>
    <w:rsid w:val="009E5C6F"/>
    <w:rsid w:val="009F2A6A"/>
    <w:rsid w:val="009F37B8"/>
    <w:rsid w:val="009F54AB"/>
    <w:rsid w:val="009F5B88"/>
    <w:rsid w:val="009F66E1"/>
    <w:rsid w:val="009F7EAF"/>
    <w:rsid w:val="00A00B86"/>
    <w:rsid w:val="00A013FD"/>
    <w:rsid w:val="00A01893"/>
    <w:rsid w:val="00A07249"/>
    <w:rsid w:val="00A11D58"/>
    <w:rsid w:val="00A130A3"/>
    <w:rsid w:val="00A1323C"/>
    <w:rsid w:val="00A13D06"/>
    <w:rsid w:val="00A15294"/>
    <w:rsid w:val="00A20200"/>
    <w:rsid w:val="00A23D23"/>
    <w:rsid w:val="00A24C28"/>
    <w:rsid w:val="00A259FB"/>
    <w:rsid w:val="00A25CA8"/>
    <w:rsid w:val="00A302F9"/>
    <w:rsid w:val="00A31A69"/>
    <w:rsid w:val="00A3210E"/>
    <w:rsid w:val="00A35A07"/>
    <w:rsid w:val="00A40603"/>
    <w:rsid w:val="00A408DC"/>
    <w:rsid w:val="00A40EC8"/>
    <w:rsid w:val="00A513EE"/>
    <w:rsid w:val="00A56259"/>
    <w:rsid w:val="00A573BB"/>
    <w:rsid w:val="00A6018C"/>
    <w:rsid w:val="00A62917"/>
    <w:rsid w:val="00A65C00"/>
    <w:rsid w:val="00A667BE"/>
    <w:rsid w:val="00A67D65"/>
    <w:rsid w:val="00A7756D"/>
    <w:rsid w:val="00A80A8C"/>
    <w:rsid w:val="00A82D3A"/>
    <w:rsid w:val="00A83C12"/>
    <w:rsid w:val="00A868D2"/>
    <w:rsid w:val="00A91C46"/>
    <w:rsid w:val="00A950F3"/>
    <w:rsid w:val="00A95367"/>
    <w:rsid w:val="00A96630"/>
    <w:rsid w:val="00A97BC0"/>
    <w:rsid w:val="00A97C85"/>
    <w:rsid w:val="00AA0C52"/>
    <w:rsid w:val="00AA2661"/>
    <w:rsid w:val="00AA26BC"/>
    <w:rsid w:val="00AA2F5A"/>
    <w:rsid w:val="00AA3CCB"/>
    <w:rsid w:val="00AB2E7B"/>
    <w:rsid w:val="00AB2FC3"/>
    <w:rsid w:val="00AB3F87"/>
    <w:rsid w:val="00AB4BA3"/>
    <w:rsid w:val="00AB56C9"/>
    <w:rsid w:val="00AB5811"/>
    <w:rsid w:val="00AB6910"/>
    <w:rsid w:val="00AC0781"/>
    <w:rsid w:val="00AC27E6"/>
    <w:rsid w:val="00AC48AF"/>
    <w:rsid w:val="00AC4EC6"/>
    <w:rsid w:val="00AC7DC3"/>
    <w:rsid w:val="00AD201F"/>
    <w:rsid w:val="00AD2542"/>
    <w:rsid w:val="00AD5B4F"/>
    <w:rsid w:val="00AD6DFA"/>
    <w:rsid w:val="00AD70A1"/>
    <w:rsid w:val="00AE083D"/>
    <w:rsid w:val="00AE0FC1"/>
    <w:rsid w:val="00AE2086"/>
    <w:rsid w:val="00AE298F"/>
    <w:rsid w:val="00AE4DC8"/>
    <w:rsid w:val="00AE7C35"/>
    <w:rsid w:val="00AF4F92"/>
    <w:rsid w:val="00AF5A73"/>
    <w:rsid w:val="00AF6F96"/>
    <w:rsid w:val="00B002AD"/>
    <w:rsid w:val="00B057D9"/>
    <w:rsid w:val="00B067B9"/>
    <w:rsid w:val="00B07367"/>
    <w:rsid w:val="00B1085C"/>
    <w:rsid w:val="00B12FC5"/>
    <w:rsid w:val="00B14135"/>
    <w:rsid w:val="00B15BF6"/>
    <w:rsid w:val="00B20853"/>
    <w:rsid w:val="00B211B2"/>
    <w:rsid w:val="00B23AF5"/>
    <w:rsid w:val="00B26C42"/>
    <w:rsid w:val="00B27F5A"/>
    <w:rsid w:val="00B34BF4"/>
    <w:rsid w:val="00B363B4"/>
    <w:rsid w:val="00B36459"/>
    <w:rsid w:val="00B42ABC"/>
    <w:rsid w:val="00B45A35"/>
    <w:rsid w:val="00B47549"/>
    <w:rsid w:val="00B54434"/>
    <w:rsid w:val="00B55AC0"/>
    <w:rsid w:val="00B63CF5"/>
    <w:rsid w:val="00B64194"/>
    <w:rsid w:val="00B648CA"/>
    <w:rsid w:val="00B65254"/>
    <w:rsid w:val="00B654D4"/>
    <w:rsid w:val="00B66F6A"/>
    <w:rsid w:val="00B67850"/>
    <w:rsid w:val="00B712B5"/>
    <w:rsid w:val="00B72065"/>
    <w:rsid w:val="00B73B7B"/>
    <w:rsid w:val="00B73C6F"/>
    <w:rsid w:val="00B76F49"/>
    <w:rsid w:val="00B80A1E"/>
    <w:rsid w:val="00B8338E"/>
    <w:rsid w:val="00B83704"/>
    <w:rsid w:val="00B8416E"/>
    <w:rsid w:val="00B84B62"/>
    <w:rsid w:val="00B96691"/>
    <w:rsid w:val="00BA43B3"/>
    <w:rsid w:val="00BB19EA"/>
    <w:rsid w:val="00BB21BB"/>
    <w:rsid w:val="00BB349F"/>
    <w:rsid w:val="00BB3DB7"/>
    <w:rsid w:val="00BB410F"/>
    <w:rsid w:val="00BB5685"/>
    <w:rsid w:val="00BB670A"/>
    <w:rsid w:val="00BC4748"/>
    <w:rsid w:val="00BC6FAA"/>
    <w:rsid w:val="00BD18E7"/>
    <w:rsid w:val="00BE3F18"/>
    <w:rsid w:val="00BE701A"/>
    <w:rsid w:val="00BF0F9E"/>
    <w:rsid w:val="00BF1F6B"/>
    <w:rsid w:val="00BF5EBF"/>
    <w:rsid w:val="00C002DD"/>
    <w:rsid w:val="00C02BC6"/>
    <w:rsid w:val="00C02F58"/>
    <w:rsid w:val="00C03200"/>
    <w:rsid w:val="00C04745"/>
    <w:rsid w:val="00C0654E"/>
    <w:rsid w:val="00C0793C"/>
    <w:rsid w:val="00C10990"/>
    <w:rsid w:val="00C12C84"/>
    <w:rsid w:val="00C20086"/>
    <w:rsid w:val="00C2108F"/>
    <w:rsid w:val="00C23735"/>
    <w:rsid w:val="00C273A2"/>
    <w:rsid w:val="00C34DAE"/>
    <w:rsid w:val="00C37EF3"/>
    <w:rsid w:val="00C40E30"/>
    <w:rsid w:val="00C40E84"/>
    <w:rsid w:val="00C450B5"/>
    <w:rsid w:val="00C5006C"/>
    <w:rsid w:val="00C51B9E"/>
    <w:rsid w:val="00C61662"/>
    <w:rsid w:val="00C74E33"/>
    <w:rsid w:val="00C84117"/>
    <w:rsid w:val="00C862BF"/>
    <w:rsid w:val="00C874D9"/>
    <w:rsid w:val="00C877EA"/>
    <w:rsid w:val="00C937A9"/>
    <w:rsid w:val="00C96D8C"/>
    <w:rsid w:val="00CA0143"/>
    <w:rsid w:val="00CA4D83"/>
    <w:rsid w:val="00CA523F"/>
    <w:rsid w:val="00CA5EBD"/>
    <w:rsid w:val="00CA7BCB"/>
    <w:rsid w:val="00CB0BE9"/>
    <w:rsid w:val="00CB1279"/>
    <w:rsid w:val="00CB1780"/>
    <w:rsid w:val="00CC3101"/>
    <w:rsid w:val="00CC42E9"/>
    <w:rsid w:val="00CC54DD"/>
    <w:rsid w:val="00CD1DA0"/>
    <w:rsid w:val="00CD1ECE"/>
    <w:rsid w:val="00CD1FAD"/>
    <w:rsid w:val="00CD2D77"/>
    <w:rsid w:val="00CE0536"/>
    <w:rsid w:val="00CE22C2"/>
    <w:rsid w:val="00CE4D6E"/>
    <w:rsid w:val="00CE5F26"/>
    <w:rsid w:val="00CF208E"/>
    <w:rsid w:val="00CF53EE"/>
    <w:rsid w:val="00CF6990"/>
    <w:rsid w:val="00D01831"/>
    <w:rsid w:val="00D043C7"/>
    <w:rsid w:val="00D10838"/>
    <w:rsid w:val="00D11213"/>
    <w:rsid w:val="00D13AB4"/>
    <w:rsid w:val="00D15AF6"/>
    <w:rsid w:val="00D16374"/>
    <w:rsid w:val="00D164C5"/>
    <w:rsid w:val="00D17B07"/>
    <w:rsid w:val="00D21E90"/>
    <w:rsid w:val="00D250E2"/>
    <w:rsid w:val="00D31E12"/>
    <w:rsid w:val="00D33684"/>
    <w:rsid w:val="00D33793"/>
    <w:rsid w:val="00D348D4"/>
    <w:rsid w:val="00D35916"/>
    <w:rsid w:val="00D37A5D"/>
    <w:rsid w:val="00D40040"/>
    <w:rsid w:val="00D407CC"/>
    <w:rsid w:val="00D4275D"/>
    <w:rsid w:val="00D454A8"/>
    <w:rsid w:val="00D454C7"/>
    <w:rsid w:val="00D47150"/>
    <w:rsid w:val="00D5186C"/>
    <w:rsid w:val="00D52E1F"/>
    <w:rsid w:val="00D52F8A"/>
    <w:rsid w:val="00D53E61"/>
    <w:rsid w:val="00D56342"/>
    <w:rsid w:val="00D61BCC"/>
    <w:rsid w:val="00D63DF8"/>
    <w:rsid w:val="00D64990"/>
    <w:rsid w:val="00D665F9"/>
    <w:rsid w:val="00D66BC5"/>
    <w:rsid w:val="00D70D9C"/>
    <w:rsid w:val="00D72C0C"/>
    <w:rsid w:val="00D82B1A"/>
    <w:rsid w:val="00D85012"/>
    <w:rsid w:val="00D8585D"/>
    <w:rsid w:val="00D863FE"/>
    <w:rsid w:val="00D87284"/>
    <w:rsid w:val="00D9127E"/>
    <w:rsid w:val="00D9299A"/>
    <w:rsid w:val="00D951AF"/>
    <w:rsid w:val="00D9552A"/>
    <w:rsid w:val="00D96FE6"/>
    <w:rsid w:val="00DA0278"/>
    <w:rsid w:val="00DA48CF"/>
    <w:rsid w:val="00DA6DA4"/>
    <w:rsid w:val="00DA736E"/>
    <w:rsid w:val="00DA774D"/>
    <w:rsid w:val="00DB0F03"/>
    <w:rsid w:val="00DB2300"/>
    <w:rsid w:val="00DB2BD3"/>
    <w:rsid w:val="00DB6E47"/>
    <w:rsid w:val="00DC00A1"/>
    <w:rsid w:val="00DC14C3"/>
    <w:rsid w:val="00DC2206"/>
    <w:rsid w:val="00DC396C"/>
    <w:rsid w:val="00DE22A8"/>
    <w:rsid w:val="00DE73D7"/>
    <w:rsid w:val="00DF2031"/>
    <w:rsid w:val="00DF2228"/>
    <w:rsid w:val="00DF4D7C"/>
    <w:rsid w:val="00DF7668"/>
    <w:rsid w:val="00E00522"/>
    <w:rsid w:val="00E0095B"/>
    <w:rsid w:val="00E02425"/>
    <w:rsid w:val="00E067C5"/>
    <w:rsid w:val="00E067D5"/>
    <w:rsid w:val="00E074ED"/>
    <w:rsid w:val="00E10944"/>
    <w:rsid w:val="00E134AB"/>
    <w:rsid w:val="00E14457"/>
    <w:rsid w:val="00E144C7"/>
    <w:rsid w:val="00E158FF"/>
    <w:rsid w:val="00E20056"/>
    <w:rsid w:val="00E23413"/>
    <w:rsid w:val="00E259AC"/>
    <w:rsid w:val="00E26D84"/>
    <w:rsid w:val="00E3036E"/>
    <w:rsid w:val="00E329CB"/>
    <w:rsid w:val="00E331AB"/>
    <w:rsid w:val="00E371EB"/>
    <w:rsid w:val="00E41576"/>
    <w:rsid w:val="00E43043"/>
    <w:rsid w:val="00E512B8"/>
    <w:rsid w:val="00E51429"/>
    <w:rsid w:val="00E5388A"/>
    <w:rsid w:val="00E567BC"/>
    <w:rsid w:val="00E72A8C"/>
    <w:rsid w:val="00E72AE6"/>
    <w:rsid w:val="00E73A24"/>
    <w:rsid w:val="00E73EF8"/>
    <w:rsid w:val="00E75FD0"/>
    <w:rsid w:val="00E84B1E"/>
    <w:rsid w:val="00E8615C"/>
    <w:rsid w:val="00E93B28"/>
    <w:rsid w:val="00E94540"/>
    <w:rsid w:val="00EA2E43"/>
    <w:rsid w:val="00EA3477"/>
    <w:rsid w:val="00EA38A6"/>
    <w:rsid w:val="00EA7486"/>
    <w:rsid w:val="00EB1DBB"/>
    <w:rsid w:val="00EB32E5"/>
    <w:rsid w:val="00EB5E89"/>
    <w:rsid w:val="00EB6B65"/>
    <w:rsid w:val="00EB7C5C"/>
    <w:rsid w:val="00EB7E5C"/>
    <w:rsid w:val="00EC0973"/>
    <w:rsid w:val="00EC2B8E"/>
    <w:rsid w:val="00EC6DE6"/>
    <w:rsid w:val="00EC7CC5"/>
    <w:rsid w:val="00ED0514"/>
    <w:rsid w:val="00ED1215"/>
    <w:rsid w:val="00ED2C6B"/>
    <w:rsid w:val="00ED3717"/>
    <w:rsid w:val="00ED4296"/>
    <w:rsid w:val="00EE65DE"/>
    <w:rsid w:val="00EF07D1"/>
    <w:rsid w:val="00EF1722"/>
    <w:rsid w:val="00EF17A8"/>
    <w:rsid w:val="00EF3BD0"/>
    <w:rsid w:val="00EF5297"/>
    <w:rsid w:val="00EF53F9"/>
    <w:rsid w:val="00F03587"/>
    <w:rsid w:val="00F05ACC"/>
    <w:rsid w:val="00F0677A"/>
    <w:rsid w:val="00F102AA"/>
    <w:rsid w:val="00F10DCF"/>
    <w:rsid w:val="00F10E72"/>
    <w:rsid w:val="00F1221C"/>
    <w:rsid w:val="00F158F5"/>
    <w:rsid w:val="00F16DF8"/>
    <w:rsid w:val="00F16FB6"/>
    <w:rsid w:val="00F21314"/>
    <w:rsid w:val="00F215FD"/>
    <w:rsid w:val="00F3085A"/>
    <w:rsid w:val="00F358E2"/>
    <w:rsid w:val="00F419D1"/>
    <w:rsid w:val="00F43EC8"/>
    <w:rsid w:val="00F45BEC"/>
    <w:rsid w:val="00F45FBA"/>
    <w:rsid w:val="00F46458"/>
    <w:rsid w:val="00F4784A"/>
    <w:rsid w:val="00F53FEF"/>
    <w:rsid w:val="00F56782"/>
    <w:rsid w:val="00F5689D"/>
    <w:rsid w:val="00F616FA"/>
    <w:rsid w:val="00F62A45"/>
    <w:rsid w:val="00F65759"/>
    <w:rsid w:val="00F72515"/>
    <w:rsid w:val="00F74B83"/>
    <w:rsid w:val="00F74D6F"/>
    <w:rsid w:val="00F76ADF"/>
    <w:rsid w:val="00F844E5"/>
    <w:rsid w:val="00F8511C"/>
    <w:rsid w:val="00F93914"/>
    <w:rsid w:val="00F9436F"/>
    <w:rsid w:val="00F969AE"/>
    <w:rsid w:val="00FA0C60"/>
    <w:rsid w:val="00FA3F32"/>
    <w:rsid w:val="00FA4386"/>
    <w:rsid w:val="00FB389B"/>
    <w:rsid w:val="00FB52F5"/>
    <w:rsid w:val="00FB53D2"/>
    <w:rsid w:val="00FB699C"/>
    <w:rsid w:val="00FC3EB9"/>
    <w:rsid w:val="00FD02DA"/>
    <w:rsid w:val="00FD2B69"/>
    <w:rsid w:val="00FE09DB"/>
    <w:rsid w:val="00FE1086"/>
    <w:rsid w:val="00FE1BB2"/>
    <w:rsid w:val="00FE4144"/>
    <w:rsid w:val="00FE4CDD"/>
    <w:rsid w:val="00FE534C"/>
    <w:rsid w:val="00FF0B4B"/>
    <w:rsid w:val="00FF171D"/>
    <w:rsid w:val="00FF3036"/>
    <w:rsid w:val="00FF40CB"/>
    <w:rsid w:val="00FF4ABE"/>
    <w:rsid w:val="00FF4F46"/>
    <w:rsid w:val="00FF7FE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D4AB51"/>
  <w15:docId w15:val="{09644B06-6D28-4387-A2E8-F7B2D0DF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DBB"/>
    <w:pPr>
      <w:spacing w:line="260" w:lineRule="atLeast"/>
    </w:pPr>
    <w:rPr>
      <w:rFonts w:ascii="Arial" w:hAnsi="Arial"/>
      <w:color w:val="11204C"/>
      <w:lang w:eastAsia="en-US"/>
    </w:rPr>
  </w:style>
  <w:style w:type="paragraph" w:styleId="Heading1">
    <w:name w:val="heading 1"/>
    <w:basedOn w:val="Normal"/>
    <w:next w:val="Normal"/>
    <w:link w:val="Heading1Char"/>
    <w:uiPriority w:val="9"/>
    <w:semiHidden/>
    <w:rsid w:val="00572FE3"/>
    <w:pPr>
      <w:keepNext/>
      <w:keepLines/>
      <w:spacing w:before="480" w:line="276" w:lineRule="auto"/>
      <w:ind w:left="708"/>
      <w:outlineLvl w:val="0"/>
    </w:pPr>
    <w:rPr>
      <w:rFonts w:eastAsia="MS Gothic"/>
      <w:b/>
      <w:bCs/>
      <w:color w:val="17153B"/>
      <w:sz w:val="28"/>
      <w:szCs w:val="28"/>
      <w:lang w:val="en-US"/>
    </w:rPr>
  </w:style>
  <w:style w:type="paragraph" w:styleId="Heading2">
    <w:name w:val="heading 2"/>
    <w:basedOn w:val="Normal"/>
    <w:next w:val="Normal"/>
    <w:link w:val="Heading2Char"/>
    <w:uiPriority w:val="9"/>
    <w:semiHidden/>
    <w:rsid w:val="00572FE3"/>
    <w:pPr>
      <w:keepNext/>
      <w:keepLines/>
      <w:spacing w:before="200" w:line="276" w:lineRule="auto"/>
      <w:ind w:left="708"/>
      <w:outlineLvl w:val="1"/>
    </w:pPr>
    <w:rPr>
      <w:rFonts w:eastAsia="MS Gothic"/>
      <w:b/>
      <w:bCs/>
      <w:color w:val="201C50"/>
      <w:sz w:val="26"/>
      <w:szCs w:val="26"/>
      <w:lang w:val="en-US"/>
    </w:rPr>
  </w:style>
  <w:style w:type="paragraph" w:styleId="Heading3">
    <w:name w:val="heading 3"/>
    <w:basedOn w:val="Normal"/>
    <w:next w:val="Normal"/>
    <w:link w:val="Heading3Char"/>
    <w:uiPriority w:val="9"/>
    <w:semiHidden/>
    <w:qFormat/>
    <w:rsid w:val="00572FE3"/>
    <w:pPr>
      <w:keepNext/>
      <w:keepLines/>
      <w:spacing w:before="200" w:line="276" w:lineRule="auto"/>
      <w:ind w:left="708"/>
      <w:outlineLvl w:val="2"/>
    </w:pPr>
    <w:rPr>
      <w:rFonts w:eastAsia="MS Gothic"/>
      <w:b/>
      <w:bCs/>
      <w:color w:val="201C5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3"/>
    <w:unhideWhenUsed/>
    <w:rsid w:val="00AA2F5A"/>
    <w:pPr>
      <w:spacing w:line="240" w:lineRule="auto"/>
    </w:pPr>
    <w:rPr>
      <w:rFonts w:asciiTheme="minorHAnsi" w:hAnsiTheme="minorHAnsi"/>
      <w:noProof/>
      <w:color w:val="auto"/>
      <w:sz w:val="28"/>
    </w:rPr>
  </w:style>
  <w:style w:type="paragraph" w:styleId="Footer">
    <w:name w:val="footer"/>
    <w:basedOn w:val="Normal"/>
    <w:link w:val="FooterChar"/>
    <w:uiPriority w:val="99"/>
    <w:semiHidden/>
    <w:rsid w:val="007C4AA9"/>
    <w:pPr>
      <w:tabs>
        <w:tab w:val="center" w:pos="4536"/>
        <w:tab w:val="right" w:pos="9072"/>
      </w:tabs>
      <w:spacing w:line="240" w:lineRule="auto"/>
    </w:pPr>
  </w:style>
  <w:style w:type="table" w:styleId="TableGrid">
    <w:name w:val="Table Grid"/>
    <w:basedOn w:val="TableNormal"/>
    <w:rsid w:val="00A20CFF"/>
    <w:pPr>
      <w:spacing w:line="21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enredDate">
    <w:name w:val="Edenred Date"/>
    <w:basedOn w:val="Header"/>
    <w:uiPriority w:val="1"/>
    <w:rsid w:val="00F419D1"/>
    <w:pPr>
      <w:jc w:val="right"/>
    </w:pPr>
    <w:rPr>
      <w:color w:val="323232" w:themeColor="text1"/>
      <w:sz w:val="20"/>
    </w:rPr>
  </w:style>
  <w:style w:type="paragraph" w:customStyle="1" w:styleId="EdenredTitle">
    <w:name w:val="Edenred Title"/>
    <w:basedOn w:val="Text"/>
    <w:uiPriority w:val="1"/>
    <w:rsid w:val="00C874D9"/>
    <w:rPr>
      <w:color w:val="162056" w:themeColor="text2"/>
      <w:sz w:val="40"/>
      <w:szCs w:val="40"/>
    </w:rPr>
  </w:style>
  <w:style w:type="paragraph" w:customStyle="1" w:styleId="Edenredsubtitle">
    <w:name w:val="Edenred subtitle"/>
    <w:basedOn w:val="Normal"/>
    <w:uiPriority w:val="1"/>
    <w:rsid w:val="00C874D9"/>
    <w:pPr>
      <w:spacing w:line="259" w:lineRule="auto"/>
      <w:jc w:val="both"/>
    </w:pPr>
    <w:rPr>
      <w:rFonts w:asciiTheme="minorHAnsi" w:hAnsiTheme="minorHAnsi" w:cs="Arial"/>
      <w:color w:val="003591" w:themeColor="accent5"/>
      <w:sz w:val="30"/>
      <w:szCs w:val="30"/>
      <w:lang w:val="en-US"/>
    </w:rPr>
  </w:style>
  <w:style w:type="paragraph" w:customStyle="1" w:styleId="Text">
    <w:name w:val="Text"/>
    <w:basedOn w:val="Normal"/>
    <w:link w:val="TextCar"/>
    <w:qFormat/>
    <w:rsid w:val="00222842"/>
    <w:pPr>
      <w:spacing w:line="259" w:lineRule="auto"/>
      <w:jc w:val="both"/>
    </w:pPr>
    <w:rPr>
      <w:rFonts w:asciiTheme="minorHAnsi" w:hAnsiTheme="minorHAnsi" w:cs="Arial"/>
      <w:color w:val="323232" w:themeColor="text1"/>
      <w:lang w:val="en-US"/>
    </w:rPr>
  </w:style>
  <w:style w:type="character" w:customStyle="1" w:styleId="FooterChar">
    <w:name w:val="Footer Char"/>
    <w:basedOn w:val="DefaultParagraphFont"/>
    <w:link w:val="Footer"/>
    <w:uiPriority w:val="99"/>
    <w:semiHidden/>
    <w:rsid w:val="00011F84"/>
    <w:rPr>
      <w:rFonts w:ascii="Arial" w:hAnsi="Arial"/>
      <w:color w:val="11204C"/>
      <w:lang w:eastAsia="en-US"/>
    </w:rPr>
  </w:style>
  <w:style w:type="paragraph" w:styleId="BalloonText">
    <w:name w:val="Balloon Text"/>
    <w:basedOn w:val="Normal"/>
    <w:link w:val="BalloonTextChar"/>
    <w:uiPriority w:val="99"/>
    <w:semiHidden/>
    <w:rsid w:val="00F616F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11F84"/>
    <w:rPr>
      <w:rFonts w:ascii="Tahoma" w:hAnsi="Tahoma" w:cs="Tahoma"/>
      <w:color w:val="11204C"/>
      <w:sz w:val="16"/>
      <w:szCs w:val="16"/>
      <w:lang w:eastAsia="en-US"/>
    </w:rPr>
  </w:style>
  <w:style w:type="paragraph" w:customStyle="1" w:styleId="Page">
    <w:name w:val="Page"/>
    <w:basedOn w:val="Normal"/>
    <w:uiPriority w:val="3"/>
    <w:unhideWhenUsed/>
    <w:rsid w:val="009146FB"/>
    <w:pPr>
      <w:framePr w:w="9724" w:h="539" w:wrap="around" w:vAnchor="page" w:hAnchor="page" w:x="1504" w:y="15027" w:anchorLock="1"/>
      <w:jc w:val="right"/>
    </w:pPr>
    <w:rPr>
      <w:sz w:val="16"/>
    </w:rPr>
  </w:style>
  <w:style w:type="character" w:customStyle="1" w:styleId="TextCar">
    <w:name w:val="Text Car"/>
    <w:link w:val="Text"/>
    <w:rsid w:val="00222842"/>
    <w:rPr>
      <w:rFonts w:asciiTheme="minorHAnsi" w:hAnsiTheme="minorHAnsi" w:cs="Arial"/>
      <w:color w:val="323232" w:themeColor="text1"/>
      <w:lang w:val="en-US" w:eastAsia="en-US"/>
    </w:rPr>
  </w:style>
  <w:style w:type="paragraph" w:styleId="FootnoteText">
    <w:name w:val="footnote text"/>
    <w:basedOn w:val="Normal"/>
    <w:link w:val="FootnoteTextChar"/>
    <w:uiPriority w:val="3"/>
    <w:rsid w:val="00222842"/>
    <w:pPr>
      <w:spacing w:line="240" w:lineRule="auto"/>
    </w:pPr>
    <w:rPr>
      <w:rFonts w:asciiTheme="minorHAnsi" w:hAnsiTheme="minorHAnsi"/>
      <w:color w:val="323232" w:themeColor="text1"/>
      <w:sz w:val="14"/>
    </w:rPr>
  </w:style>
  <w:style w:type="character" w:customStyle="1" w:styleId="FootnoteTextChar">
    <w:name w:val="Footnote Text Char"/>
    <w:link w:val="FootnoteText"/>
    <w:uiPriority w:val="3"/>
    <w:rsid w:val="00222842"/>
    <w:rPr>
      <w:rFonts w:asciiTheme="minorHAnsi" w:hAnsiTheme="minorHAnsi"/>
      <w:color w:val="323232" w:themeColor="text1"/>
      <w:sz w:val="14"/>
      <w:lang w:eastAsia="en-US"/>
    </w:rPr>
  </w:style>
  <w:style w:type="character" w:styleId="FootnoteReference">
    <w:name w:val="footnote reference"/>
    <w:uiPriority w:val="3"/>
    <w:rsid w:val="003E71F4"/>
    <w:rPr>
      <w:vertAlign w:val="superscript"/>
    </w:rPr>
  </w:style>
  <w:style w:type="character" w:customStyle="1" w:styleId="Heading1Char">
    <w:name w:val="Heading 1 Char"/>
    <w:link w:val="Heading1"/>
    <w:uiPriority w:val="9"/>
    <w:semiHidden/>
    <w:rsid w:val="00011F84"/>
    <w:rPr>
      <w:rFonts w:ascii="Arial" w:eastAsia="MS Gothic" w:hAnsi="Arial"/>
      <w:b/>
      <w:bCs/>
      <w:color w:val="17153B"/>
      <w:sz w:val="28"/>
      <w:szCs w:val="28"/>
      <w:lang w:val="en-US" w:eastAsia="en-US"/>
    </w:rPr>
  </w:style>
  <w:style w:type="character" w:customStyle="1" w:styleId="Heading2Char">
    <w:name w:val="Heading 2 Char"/>
    <w:link w:val="Heading2"/>
    <w:uiPriority w:val="9"/>
    <w:semiHidden/>
    <w:rsid w:val="00011F84"/>
    <w:rPr>
      <w:rFonts w:ascii="Arial" w:eastAsia="MS Gothic" w:hAnsi="Arial"/>
      <w:b/>
      <w:bCs/>
      <w:color w:val="201C50"/>
      <w:sz w:val="26"/>
      <w:szCs w:val="26"/>
      <w:lang w:val="en-US" w:eastAsia="en-US"/>
    </w:rPr>
  </w:style>
  <w:style w:type="character" w:customStyle="1" w:styleId="Heading3Char">
    <w:name w:val="Heading 3 Char"/>
    <w:link w:val="Heading3"/>
    <w:uiPriority w:val="9"/>
    <w:semiHidden/>
    <w:rsid w:val="00011F84"/>
    <w:rPr>
      <w:rFonts w:ascii="Arial" w:eastAsia="MS Gothic" w:hAnsi="Arial"/>
      <w:b/>
      <w:bCs/>
      <w:color w:val="201C50"/>
      <w:szCs w:val="22"/>
      <w:lang w:val="en-US" w:eastAsia="en-US"/>
    </w:rPr>
  </w:style>
  <w:style w:type="paragraph" w:customStyle="1" w:styleId="Title1">
    <w:name w:val="Title 1"/>
    <w:basedOn w:val="Normal"/>
    <w:link w:val="Title1Car"/>
    <w:uiPriority w:val="1"/>
    <w:rsid w:val="005D27E5"/>
    <w:pPr>
      <w:spacing w:line="259" w:lineRule="auto"/>
      <w:jc w:val="both"/>
    </w:pPr>
    <w:rPr>
      <w:rFonts w:asciiTheme="minorHAnsi" w:hAnsiTheme="minorHAnsi" w:cs="Arial"/>
      <w:b/>
      <w:noProof/>
      <w:color w:val="003591" w:themeColor="accent5"/>
      <w:sz w:val="28"/>
      <w:szCs w:val="28"/>
      <w:lang w:val="en-US" w:eastAsia="fr-FR"/>
    </w:rPr>
  </w:style>
  <w:style w:type="character" w:customStyle="1" w:styleId="Title1Car">
    <w:name w:val="Title 1 Car"/>
    <w:link w:val="Title1"/>
    <w:uiPriority w:val="1"/>
    <w:rsid w:val="00011F84"/>
    <w:rPr>
      <w:rFonts w:asciiTheme="minorHAnsi" w:hAnsiTheme="minorHAnsi" w:cs="Arial"/>
      <w:b/>
      <w:noProof/>
      <w:color w:val="003591" w:themeColor="accent5"/>
      <w:sz w:val="28"/>
      <w:szCs w:val="28"/>
      <w:lang w:val="en-US"/>
    </w:rPr>
  </w:style>
  <w:style w:type="paragraph" w:customStyle="1" w:styleId="Title2">
    <w:name w:val="Title 2"/>
    <w:basedOn w:val="Normal"/>
    <w:next w:val="Normal"/>
    <w:link w:val="Title2Car"/>
    <w:uiPriority w:val="1"/>
    <w:rsid w:val="005D27E5"/>
    <w:pPr>
      <w:spacing w:line="276" w:lineRule="auto"/>
      <w:jc w:val="both"/>
    </w:pPr>
    <w:rPr>
      <w:rFonts w:asciiTheme="minorHAnsi" w:hAnsiTheme="minorHAnsi" w:cs="Arial"/>
      <w:b/>
      <w:noProof/>
      <w:color w:val="003591" w:themeColor="accent5"/>
      <w:sz w:val="24"/>
      <w:szCs w:val="24"/>
      <w:lang w:val="en-US"/>
    </w:rPr>
  </w:style>
  <w:style w:type="character" w:customStyle="1" w:styleId="Title2Car">
    <w:name w:val="Title 2 Car"/>
    <w:link w:val="Title2"/>
    <w:uiPriority w:val="1"/>
    <w:rsid w:val="00011F84"/>
    <w:rPr>
      <w:rFonts w:asciiTheme="minorHAnsi" w:hAnsiTheme="minorHAnsi" w:cs="Arial"/>
      <w:b/>
      <w:noProof/>
      <w:color w:val="003591" w:themeColor="accent5"/>
      <w:sz w:val="24"/>
      <w:szCs w:val="24"/>
      <w:lang w:val="en-US" w:eastAsia="en-US"/>
    </w:rPr>
  </w:style>
  <w:style w:type="paragraph" w:customStyle="1" w:styleId="Bullet1">
    <w:name w:val="Bullet 1"/>
    <w:basedOn w:val="Normal"/>
    <w:link w:val="Bullet1Car"/>
    <w:uiPriority w:val="2"/>
    <w:rsid w:val="00222842"/>
    <w:pPr>
      <w:numPr>
        <w:numId w:val="10"/>
      </w:numPr>
      <w:spacing w:line="259" w:lineRule="auto"/>
      <w:contextualSpacing/>
      <w:jc w:val="both"/>
    </w:pPr>
    <w:rPr>
      <w:rFonts w:asciiTheme="minorHAnsi" w:hAnsiTheme="minorHAnsi" w:cs="Arial"/>
      <w:b/>
      <w:color w:val="323232" w:themeColor="text1"/>
      <w:lang w:val="en-US"/>
    </w:rPr>
  </w:style>
  <w:style w:type="character" w:customStyle="1" w:styleId="Bullet1Car">
    <w:name w:val="Bullet 1 Car"/>
    <w:link w:val="Bullet1"/>
    <w:uiPriority w:val="2"/>
    <w:rsid w:val="00222842"/>
    <w:rPr>
      <w:rFonts w:asciiTheme="minorHAnsi" w:hAnsiTheme="minorHAnsi" w:cs="Arial"/>
      <w:b/>
      <w:color w:val="323232" w:themeColor="text1"/>
      <w:lang w:val="en-US" w:eastAsia="en-US"/>
    </w:rPr>
  </w:style>
  <w:style w:type="paragraph" w:customStyle="1" w:styleId="Bullet2">
    <w:name w:val="Bullet 2"/>
    <w:basedOn w:val="Normal"/>
    <w:link w:val="Bullet2Car"/>
    <w:uiPriority w:val="2"/>
    <w:rsid w:val="00222842"/>
    <w:pPr>
      <w:numPr>
        <w:ilvl w:val="1"/>
        <w:numId w:val="10"/>
      </w:numPr>
      <w:ind w:left="1066" w:hanging="357"/>
    </w:pPr>
    <w:rPr>
      <w:rFonts w:asciiTheme="minorHAnsi" w:hAnsiTheme="minorHAnsi"/>
      <w:color w:val="323232" w:themeColor="text1"/>
    </w:rPr>
  </w:style>
  <w:style w:type="character" w:customStyle="1" w:styleId="Bullet2Car">
    <w:name w:val="Bullet 2 Car"/>
    <w:link w:val="Bullet2"/>
    <w:uiPriority w:val="2"/>
    <w:rsid w:val="00222842"/>
    <w:rPr>
      <w:rFonts w:asciiTheme="minorHAnsi" w:hAnsiTheme="minorHAnsi"/>
      <w:color w:val="323232" w:themeColor="text1"/>
      <w:lang w:eastAsia="en-US"/>
    </w:rPr>
  </w:style>
  <w:style w:type="paragraph" w:styleId="TOCHeading">
    <w:name w:val="TOC Heading"/>
    <w:basedOn w:val="Heading1"/>
    <w:next w:val="Normal"/>
    <w:uiPriority w:val="39"/>
    <w:semiHidden/>
    <w:qFormat/>
    <w:rsid w:val="00572FE3"/>
    <w:pPr>
      <w:outlineLvl w:val="9"/>
    </w:pPr>
    <w:rPr>
      <w:lang w:eastAsia="fr-FR"/>
    </w:rPr>
  </w:style>
  <w:style w:type="paragraph" w:styleId="BodyText">
    <w:name w:val="Body Text"/>
    <w:basedOn w:val="Normal"/>
    <w:link w:val="BodyTextChar"/>
    <w:uiPriority w:val="99"/>
    <w:semiHidden/>
    <w:rsid w:val="00572FE3"/>
    <w:pPr>
      <w:spacing w:after="120" w:line="276" w:lineRule="auto"/>
      <w:ind w:left="708"/>
    </w:pPr>
    <w:rPr>
      <w:rFonts w:eastAsia="Arial"/>
      <w:color w:val="002060"/>
      <w:szCs w:val="22"/>
      <w:lang w:val="en-US"/>
    </w:rPr>
  </w:style>
  <w:style w:type="character" w:customStyle="1" w:styleId="BodyTextChar">
    <w:name w:val="Body Text Char"/>
    <w:link w:val="BodyText"/>
    <w:uiPriority w:val="99"/>
    <w:semiHidden/>
    <w:rsid w:val="00011F84"/>
    <w:rPr>
      <w:rFonts w:ascii="Arial" w:eastAsia="Arial" w:hAnsi="Arial"/>
      <w:color w:val="002060"/>
      <w:szCs w:val="22"/>
      <w:lang w:val="en-US" w:eastAsia="en-US"/>
    </w:rPr>
  </w:style>
  <w:style w:type="character" w:customStyle="1" w:styleId="HeaderChar">
    <w:name w:val="Header Char"/>
    <w:link w:val="Header"/>
    <w:uiPriority w:val="3"/>
    <w:rsid w:val="00AA2F5A"/>
    <w:rPr>
      <w:rFonts w:asciiTheme="minorHAnsi" w:hAnsiTheme="minorHAnsi"/>
      <w:noProof/>
      <w:sz w:val="28"/>
      <w:lang w:eastAsia="en-US"/>
    </w:rPr>
  </w:style>
  <w:style w:type="character" w:styleId="Hyperlink">
    <w:name w:val="Hyperlink"/>
    <w:uiPriority w:val="3"/>
    <w:unhideWhenUsed/>
    <w:rsid w:val="00572FE3"/>
    <w:rPr>
      <w:color w:val="55517B"/>
    </w:rPr>
  </w:style>
  <w:style w:type="paragraph" w:styleId="EndnoteText">
    <w:name w:val="endnote text"/>
    <w:basedOn w:val="Normal"/>
    <w:link w:val="EndnoteTextChar"/>
    <w:uiPriority w:val="99"/>
    <w:semiHidden/>
    <w:rsid w:val="00572FE3"/>
    <w:pPr>
      <w:spacing w:line="240" w:lineRule="auto"/>
      <w:ind w:left="708"/>
    </w:pPr>
    <w:rPr>
      <w:rFonts w:eastAsia="Arial"/>
      <w:color w:val="002060"/>
      <w:lang w:val="en-US"/>
    </w:rPr>
  </w:style>
  <w:style w:type="character" w:customStyle="1" w:styleId="EndnoteTextChar">
    <w:name w:val="Endnote Text Char"/>
    <w:link w:val="EndnoteText"/>
    <w:uiPriority w:val="99"/>
    <w:semiHidden/>
    <w:rsid w:val="00011F84"/>
    <w:rPr>
      <w:rFonts w:ascii="Arial" w:eastAsia="Arial" w:hAnsi="Arial"/>
      <w:color w:val="002060"/>
      <w:lang w:val="en-US" w:eastAsia="en-US"/>
    </w:rPr>
  </w:style>
  <w:style w:type="character" w:styleId="EndnoteReference">
    <w:name w:val="endnote reference"/>
    <w:uiPriority w:val="99"/>
    <w:semiHidden/>
    <w:rsid w:val="00572FE3"/>
    <w:rPr>
      <w:vertAlign w:val="superscript"/>
    </w:rPr>
  </w:style>
  <w:style w:type="character" w:styleId="CommentReference">
    <w:name w:val="annotation reference"/>
    <w:uiPriority w:val="99"/>
    <w:semiHidden/>
    <w:rsid w:val="00572FE3"/>
    <w:rPr>
      <w:sz w:val="16"/>
      <w:szCs w:val="16"/>
    </w:rPr>
  </w:style>
  <w:style w:type="paragraph" w:styleId="CommentText">
    <w:name w:val="annotation text"/>
    <w:basedOn w:val="Normal"/>
    <w:link w:val="CommentTextChar"/>
    <w:uiPriority w:val="99"/>
    <w:semiHidden/>
    <w:rsid w:val="00572FE3"/>
    <w:pPr>
      <w:spacing w:after="200" w:line="240" w:lineRule="auto"/>
      <w:ind w:left="708"/>
    </w:pPr>
    <w:rPr>
      <w:rFonts w:eastAsia="Arial"/>
      <w:color w:val="002060"/>
      <w:lang w:val="en-US"/>
    </w:rPr>
  </w:style>
  <w:style w:type="character" w:customStyle="1" w:styleId="CommentTextChar">
    <w:name w:val="Comment Text Char"/>
    <w:link w:val="CommentText"/>
    <w:uiPriority w:val="99"/>
    <w:semiHidden/>
    <w:rsid w:val="00011F84"/>
    <w:rPr>
      <w:rFonts w:ascii="Arial" w:eastAsia="Arial" w:hAnsi="Arial"/>
      <w:color w:val="002060"/>
      <w:lang w:val="en-US" w:eastAsia="en-US"/>
    </w:rPr>
  </w:style>
  <w:style w:type="paragraph" w:styleId="CommentSubject">
    <w:name w:val="annotation subject"/>
    <w:basedOn w:val="CommentText"/>
    <w:next w:val="CommentText"/>
    <w:link w:val="CommentSubjectChar"/>
    <w:uiPriority w:val="99"/>
    <w:semiHidden/>
    <w:rsid w:val="00572FE3"/>
    <w:rPr>
      <w:b/>
      <w:bCs/>
    </w:rPr>
  </w:style>
  <w:style w:type="character" w:customStyle="1" w:styleId="CommentSubjectChar">
    <w:name w:val="Comment Subject Char"/>
    <w:link w:val="CommentSubject"/>
    <w:uiPriority w:val="99"/>
    <w:semiHidden/>
    <w:rsid w:val="00011F84"/>
    <w:rPr>
      <w:rFonts w:ascii="Arial" w:eastAsia="Arial" w:hAnsi="Arial"/>
      <w:b/>
      <w:bCs/>
      <w:color w:val="002060"/>
      <w:lang w:val="en-US" w:eastAsia="en-US"/>
    </w:rPr>
  </w:style>
  <w:style w:type="paragraph" w:styleId="Revision">
    <w:name w:val="Revision"/>
    <w:hidden/>
    <w:uiPriority w:val="99"/>
    <w:semiHidden/>
    <w:rsid w:val="00572FE3"/>
    <w:rPr>
      <w:rFonts w:ascii="Arial" w:eastAsia="Arial" w:hAnsi="Arial"/>
      <w:color w:val="002060"/>
      <w:szCs w:val="22"/>
      <w:lang w:val="en-US" w:eastAsia="en-US"/>
    </w:rPr>
  </w:style>
  <w:style w:type="character" w:styleId="FollowedHyperlink">
    <w:name w:val="FollowedHyperlink"/>
    <w:uiPriority w:val="99"/>
    <w:semiHidden/>
    <w:rsid w:val="00D82B1A"/>
    <w:rPr>
      <w:color w:val="0F004E"/>
      <w:u w:val="single"/>
    </w:rPr>
  </w:style>
  <w:style w:type="paragraph" w:customStyle="1" w:styleId="Departmentname">
    <w:name w:val="Department name"/>
    <w:basedOn w:val="Text"/>
    <w:qFormat/>
    <w:rsid w:val="00222842"/>
    <w:pPr>
      <w:jc w:val="right"/>
    </w:pPr>
  </w:style>
  <w:style w:type="paragraph" w:customStyle="1" w:styleId="Accrocheruban">
    <w:name w:val="Accroche ruban"/>
    <w:basedOn w:val="EdenredTitle"/>
    <w:qFormat/>
    <w:rsid w:val="00F419D1"/>
    <w:pPr>
      <w:ind w:left="-567"/>
    </w:pPr>
  </w:style>
  <w:style w:type="paragraph" w:customStyle="1" w:styleId="Pagefooter">
    <w:name w:val="Page footer"/>
    <w:basedOn w:val="Normal"/>
    <w:uiPriority w:val="3"/>
    <w:qFormat/>
    <w:rsid w:val="007C4AA9"/>
    <w:pPr>
      <w:spacing w:line="200" w:lineRule="exact"/>
      <w:ind w:right="-199"/>
      <w:jc w:val="right"/>
    </w:pPr>
    <w:rPr>
      <w:color w:val="D52B1E" w:themeColor="accent1"/>
      <w:sz w:val="12"/>
      <w:lang w:eastAsia="fr-FR"/>
    </w:rPr>
  </w:style>
  <w:style w:type="paragraph" w:customStyle="1" w:styleId="BoxBullet1">
    <w:name w:val="Box Bullet 1"/>
    <w:uiPriority w:val="2"/>
    <w:qFormat/>
    <w:rsid w:val="00222842"/>
    <w:pPr>
      <w:numPr>
        <w:numId w:val="22"/>
      </w:numPr>
    </w:pPr>
    <w:rPr>
      <w:rFonts w:asciiTheme="minorHAnsi" w:hAnsiTheme="minorHAnsi" w:cs="Arial"/>
      <w:b/>
      <w:noProof/>
      <w:color w:val="003591" w:themeColor="accent5"/>
      <w:lang w:val="en-US"/>
    </w:rPr>
  </w:style>
  <w:style w:type="paragraph" w:styleId="ListParagraph">
    <w:name w:val="List Paragraph"/>
    <w:basedOn w:val="Normal"/>
    <w:link w:val="ListParagraphChar"/>
    <w:uiPriority w:val="34"/>
    <w:qFormat/>
    <w:rsid w:val="009838A3"/>
    <w:pPr>
      <w:ind w:left="720"/>
      <w:contextualSpacing/>
    </w:pPr>
  </w:style>
  <w:style w:type="paragraph" w:customStyle="1" w:styleId="BoxBullet2">
    <w:name w:val="Box Bullet 2"/>
    <w:uiPriority w:val="2"/>
    <w:qFormat/>
    <w:rsid w:val="00222842"/>
    <w:pPr>
      <w:numPr>
        <w:numId w:val="20"/>
      </w:numPr>
      <w:ind w:left="714" w:hanging="357"/>
    </w:pPr>
    <w:rPr>
      <w:rFonts w:asciiTheme="minorHAnsi" w:hAnsiTheme="minorHAnsi"/>
      <w:color w:val="323232" w:themeColor="text1"/>
      <w:lang w:eastAsia="en-US"/>
    </w:rPr>
  </w:style>
  <w:style w:type="character" w:customStyle="1" w:styleId="ListParagraphChar">
    <w:name w:val="List Paragraph Char"/>
    <w:link w:val="ListParagraph"/>
    <w:uiPriority w:val="34"/>
    <w:rsid w:val="00F0677A"/>
    <w:rPr>
      <w:rFonts w:ascii="Arial" w:hAnsi="Arial"/>
      <w:color w:val="11204C"/>
      <w:lang w:eastAsia="en-US"/>
    </w:rPr>
  </w:style>
  <w:style w:type="paragraph" w:customStyle="1" w:styleId="Paragraphestandard">
    <w:name w:val="[Paragraphe standard]"/>
    <w:basedOn w:val="Normal"/>
    <w:uiPriority w:val="99"/>
    <w:rsid w:val="00F0677A"/>
    <w:pPr>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styleId="NormalWeb">
    <w:name w:val="Normal (Web)"/>
    <w:basedOn w:val="Normal"/>
    <w:uiPriority w:val="99"/>
    <w:unhideWhenUsed/>
    <w:rsid w:val="0082281B"/>
    <w:pPr>
      <w:spacing w:before="100" w:beforeAutospacing="1" w:after="100" w:afterAutospacing="1" w:line="240" w:lineRule="auto"/>
    </w:pPr>
    <w:rPr>
      <w:rFonts w:ascii="Times New Roman" w:eastAsiaTheme="minorEastAsia" w:hAnsi="Times New Roman"/>
      <w:color w:val="auto"/>
      <w:sz w:val="24"/>
      <w:szCs w:val="24"/>
      <w:lang w:eastAsia="fr-FR"/>
    </w:rPr>
  </w:style>
  <w:style w:type="paragraph" w:customStyle="1" w:styleId="TableParagraph">
    <w:name w:val="Table Paragraph"/>
    <w:basedOn w:val="Normal"/>
    <w:uiPriority w:val="1"/>
    <w:qFormat/>
    <w:rsid w:val="001B31D5"/>
    <w:pPr>
      <w:widowControl w:val="0"/>
      <w:autoSpaceDE w:val="0"/>
      <w:autoSpaceDN w:val="0"/>
      <w:spacing w:line="240" w:lineRule="auto"/>
    </w:pPr>
    <w:rPr>
      <w:rFonts w:ascii="Verdana" w:eastAsia="Verdana" w:hAnsi="Verdana" w:cs="Verdana"/>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14">
      <w:bodyDiv w:val="1"/>
      <w:marLeft w:val="0"/>
      <w:marRight w:val="0"/>
      <w:marTop w:val="0"/>
      <w:marBottom w:val="0"/>
      <w:divBdr>
        <w:top w:val="none" w:sz="0" w:space="0" w:color="auto"/>
        <w:left w:val="none" w:sz="0" w:space="0" w:color="auto"/>
        <w:bottom w:val="none" w:sz="0" w:space="0" w:color="auto"/>
        <w:right w:val="none" w:sz="0" w:space="0" w:color="auto"/>
      </w:divBdr>
    </w:div>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51928325">
      <w:bodyDiv w:val="1"/>
      <w:marLeft w:val="0"/>
      <w:marRight w:val="0"/>
      <w:marTop w:val="0"/>
      <w:marBottom w:val="0"/>
      <w:divBdr>
        <w:top w:val="none" w:sz="0" w:space="0" w:color="auto"/>
        <w:left w:val="none" w:sz="0" w:space="0" w:color="auto"/>
        <w:bottom w:val="none" w:sz="0" w:space="0" w:color="auto"/>
        <w:right w:val="none" w:sz="0" w:space="0" w:color="auto"/>
      </w:divBdr>
    </w:div>
    <w:div w:id="53238321">
      <w:bodyDiv w:val="1"/>
      <w:marLeft w:val="0"/>
      <w:marRight w:val="0"/>
      <w:marTop w:val="0"/>
      <w:marBottom w:val="0"/>
      <w:divBdr>
        <w:top w:val="none" w:sz="0" w:space="0" w:color="auto"/>
        <w:left w:val="none" w:sz="0" w:space="0" w:color="auto"/>
        <w:bottom w:val="none" w:sz="0" w:space="0" w:color="auto"/>
        <w:right w:val="none" w:sz="0" w:space="0" w:color="auto"/>
      </w:divBdr>
    </w:div>
    <w:div w:id="67197730">
      <w:bodyDiv w:val="1"/>
      <w:marLeft w:val="0"/>
      <w:marRight w:val="0"/>
      <w:marTop w:val="0"/>
      <w:marBottom w:val="0"/>
      <w:divBdr>
        <w:top w:val="none" w:sz="0" w:space="0" w:color="auto"/>
        <w:left w:val="none" w:sz="0" w:space="0" w:color="auto"/>
        <w:bottom w:val="none" w:sz="0" w:space="0" w:color="auto"/>
        <w:right w:val="none" w:sz="0" w:space="0" w:color="auto"/>
      </w:divBdr>
    </w:div>
    <w:div w:id="96946341">
      <w:bodyDiv w:val="1"/>
      <w:marLeft w:val="0"/>
      <w:marRight w:val="0"/>
      <w:marTop w:val="0"/>
      <w:marBottom w:val="0"/>
      <w:divBdr>
        <w:top w:val="none" w:sz="0" w:space="0" w:color="auto"/>
        <w:left w:val="none" w:sz="0" w:space="0" w:color="auto"/>
        <w:bottom w:val="none" w:sz="0" w:space="0" w:color="auto"/>
        <w:right w:val="none" w:sz="0" w:space="0" w:color="auto"/>
      </w:divBdr>
    </w:div>
    <w:div w:id="105387701">
      <w:bodyDiv w:val="1"/>
      <w:marLeft w:val="0"/>
      <w:marRight w:val="0"/>
      <w:marTop w:val="0"/>
      <w:marBottom w:val="0"/>
      <w:divBdr>
        <w:top w:val="none" w:sz="0" w:space="0" w:color="auto"/>
        <w:left w:val="none" w:sz="0" w:space="0" w:color="auto"/>
        <w:bottom w:val="none" w:sz="0" w:space="0" w:color="auto"/>
        <w:right w:val="none" w:sz="0" w:space="0" w:color="auto"/>
      </w:divBdr>
    </w:div>
    <w:div w:id="111412006">
      <w:bodyDiv w:val="1"/>
      <w:marLeft w:val="0"/>
      <w:marRight w:val="0"/>
      <w:marTop w:val="0"/>
      <w:marBottom w:val="0"/>
      <w:divBdr>
        <w:top w:val="none" w:sz="0" w:space="0" w:color="auto"/>
        <w:left w:val="none" w:sz="0" w:space="0" w:color="auto"/>
        <w:bottom w:val="none" w:sz="0" w:space="0" w:color="auto"/>
        <w:right w:val="none" w:sz="0" w:space="0" w:color="auto"/>
      </w:divBdr>
    </w:div>
    <w:div w:id="117534792">
      <w:bodyDiv w:val="1"/>
      <w:marLeft w:val="0"/>
      <w:marRight w:val="0"/>
      <w:marTop w:val="0"/>
      <w:marBottom w:val="0"/>
      <w:divBdr>
        <w:top w:val="none" w:sz="0" w:space="0" w:color="auto"/>
        <w:left w:val="none" w:sz="0" w:space="0" w:color="auto"/>
        <w:bottom w:val="none" w:sz="0" w:space="0" w:color="auto"/>
        <w:right w:val="none" w:sz="0" w:space="0" w:color="auto"/>
      </w:divBdr>
    </w:div>
    <w:div w:id="217087349">
      <w:bodyDiv w:val="1"/>
      <w:marLeft w:val="0"/>
      <w:marRight w:val="0"/>
      <w:marTop w:val="0"/>
      <w:marBottom w:val="0"/>
      <w:divBdr>
        <w:top w:val="none" w:sz="0" w:space="0" w:color="auto"/>
        <w:left w:val="none" w:sz="0" w:space="0" w:color="auto"/>
        <w:bottom w:val="none" w:sz="0" w:space="0" w:color="auto"/>
        <w:right w:val="none" w:sz="0" w:space="0" w:color="auto"/>
      </w:divBdr>
    </w:div>
    <w:div w:id="241111959">
      <w:bodyDiv w:val="1"/>
      <w:marLeft w:val="0"/>
      <w:marRight w:val="0"/>
      <w:marTop w:val="0"/>
      <w:marBottom w:val="0"/>
      <w:divBdr>
        <w:top w:val="none" w:sz="0" w:space="0" w:color="auto"/>
        <w:left w:val="none" w:sz="0" w:space="0" w:color="auto"/>
        <w:bottom w:val="none" w:sz="0" w:space="0" w:color="auto"/>
        <w:right w:val="none" w:sz="0" w:space="0" w:color="auto"/>
      </w:divBdr>
    </w:div>
    <w:div w:id="260991070">
      <w:bodyDiv w:val="1"/>
      <w:marLeft w:val="0"/>
      <w:marRight w:val="0"/>
      <w:marTop w:val="0"/>
      <w:marBottom w:val="0"/>
      <w:divBdr>
        <w:top w:val="none" w:sz="0" w:space="0" w:color="auto"/>
        <w:left w:val="none" w:sz="0" w:space="0" w:color="auto"/>
        <w:bottom w:val="none" w:sz="0" w:space="0" w:color="auto"/>
        <w:right w:val="none" w:sz="0" w:space="0" w:color="auto"/>
      </w:divBdr>
    </w:div>
    <w:div w:id="269439595">
      <w:bodyDiv w:val="1"/>
      <w:marLeft w:val="0"/>
      <w:marRight w:val="0"/>
      <w:marTop w:val="0"/>
      <w:marBottom w:val="0"/>
      <w:divBdr>
        <w:top w:val="none" w:sz="0" w:space="0" w:color="auto"/>
        <w:left w:val="none" w:sz="0" w:space="0" w:color="auto"/>
        <w:bottom w:val="none" w:sz="0" w:space="0" w:color="auto"/>
        <w:right w:val="none" w:sz="0" w:space="0" w:color="auto"/>
      </w:divBdr>
    </w:div>
    <w:div w:id="312492584">
      <w:bodyDiv w:val="1"/>
      <w:marLeft w:val="0"/>
      <w:marRight w:val="0"/>
      <w:marTop w:val="0"/>
      <w:marBottom w:val="0"/>
      <w:divBdr>
        <w:top w:val="none" w:sz="0" w:space="0" w:color="auto"/>
        <w:left w:val="none" w:sz="0" w:space="0" w:color="auto"/>
        <w:bottom w:val="none" w:sz="0" w:space="0" w:color="auto"/>
        <w:right w:val="none" w:sz="0" w:space="0" w:color="auto"/>
      </w:divBdr>
    </w:div>
    <w:div w:id="338974190">
      <w:bodyDiv w:val="1"/>
      <w:marLeft w:val="0"/>
      <w:marRight w:val="0"/>
      <w:marTop w:val="0"/>
      <w:marBottom w:val="0"/>
      <w:divBdr>
        <w:top w:val="none" w:sz="0" w:space="0" w:color="auto"/>
        <w:left w:val="none" w:sz="0" w:space="0" w:color="auto"/>
        <w:bottom w:val="none" w:sz="0" w:space="0" w:color="auto"/>
        <w:right w:val="none" w:sz="0" w:space="0" w:color="auto"/>
      </w:divBdr>
    </w:div>
    <w:div w:id="341052854">
      <w:bodyDiv w:val="1"/>
      <w:marLeft w:val="0"/>
      <w:marRight w:val="0"/>
      <w:marTop w:val="0"/>
      <w:marBottom w:val="0"/>
      <w:divBdr>
        <w:top w:val="none" w:sz="0" w:space="0" w:color="auto"/>
        <w:left w:val="none" w:sz="0" w:space="0" w:color="auto"/>
        <w:bottom w:val="none" w:sz="0" w:space="0" w:color="auto"/>
        <w:right w:val="none" w:sz="0" w:space="0" w:color="auto"/>
      </w:divBdr>
    </w:div>
    <w:div w:id="392239457">
      <w:bodyDiv w:val="1"/>
      <w:marLeft w:val="0"/>
      <w:marRight w:val="0"/>
      <w:marTop w:val="0"/>
      <w:marBottom w:val="0"/>
      <w:divBdr>
        <w:top w:val="none" w:sz="0" w:space="0" w:color="auto"/>
        <w:left w:val="none" w:sz="0" w:space="0" w:color="auto"/>
        <w:bottom w:val="none" w:sz="0" w:space="0" w:color="auto"/>
        <w:right w:val="none" w:sz="0" w:space="0" w:color="auto"/>
      </w:divBdr>
    </w:div>
    <w:div w:id="434594968">
      <w:bodyDiv w:val="1"/>
      <w:marLeft w:val="0"/>
      <w:marRight w:val="0"/>
      <w:marTop w:val="0"/>
      <w:marBottom w:val="0"/>
      <w:divBdr>
        <w:top w:val="none" w:sz="0" w:space="0" w:color="auto"/>
        <w:left w:val="none" w:sz="0" w:space="0" w:color="auto"/>
        <w:bottom w:val="none" w:sz="0" w:space="0" w:color="auto"/>
        <w:right w:val="none" w:sz="0" w:space="0" w:color="auto"/>
      </w:divBdr>
    </w:div>
    <w:div w:id="474839337">
      <w:bodyDiv w:val="1"/>
      <w:marLeft w:val="0"/>
      <w:marRight w:val="0"/>
      <w:marTop w:val="0"/>
      <w:marBottom w:val="0"/>
      <w:divBdr>
        <w:top w:val="none" w:sz="0" w:space="0" w:color="auto"/>
        <w:left w:val="none" w:sz="0" w:space="0" w:color="auto"/>
        <w:bottom w:val="none" w:sz="0" w:space="0" w:color="auto"/>
        <w:right w:val="none" w:sz="0" w:space="0" w:color="auto"/>
      </w:divBdr>
    </w:div>
    <w:div w:id="515270182">
      <w:bodyDiv w:val="1"/>
      <w:marLeft w:val="0"/>
      <w:marRight w:val="0"/>
      <w:marTop w:val="0"/>
      <w:marBottom w:val="0"/>
      <w:divBdr>
        <w:top w:val="none" w:sz="0" w:space="0" w:color="auto"/>
        <w:left w:val="none" w:sz="0" w:space="0" w:color="auto"/>
        <w:bottom w:val="none" w:sz="0" w:space="0" w:color="auto"/>
        <w:right w:val="none" w:sz="0" w:space="0" w:color="auto"/>
      </w:divBdr>
    </w:div>
    <w:div w:id="526143920">
      <w:bodyDiv w:val="1"/>
      <w:marLeft w:val="0"/>
      <w:marRight w:val="0"/>
      <w:marTop w:val="0"/>
      <w:marBottom w:val="0"/>
      <w:divBdr>
        <w:top w:val="none" w:sz="0" w:space="0" w:color="auto"/>
        <w:left w:val="none" w:sz="0" w:space="0" w:color="auto"/>
        <w:bottom w:val="none" w:sz="0" w:space="0" w:color="auto"/>
        <w:right w:val="none" w:sz="0" w:space="0" w:color="auto"/>
      </w:divBdr>
    </w:div>
    <w:div w:id="585040621">
      <w:bodyDiv w:val="1"/>
      <w:marLeft w:val="0"/>
      <w:marRight w:val="0"/>
      <w:marTop w:val="0"/>
      <w:marBottom w:val="0"/>
      <w:divBdr>
        <w:top w:val="none" w:sz="0" w:space="0" w:color="auto"/>
        <w:left w:val="none" w:sz="0" w:space="0" w:color="auto"/>
        <w:bottom w:val="none" w:sz="0" w:space="0" w:color="auto"/>
        <w:right w:val="none" w:sz="0" w:space="0" w:color="auto"/>
      </w:divBdr>
    </w:div>
    <w:div w:id="588193245">
      <w:bodyDiv w:val="1"/>
      <w:marLeft w:val="0"/>
      <w:marRight w:val="0"/>
      <w:marTop w:val="0"/>
      <w:marBottom w:val="0"/>
      <w:divBdr>
        <w:top w:val="none" w:sz="0" w:space="0" w:color="auto"/>
        <w:left w:val="none" w:sz="0" w:space="0" w:color="auto"/>
        <w:bottom w:val="none" w:sz="0" w:space="0" w:color="auto"/>
        <w:right w:val="none" w:sz="0" w:space="0" w:color="auto"/>
      </w:divBdr>
    </w:div>
    <w:div w:id="595596162">
      <w:bodyDiv w:val="1"/>
      <w:marLeft w:val="0"/>
      <w:marRight w:val="0"/>
      <w:marTop w:val="0"/>
      <w:marBottom w:val="0"/>
      <w:divBdr>
        <w:top w:val="none" w:sz="0" w:space="0" w:color="auto"/>
        <w:left w:val="none" w:sz="0" w:space="0" w:color="auto"/>
        <w:bottom w:val="none" w:sz="0" w:space="0" w:color="auto"/>
        <w:right w:val="none" w:sz="0" w:space="0" w:color="auto"/>
      </w:divBdr>
    </w:div>
    <w:div w:id="642273180">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
    <w:div w:id="666444855">
      <w:bodyDiv w:val="1"/>
      <w:marLeft w:val="0"/>
      <w:marRight w:val="0"/>
      <w:marTop w:val="0"/>
      <w:marBottom w:val="0"/>
      <w:divBdr>
        <w:top w:val="none" w:sz="0" w:space="0" w:color="auto"/>
        <w:left w:val="none" w:sz="0" w:space="0" w:color="auto"/>
        <w:bottom w:val="none" w:sz="0" w:space="0" w:color="auto"/>
        <w:right w:val="none" w:sz="0" w:space="0" w:color="auto"/>
      </w:divBdr>
    </w:div>
    <w:div w:id="676231923">
      <w:bodyDiv w:val="1"/>
      <w:marLeft w:val="0"/>
      <w:marRight w:val="0"/>
      <w:marTop w:val="0"/>
      <w:marBottom w:val="0"/>
      <w:divBdr>
        <w:top w:val="none" w:sz="0" w:space="0" w:color="auto"/>
        <w:left w:val="none" w:sz="0" w:space="0" w:color="auto"/>
        <w:bottom w:val="none" w:sz="0" w:space="0" w:color="auto"/>
        <w:right w:val="none" w:sz="0" w:space="0" w:color="auto"/>
      </w:divBdr>
    </w:div>
    <w:div w:id="688411813">
      <w:bodyDiv w:val="1"/>
      <w:marLeft w:val="0"/>
      <w:marRight w:val="0"/>
      <w:marTop w:val="0"/>
      <w:marBottom w:val="0"/>
      <w:divBdr>
        <w:top w:val="none" w:sz="0" w:space="0" w:color="auto"/>
        <w:left w:val="none" w:sz="0" w:space="0" w:color="auto"/>
        <w:bottom w:val="none" w:sz="0" w:space="0" w:color="auto"/>
        <w:right w:val="none" w:sz="0" w:space="0" w:color="auto"/>
      </w:divBdr>
    </w:div>
    <w:div w:id="738868804">
      <w:bodyDiv w:val="1"/>
      <w:marLeft w:val="0"/>
      <w:marRight w:val="0"/>
      <w:marTop w:val="0"/>
      <w:marBottom w:val="0"/>
      <w:divBdr>
        <w:top w:val="none" w:sz="0" w:space="0" w:color="auto"/>
        <w:left w:val="none" w:sz="0" w:space="0" w:color="auto"/>
        <w:bottom w:val="none" w:sz="0" w:space="0" w:color="auto"/>
        <w:right w:val="none" w:sz="0" w:space="0" w:color="auto"/>
      </w:divBdr>
    </w:div>
    <w:div w:id="742070678">
      <w:bodyDiv w:val="1"/>
      <w:marLeft w:val="0"/>
      <w:marRight w:val="0"/>
      <w:marTop w:val="0"/>
      <w:marBottom w:val="0"/>
      <w:divBdr>
        <w:top w:val="none" w:sz="0" w:space="0" w:color="auto"/>
        <w:left w:val="none" w:sz="0" w:space="0" w:color="auto"/>
        <w:bottom w:val="none" w:sz="0" w:space="0" w:color="auto"/>
        <w:right w:val="none" w:sz="0" w:space="0" w:color="auto"/>
      </w:divBdr>
    </w:div>
    <w:div w:id="768434332">
      <w:bodyDiv w:val="1"/>
      <w:marLeft w:val="0"/>
      <w:marRight w:val="0"/>
      <w:marTop w:val="0"/>
      <w:marBottom w:val="0"/>
      <w:divBdr>
        <w:top w:val="none" w:sz="0" w:space="0" w:color="auto"/>
        <w:left w:val="none" w:sz="0" w:space="0" w:color="auto"/>
        <w:bottom w:val="none" w:sz="0" w:space="0" w:color="auto"/>
        <w:right w:val="none" w:sz="0" w:space="0" w:color="auto"/>
      </w:divBdr>
    </w:div>
    <w:div w:id="800273353">
      <w:bodyDiv w:val="1"/>
      <w:marLeft w:val="0"/>
      <w:marRight w:val="0"/>
      <w:marTop w:val="0"/>
      <w:marBottom w:val="0"/>
      <w:divBdr>
        <w:top w:val="none" w:sz="0" w:space="0" w:color="auto"/>
        <w:left w:val="none" w:sz="0" w:space="0" w:color="auto"/>
        <w:bottom w:val="none" w:sz="0" w:space="0" w:color="auto"/>
        <w:right w:val="none" w:sz="0" w:space="0" w:color="auto"/>
      </w:divBdr>
    </w:div>
    <w:div w:id="815101591">
      <w:bodyDiv w:val="1"/>
      <w:marLeft w:val="0"/>
      <w:marRight w:val="0"/>
      <w:marTop w:val="0"/>
      <w:marBottom w:val="0"/>
      <w:divBdr>
        <w:top w:val="none" w:sz="0" w:space="0" w:color="auto"/>
        <w:left w:val="none" w:sz="0" w:space="0" w:color="auto"/>
        <w:bottom w:val="none" w:sz="0" w:space="0" w:color="auto"/>
        <w:right w:val="none" w:sz="0" w:space="0" w:color="auto"/>
      </w:divBdr>
    </w:div>
    <w:div w:id="865481436">
      <w:bodyDiv w:val="1"/>
      <w:marLeft w:val="0"/>
      <w:marRight w:val="0"/>
      <w:marTop w:val="0"/>
      <w:marBottom w:val="0"/>
      <w:divBdr>
        <w:top w:val="none" w:sz="0" w:space="0" w:color="auto"/>
        <w:left w:val="none" w:sz="0" w:space="0" w:color="auto"/>
        <w:bottom w:val="none" w:sz="0" w:space="0" w:color="auto"/>
        <w:right w:val="none" w:sz="0" w:space="0" w:color="auto"/>
      </w:divBdr>
    </w:div>
    <w:div w:id="943194618">
      <w:bodyDiv w:val="1"/>
      <w:marLeft w:val="0"/>
      <w:marRight w:val="0"/>
      <w:marTop w:val="0"/>
      <w:marBottom w:val="0"/>
      <w:divBdr>
        <w:top w:val="none" w:sz="0" w:space="0" w:color="auto"/>
        <w:left w:val="none" w:sz="0" w:space="0" w:color="auto"/>
        <w:bottom w:val="none" w:sz="0" w:space="0" w:color="auto"/>
        <w:right w:val="none" w:sz="0" w:space="0" w:color="auto"/>
      </w:divBdr>
    </w:div>
    <w:div w:id="982731752">
      <w:bodyDiv w:val="1"/>
      <w:marLeft w:val="0"/>
      <w:marRight w:val="0"/>
      <w:marTop w:val="0"/>
      <w:marBottom w:val="0"/>
      <w:divBdr>
        <w:top w:val="none" w:sz="0" w:space="0" w:color="auto"/>
        <w:left w:val="none" w:sz="0" w:space="0" w:color="auto"/>
        <w:bottom w:val="none" w:sz="0" w:space="0" w:color="auto"/>
        <w:right w:val="none" w:sz="0" w:space="0" w:color="auto"/>
      </w:divBdr>
    </w:div>
    <w:div w:id="997683966">
      <w:bodyDiv w:val="1"/>
      <w:marLeft w:val="0"/>
      <w:marRight w:val="0"/>
      <w:marTop w:val="0"/>
      <w:marBottom w:val="0"/>
      <w:divBdr>
        <w:top w:val="none" w:sz="0" w:space="0" w:color="auto"/>
        <w:left w:val="none" w:sz="0" w:space="0" w:color="auto"/>
        <w:bottom w:val="none" w:sz="0" w:space="0" w:color="auto"/>
        <w:right w:val="none" w:sz="0" w:space="0" w:color="auto"/>
      </w:divBdr>
    </w:div>
    <w:div w:id="1081028550">
      <w:bodyDiv w:val="1"/>
      <w:marLeft w:val="0"/>
      <w:marRight w:val="0"/>
      <w:marTop w:val="0"/>
      <w:marBottom w:val="0"/>
      <w:divBdr>
        <w:top w:val="none" w:sz="0" w:space="0" w:color="auto"/>
        <w:left w:val="none" w:sz="0" w:space="0" w:color="auto"/>
        <w:bottom w:val="none" w:sz="0" w:space="0" w:color="auto"/>
        <w:right w:val="none" w:sz="0" w:space="0" w:color="auto"/>
      </w:divBdr>
    </w:div>
    <w:div w:id="1109159477">
      <w:bodyDiv w:val="1"/>
      <w:marLeft w:val="0"/>
      <w:marRight w:val="0"/>
      <w:marTop w:val="0"/>
      <w:marBottom w:val="0"/>
      <w:divBdr>
        <w:top w:val="none" w:sz="0" w:space="0" w:color="auto"/>
        <w:left w:val="none" w:sz="0" w:space="0" w:color="auto"/>
        <w:bottom w:val="none" w:sz="0" w:space="0" w:color="auto"/>
        <w:right w:val="none" w:sz="0" w:space="0" w:color="auto"/>
      </w:divBdr>
    </w:div>
    <w:div w:id="1202283984">
      <w:bodyDiv w:val="1"/>
      <w:marLeft w:val="0"/>
      <w:marRight w:val="0"/>
      <w:marTop w:val="0"/>
      <w:marBottom w:val="0"/>
      <w:divBdr>
        <w:top w:val="none" w:sz="0" w:space="0" w:color="auto"/>
        <w:left w:val="none" w:sz="0" w:space="0" w:color="auto"/>
        <w:bottom w:val="none" w:sz="0" w:space="0" w:color="auto"/>
        <w:right w:val="none" w:sz="0" w:space="0" w:color="auto"/>
      </w:divBdr>
    </w:div>
    <w:div w:id="1236356941">
      <w:bodyDiv w:val="1"/>
      <w:marLeft w:val="0"/>
      <w:marRight w:val="0"/>
      <w:marTop w:val="0"/>
      <w:marBottom w:val="0"/>
      <w:divBdr>
        <w:top w:val="none" w:sz="0" w:space="0" w:color="auto"/>
        <w:left w:val="none" w:sz="0" w:space="0" w:color="auto"/>
        <w:bottom w:val="none" w:sz="0" w:space="0" w:color="auto"/>
        <w:right w:val="none" w:sz="0" w:space="0" w:color="auto"/>
      </w:divBdr>
    </w:div>
    <w:div w:id="1241404714">
      <w:bodyDiv w:val="1"/>
      <w:marLeft w:val="0"/>
      <w:marRight w:val="0"/>
      <w:marTop w:val="0"/>
      <w:marBottom w:val="0"/>
      <w:divBdr>
        <w:top w:val="none" w:sz="0" w:space="0" w:color="auto"/>
        <w:left w:val="none" w:sz="0" w:space="0" w:color="auto"/>
        <w:bottom w:val="none" w:sz="0" w:space="0" w:color="auto"/>
        <w:right w:val="none" w:sz="0" w:space="0" w:color="auto"/>
      </w:divBdr>
    </w:div>
    <w:div w:id="1291588347">
      <w:bodyDiv w:val="1"/>
      <w:marLeft w:val="0"/>
      <w:marRight w:val="0"/>
      <w:marTop w:val="0"/>
      <w:marBottom w:val="0"/>
      <w:divBdr>
        <w:top w:val="none" w:sz="0" w:space="0" w:color="auto"/>
        <w:left w:val="none" w:sz="0" w:space="0" w:color="auto"/>
        <w:bottom w:val="none" w:sz="0" w:space="0" w:color="auto"/>
        <w:right w:val="none" w:sz="0" w:space="0" w:color="auto"/>
      </w:divBdr>
    </w:div>
    <w:div w:id="1298337091">
      <w:bodyDiv w:val="1"/>
      <w:marLeft w:val="0"/>
      <w:marRight w:val="0"/>
      <w:marTop w:val="0"/>
      <w:marBottom w:val="0"/>
      <w:divBdr>
        <w:top w:val="none" w:sz="0" w:space="0" w:color="auto"/>
        <w:left w:val="none" w:sz="0" w:space="0" w:color="auto"/>
        <w:bottom w:val="none" w:sz="0" w:space="0" w:color="auto"/>
        <w:right w:val="none" w:sz="0" w:space="0" w:color="auto"/>
      </w:divBdr>
    </w:div>
    <w:div w:id="135314673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31">
          <w:marLeft w:val="0"/>
          <w:marRight w:val="0"/>
          <w:marTop w:val="0"/>
          <w:marBottom w:val="0"/>
          <w:divBdr>
            <w:top w:val="none" w:sz="0" w:space="0" w:color="auto"/>
            <w:left w:val="none" w:sz="0" w:space="0" w:color="auto"/>
            <w:bottom w:val="none" w:sz="0" w:space="0" w:color="auto"/>
            <w:right w:val="none" w:sz="0" w:space="0" w:color="auto"/>
          </w:divBdr>
        </w:div>
      </w:divsChild>
    </w:div>
    <w:div w:id="1393314265">
      <w:bodyDiv w:val="1"/>
      <w:marLeft w:val="0"/>
      <w:marRight w:val="0"/>
      <w:marTop w:val="0"/>
      <w:marBottom w:val="0"/>
      <w:divBdr>
        <w:top w:val="none" w:sz="0" w:space="0" w:color="auto"/>
        <w:left w:val="none" w:sz="0" w:space="0" w:color="auto"/>
        <w:bottom w:val="none" w:sz="0" w:space="0" w:color="auto"/>
        <w:right w:val="none" w:sz="0" w:space="0" w:color="auto"/>
      </w:divBdr>
    </w:div>
    <w:div w:id="1418671775">
      <w:bodyDiv w:val="1"/>
      <w:marLeft w:val="0"/>
      <w:marRight w:val="0"/>
      <w:marTop w:val="0"/>
      <w:marBottom w:val="0"/>
      <w:divBdr>
        <w:top w:val="none" w:sz="0" w:space="0" w:color="auto"/>
        <w:left w:val="none" w:sz="0" w:space="0" w:color="auto"/>
        <w:bottom w:val="none" w:sz="0" w:space="0" w:color="auto"/>
        <w:right w:val="none" w:sz="0" w:space="0" w:color="auto"/>
      </w:divBdr>
    </w:div>
    <w:div w:id="1426613210">
      <w:bodyDiv w:val="1"/>
      <w:marLeft w:val="0"/>
      <w:marRight w:val="0"/>
      <w:marTop w:val="0"/>
      <w:marBottom w:val="0"/>
      <w:divBdr>
        <w:top w:val="none" w:sz="0" w:space="0" w:color="auto"/>
        <w:left w:val="none" w:sz="0" w:space="0" w:color="auto"/>
        <w:bottom w:val="none" w:sz="0" w:space="0" w:color="auto"/>
        <w:right w:val="none" w:sz="0" w:space="0" w:color="auto"/>
      </w:divBdr>
    </w:div>
    <w:div w:id="1443259672">
      <w:bodyDiv w:val="1"/>
      <w:marLeft w:val="0"/>
      <w:marRight w:val="0"/>
      <w:marTop w:val="0"/>
      <w:marBottom w:val="0"/>
      <w:divBdr>
        <w:top w:val="none" w:sz="0" w:space="0" w:color="auto"/>
        <w:left w:val="none" w:sz="0" w:space="0" w:color="auto"/>
        <w:bottom w:val="none" w:sz="0" w:space="0" w:color="auto"/>
        <w:right w:val="none" w:sz="0" w:space="0" w:color="auto"/>
      </w:divBdr>
    </w:div>
    <w:div w:id="1470123570">
      <w:bodyDiv w:val="1"/>
      <w:marLeft w:val="0"/>
      <w:marRight w:val="0"/>
      <w:marTop w:val="0"/>
      <w:marBottom w:val="0"/>
      <w:divBdr>
        <w:top w:val="none" w:sz="0" w:space="0" w:color="auto"/>
        <w:left w:val="none" w:sz="0" w:space="0" w:color="auto"/>
        <w:bottom w:val="none" w:sz="0" w:space="0" w:color="auto"/>
        <w:right w:val="none" w:sz="0" w:space="0" w:color="auto"/>
      </w:divBdr>
    </w:div>
    <w:div w:id="1578783366">
      <w:bodyDiv w:val="1"/>
      <w:marLeft w:val="0"/>
      <w:marRight w:val="0"/>
      <w:marTop w:val="0"/>
      <w:marBottom w:val="0"/>
      <w:divBdr>
        <w:top w:val="none" w:sz="0" w:space="0" w:color="auto"/>
        <w:left w:val="none" w:sz="0" w:space="0" w:color="auto"/>
        <w:bottom w:val="none" w:sz="0" w:space="0" w:color="auto"/>
        <w:right w:val="none" w:sz="0" w:space="0" w:color="auto"/>
      </w:divBdr>
    </w:div>
    <w:div w:id="1631520940">
      <w:bodyDiv w:val="1"/>
      <w:marLeft w:val="0"/>
      <w:marRight w:val="0"/>
      <w:marTop w:val="0"/>
      <w:marBottom w:val="0"/>
      <w:divBdr>
        <w:top w:val="none" w:sz="0" w:space="0" w:color="auto"/>
        <w:left w:val="none" w:sz="0" w:space="0" w:color="auto"/>
        <w:bottom w:val="none" w:sz="0" w:space="0" w:color="auto"/>
        <w:right w:val="none" w:sz="0" w:space="0" w:color="auto"/>
      </w:divBdr>
    </w:div>
    <w:div w:id="1635330313">
      <w:bodyDiv w:val="1"/>
      <w:marLeft w:val="0"/>
      <w:marRight w:val="0"/>
      <w:marTop w:val="0"/>
      <w:marBottom w:val="0"/>
      <w:divBdr>
        <w:top w:val="none" w:sz="0" w:space="0" w:color="auto"/>
        <w:left w:val="none" w:sz="0" w:space="0" w:color="auto"/>
        <w:bottom w:val="none" w:sz="0" w:space="0" w:color="auto"/>
        <w:right w:val="none" w:sz="0" w:space="0" w:color="auto"/>
      </w:divBdr>
    </w:div>
    <w:div w:id="1680348564">
      <w:bodyDiv w:val="1"/>
      <w:marLeft w:val="0"/>
      <w:marRight w:val="0"/>
      <w:marTop w:val="0"/>
      <w:marBottom w:val="0"/>
      <w:divBdr>
        <w:top w:val="none" w:sz="0" w:space="0" w:color="auto"/>
        <w:left w:val="none" w:sz="0" w:space="0" w:color="auto"/>
        <w:bottom w:val="none" w:sz="0" w:space="0" w:color="auto"/>
        <w:right w:val="none" w:sz="0" w:space="0" w:color="auto"/>
      </w:divBdr>
    </w:div>
    <w:div w:id="1686707539">
      <w:bodyDiv w:val="1"/>
      <w:marLeft w:val="0"/>
      <w:marRight w:val="0"/>
      <w:marTop w:val="0"/>
      <w:marBottom w:val="0"/>
      <w:divBdr>
        <w:top w:val="none" w:sz="0" w:space="0" w:color="auto"/>
        <w:left w:val="none" w:sz="0" w:space="0" w:color="auto"/>
        <w:bottom w:val="none" w:sz="0" w:space="0" w:color="auto"/>
        <w:right w:val="none" w:sz="0" w:space="0" w:color="auto"/>
      </w:divBdr>
    </w:div>
    <w:div w:id="1694920374">
      <w:bodyDiv w:val="1"/>
      <w:marLeft w:val="0"/>
      <w:marRight w:val="0"/>
      <w:marTop w:val="0"/>
      <w:marBottom w:val="0"/>
      <w:divBdr>
        <w:top w:val="none" w:sz="0" w:space="0" w:color="auto"/>
        <w:left w:val="none" w:sz="0" w:space="0" w:color="auto"/>
        <w:bottom w:val="none" w:sz="0" w:space="0" w:color="auto"/>
        <w:right w:val="none" w:sz="0" w:space="0" w:color="auto"/>
      </w:divBdr>
    </w:div>
    <w:div w:id="1735932050">
      <w:bodyDiv w:val="1"/>
      <w:marLeft w:val="0"/>
      <w:marRight w:val="0"/>
      <w:marTop w:val="0"/>
      <w:marBottom w:val="0"/>
      <w:divBdr>
        <w:top w:val="none" w:sz="0" w:space="0" w:color="auto"/>
        <w:left w:val="none" w:sz="0" w:space="0" w:color="auto"/>
        <w:bottom w:val="none" w:sz="0" w:space="0" w:color="auto"/>
        <w:right w:val="none" w:sz="0" w:space="0" w:color="auto"/>
      </w:divBdr>
    </w:div>
    <w:div w:id="1752659034">
      <w:bodyDiv w:val="1"/>
      <w:marLeft w:val="0"/>
      <w:marRight w:val="0"/>
      <w:marTop w:val="0"/>
      <w:marBottom w:val="0"/>
      <w:divBdr>
        <w:top w:val="none" w:sz="0" w:space="0" w:color="auto"/>
        <w:left w:val="none" w:sz="0" w:space="0" w:color="auto"/>
        <w:bottom w:val="none" w:sz="0" w:space="0" w:color="auto"/>
        <w:right w:val="none" w:sz="0" w:space="0" w:color="auto"/>
      </w:divBdr>
    </w:div>
    <w:div w:id="1752779284">
      <w:bodyDiv w:val="1"/>
      <w:marLeft w:val="0"/>
      <w:marRight w:val="0"/>
      <w:marTop w:val="0"/>
      <w:marBottom w:val="0"/>
      <w:divBdr>
        <w:top w:val="none" w:sz="0" w:space="0" w:color="auto"/>
        <w:left w:val="none" w:sz="0" w:space="0" w:color="auto"/>
        <w:bottom w:val="none" w:sz="0" w:space="0" w:color="auto"/>
        <w:right w:val="none" w:sz="0" w:space="0" w:color="auto"/>
      </w:divBdr>
    </w:div>
    <w:div w:id="1798910931">
      <w:bodyDiv w:val="1"/>
      <w:marLeft w:val="0"/>
      <w:marRight w:val="0"/>
      <w:marTop w:val="0"/>
      <w:marBottom w:val="0"/>
      <w:divBdr>
        <w:top w:val="none" w:sz="0" w:space="0" w:color="auto"/>
        <w:left w:val="none" w:sz="0" w:space="0" w:color="auto"/>
        <w:bottom w:val="none" w:sz="0" w:space="0" w:color="auto"/>
        <w:right w:val="none" w:sz="0" w:space="0" w:color="auto"/>
      </w:divBdr>
    </w:div>
    <w:div w:id="1885824556">
      <w:bodyDiv w:val="1"/>
      <w:marLeft w:val="0"/>
      <w:marRight w:val="0"/>
      <w:marTop w:val="0"/>
      <w:marBottom w:val="0"/>
      <w:divBdr>
        <w:top w:val="none" w:sz="0" w:space="0" w:color="auto"/>
        <w:left w:val="none" w:sz="0" w:space="0" w:color="auto"/>
        <w:bottom w:val="none" w:sz="0" w:space="0" w:color="auto"/>
        <w:right w:val="none" w:sz="0" w:space="0" w:color="auto"/>
      </w:divBdr>
    </w:div>
    <w:div w:id="1983000514">
      <w:bodyDiv w:val="1"/>
      <w:marLeft w:val="0"/>
      <w:marRight w:val="0"/>
      <w:marTop w:val="0"/>
      <w:marBottom w:val="0"/>
      <w:divBdr>
        <w:top w:val="none" w:sz="0" w:space="0" w:color="auto"/>
        <w:left w:val="none" w:sz="0" w:space="0" w:color="auto"/>
        <w:bottom w:val="none" w:sz="0" w:space="0" w:color="auto"/>
        <w:right w:val="none" w:sz="0" w:space="0" w:color="auto"/>
      </w:divBdr>
    </w:div>
    <w:div w:id="2000381257">
      <w:bodyDiv w:val="1"/>
      <w:marLeft w:val="0"/>
      <w:marRight w:val="0"/>
      <w:marTop w:val="0"/>
      <w:marBottom w:val="0"/>
      <w:divBdr>
        <w:top w:val="none" w:sz="0" w:space="0" w:color="auto"/>
        <w:left w:val="none" w:sz="0" w:space="0" w:color="auto"/>
        <w:bottom w:val="none" w:sz="0" w:space="0" w:color="auto"/>
        <w:right w:val="none" w:sz="0" w:space="0" w:color="auto"/>
      </w:divBdr>
    </w:div>
    <w:div w:id="2006855015">
      <w:bodyDiv w:val="1"/>
      <w:marLeft w:val="0"/>
      <w:marRight w:val="0"/>
      <w:marTop w:val="0"/>
      <w:marBottom w:val="0"/>
      <w:divBdr>
        <w:top w:val="none" w:sz="0" w:space="0" w:color="auto"/>
        <w:left w:val="none" w:sz="0" w:space="0" w:color="auto"/>
        <w:bottom w:val="none" w:sz="0" w:space="0" w:color="auto"/>
        <w:right w:val="none" w:sz="0" w:space="0" w:color="auto"/>
      </w:divBdr>
    </w:div>
    <w:div w:id="2098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ois\AppData\Local\Microsoft\Windows\Temporary%20Internet%20Files\Content.Outlook\I72KI7BS\EDENRED_Word_Template.dotx" TargetMode="External"/></Relationships>
</file>

<file path=word/theme/theme1.xml><?xml version="1.0" encoding="utf-8"?>
<a:theme xmlns:a="http://schemas.openxmlformats.org/drawingml/2006/main" name="Thème Office">
  <a:themeElements>
    <a:clrScheme name="EDENRED 2017">
      <a:dk1>
        <a:srgbClr val="323232"/>
      </a:dk1>
      <a:lt1>
        <a:sysClr val="window" lastClr="FFFFFF"/>
      </a:lt1>
      <a:dk2>
        <a:srgbClr val="162056"/>
      </a:dk2>
      <a:lt2>
        <a:srgbClr val="808080"/>
      </a:lt2>
      <a:accent1>
        <a:srgbClr val="D52B1E"/>
      </a:accent1>
      <a:accent2>
        <a:srgbClr val="F6EB61"/>
      </a:accent2>
      <a:accent3>
        <a:srgbClr val="00859B"/>
      </a:accent3>
      <a:accent4>
        <a:srgbClr val="0085CA"/>
      </a:accent4>
      <a:accent5>
        <a:srgbClr val="003591"/>
      </a:accent5>
      <a:accent6>
        <a:srgbClr val="42145F"/>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15F325C5D9E40AB44677ADC0BF388" ma:contentTypeVersion="11" ma:contentTypeDescription="Crée un document." ma:contentTypeScope="" ma:versionID="d78c12dfcd6958ebddf49a7772d8b58d">
  <xsd:schema xmlns:xsd="http://www.w3.org/2001/XMLSchema" xmlns:xs="http://www.w3.org/2001/XMLSchema" xmlns:p="http://schemas.microsoft.com/office/2006/metadata/properties" xmlns:ns3="7f34a2e1-0c7c-4689-aaea-3cdaed55c5a1" xmlns:ns4="8dd84f99-007d-4135-ae93-8da8cac4993e" targetNamespace="http://schemas.microsoft.com/office/2006/metadata/properties" ma:root="true" ma:fieldsID="bebed6dee63d4a1bd2fd0b1d68f2d0b3" ns3:_="" ns4:_="">
    <xsd:import namespace="7f34a2e1-0c7c-4689-aaea-3cdaed55c5a1"/>
    <xsd:import namespace="8dd84f99-007d-4135-ae93-8da8cac499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4a2e1-0c7c-4689-aaea-3cdaed55c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84f99-007d-4135-ae93-8da8cac499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8D52-88F5-499D-BAA1-4D527A1FBBCB}">
  <ds:schemaRefs>
    <ds:schemaRef ds:uri="http://schemas.microsoft.com/sharepoint/v3/contenttype/forms"/>
  </ds:schemaRefs>
</ds:datastoreItem>
</file>

<file path=customXml/itemProps2.xml><?xml version="1.0" encoding="utf-8"?>
<ds:datastoreItem xmlns:ds="http://schemas.openxmlformats.org/officeDocument/2006/customXml" ds:itemID="{0403255B-0964-4C64-BF20-143AB542F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4a2e1-0c7c-4689-aaea-3cdaed55c5a1"/>
    <ds:schemaRef ds:uri="8dd84f99-007d-4135-ae93-8da8cac49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9E9DAB-6B4A-4AD6-943D-9EFD460257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35D451-CAB2-42F7-92A3-1E22A29E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EDENRED_Word_Template.dotx</Template>
  <TotalTime>563</TotalTime>
  <Pages>11</Pages>
  <Words>1983</Words>
  <Characters>11308</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EDENRED</vt:lpstr>
      <vt:lpstr>EDENRED</vt:lpstr>
    </vt:vector>
  </TitlesOfParts>
  <Company>Distingo</Company>
  <LinksUpToDate>false</LinksUpToDate>
  <CharactersWithSpaces>13265</CharactersWithSpaces>
  <SharedDoc>false</SharedDoc>
  <HyperlinkBase/>
  <HLinks>
    <vt:vector size="18" baseType="variant">
      <vt:variant>
        <vt:i4>5701694</vt:i4>
      </vt:variant>
      <vt:variant>
        <vt:i4>6</vt:i4>
      </vt:variant>
      <vt:variant>
        <vt:i4>0</vt:i4>
      </vt:variant>
      <vt:variant>
        <vt:i4>5</vt:i4>
      </vt:variant>
      <vt:variant>
        <vt:lpwstr>mailto:name.surname@edenred.com</vt:lpwstr>
      </vt:variant>
      <vt:variant>
        <vt:lpwstr/>
      </vt:variant>
      <vt:variant>
        <vt:i4>5701694</vt:i4>
      </vt:variant>
      <vt:variant>
        <vt:i4>3</vt:i4>
      </vt:variant>
      <vt:variant>
        <vt:i4>0</vt:i4>
      </vt:variant>
      <vt:variant>
        <vt:i4>5</vt:i4>
      </vt:variant>
      <vt:variant>
        <vt:lpwstr>mailto:name.surname@edenred.com</vt:lpwstr>
      </vt:variant>
      <vt:variant>
        <vt:lpwstr/>
      </vt:variant>
      <vt:variant>
        <vt:i4>7733287</vt:i4>
      </vt:variant>
      <vt:variant>
        <vt:i4>0</vt:i4>
      </vt:variant>
      <vt:variant>
        <vt:i4>0</vt:i4>
      </vt:variant>
      <vt:variant>
        <vt:i4>5</vt:i4>
      </vt:variant>
      <vt:variant>
        <vt:lpwstr>https://twitter.com/edenred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EDENRED</dc:title>
  <dc:creator>COURTOIS Cécile</dc:creator>
  <cp:lastModifiedBy>mohsen kharazi</cp:lastModifiedBy>
  <cp:revision>41</cp:revision>
  <cp:lastPrinted>2017-06-26T14:23:00Z</cp:lastPrinted>
  <dcterms:created xsi:type="dcterms:W3CDTF">2020-02-26T11:17:00Z</dcterms:created>
  <dcterms:modified xsi:type="dcterms:W3CDTF">2021-01-15T02:47:00Z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0x0101008A515F325C5D9E40AB44677ADC0BF388</vt:lpwstr>
  </property>
</Properties>
</file>